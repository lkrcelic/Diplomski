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F8FB41" w14:textId="77777777" w:rsidR="00501EAA" w:rsidRPr="00793340" w:rsidRDefault="009138C1" w:rsidP="00A138D3">
      <w:pPr>
        <w:pStyle w:val="Naslovdokumenta"/>
        <w:rPr>
          <w:b w:val="0"/>
          <w:bCs/>
          <w:sz w:val="28"/>
          <w:szCs w:val="28"/>
        </w:rPr>
      </w:pPr>
      <w:r w:rsidRPr="00793340">
        <w:rPr>
          <w:b w:val="0"/>
          <w:bCs/>
          <w:sz w:val="28"/>
          <w:szCs w:val="28"/>
        </w:rPr>
        <w:t>SVEUČILIŠTE U ZAGREBU</w:t>
      </w:r>
    </w:p>
    <w:p w14:paraId="57CBD057" w14:textId="77777777" w:rsidR="00750888" w:rsidRPr="00793340" w:rsidRDefault="00501EAA" w:rsidP="00A138D3">
      <w:pPr>
        <w:pStyle w:val="Naslovdokumenta"/>
        <w:rPr>
          <w:sz w:val="28"/>
          <w:szCs w:val="28"/>
        </w:rPr>
      </w:pPr>
      <w:r w:rsidRPr="00793340">
        <w:rPr>
          <w:sz w:val="28"/>
          <w:szCs w:val="28"/>
        </w:rPr>
        <w:t>FAKULTET ELEKTROTEHNIKE I RAČUNARSTVA</w:t>
      </w:r>
    </w:p>
    <w:p w14:paraId="410490BE" w14:textId="77777777" w:rsidR="00750888" w:rsidRPr="00793340" w:rsidRDefault="00750888" w:rsidP="00D760F3">
      <w:pPr>
        <w:jc w:val="both"/>
      </w:pPr>
    </w:p>
    <w:p w14:paraId="67319B84" w14:textId="77777777" w:rsidR="00750888" w:rsidRPr="00793340" w:rsidRDefault="00750888" w:rsidP="00D760F3">
      <w:pPr>
        <w:jc w:val="both"/>
      </w:pPr>
    </w:p>
    <w:p w14:paraId="752816A1" w14:textId="77777777" w:rsidR="00750888" w:rsidRPr="00793340" w:rsidRDefault="00750888" w:rsidP="00D760F3">
      <w:pPr>
        <w:jc w:val="both"/>
      </w:pPr>
    </w:p>
    <w:p w14:paraId="1DF90C1C" w14:textId="77777777" w:rsidR="00750888" w:rsidRPr="00793340" w:rsidRDefault="00750888" w:rsidP="00D760F3">
      <w:pPr>
        <w:jc w:val="both"/>
      </w:pPr>
    </w:p>
    <w:p w14:paraId="76525E1E" w14:textId="77777777" w:rsidR="00750888" w:rsidRPr="00793340" w:rsidRDefault="00750888" w:rsidP="00D760F3">
      <w:pPr>
        <w:jc w:val="both"/>
      </w:pPr>
    </w:p>
    <w:p w14:paraId="50F19DD5" w14:textId="77777777" w:rsidR="00750888" w:rsidRPr="00793340" w:rsidRDefault="00750888" w:rsidP="00D760F3">
      <w:pPr>
        <w:jc w:val="both"/>
      </w:pPr>
    </w:p>
    <w:p w14:paraId="6040D4CF" w14:textId="77777777" w:rsidR="00750888" w:rsidRPr="00793340" w:rsidRDefault="00750888" w:rsidP="00D760F3">
      <w:pPr>
        <w:jc w:val="both"/>
      </w:pPr>
    </w:p>
    <w:p w14:paraId="323100A3" w14:textId="77777777" w:rsidR="00750888" w:rsidRPr="00793340" w:rsidRDefault="00750888" w:rsidP="00D760F3">
      <w:pPr>
        <w:jc w:val="both"/>
      </w:pPr>
    </w:p>
    <w:p w14:paraId="1CF23539" w14:textId="77777777" w:rsidR="00750888" w:rsidRPr="00793340" w:rsidRDefault="00750888" w:rsidP="00D760F3">
      <w:pPr>
        <w:jc w:val="both"/>
      </w:pPr>
    </w:p>
    <w:p w14:paraId="327F3AE4" w14:textId="61143B40" w:rsidR="00750888" w:rsidRPr="00793340" w:rsidRDefault="004F575A" w:rsidP="00A138D3">
      <w:pPr>
        <w:pStyle w:val="Naslovdokumenta"/>
        <w:rPr>
          <w:sz w:val="28"/>
          <w:szCs w:val="28"/>
        </w:rPr>
      </w:pPr>
      <w:r w:rsidRPr="00793340">
        <w:rPr>
          <w:sz w:val="28"/>
          <w:szCs w:val="28"/>
        </w:rPr>
        <w:t>DIPLOMSKI RAD</w:t>
      </w:r>
    </w:p>
    <w:p w14:paraId="524FF91A" w14:textId="77777777" w:rsidR="00B334D2" w:rsidRPr="00793340" w:rsidRDefault="00B334D2" w:rsidP="00A138D3">
      <w:pPr>
        <w:pStyle w:val="Autordokumenta"/>
        <w:rPr>
          <w:b/>
          <w:bCs w:val="0"/>
          <w:i w:val="0"/>
          <w:sz w:val="36"/>
        </w:rPr>
      </w:pPr>
      <w:r w:rsidRPr="00793340">
        <w:rPr>
          <w:b/>
          <w:bCs w:val="0"/>
          <w:i w:val="0"/>
          <w:sz w:val="36"/>
        </w:rPr>
        <w:t>Istraživanje mogućnosti implementacije virtualnog asistenta temeljenog na umjetnoj inteligenciji u pristupačnu online trgovinu izrađenu tehnologijom headless CMS</w:t>
      </w:r>
    </w:p>
    <w:p w14:paraId="4BEEB94E" w14:textId="4734DEB1" w:rsidR="00501EAA" w:rsidRPr="00793340" w:rsidRDefault="001D6D3E" w:rsidP="00A138D3">
      <w:pPr>
        <w:pStyle w:val="Autordokumenta"/>
        <w:rPr>
          <w:i w:val="0"/>
        </w:rPr>
      </w:pPr>
      <w:r w:rsidRPr="00793340">
        <w:rPr>
          <w:i w:val="0"/>
        </w:rPr>
        <w:t>Lovro Krčelić</w:t>
      </w:r>
    </w:p>
    <w:p w14:paraId="2047D13C" w14:textId="77777777" w:rsidR="001F2E0C" w:rsidRPr="00793340" w:rsidRDefault="001F2E0C" w:rsidP="00A138D3">
      <w:pPr>
        <w:pStyle w:val="Autordokumenta"/>
        <w:rPr>
          <w:i w:val="0"/>
        </w:rPr>
      </w:pPr>
      <w:r w:rsidRPr="00793340">
        <w:rPr>
          <w:i w:val="0"/>
        </w:rPr>
        <w:t xml:space="preserve">Voditelj: </w:t>
      </w:r>
      <w:r w:rsidR="001D6D3E" w:rsidRPr="00793340">
        <w:rPr>
          <w:i w:val="0"/>
        </w:rPr>
        <w:t>prof. dr. sc. Željka Car</w:t>
      </w:r>
    </w:p>
    <w:p w14:paraId="7E32B3D9" w14:textId="77777777" w:rsidR="00750888" w:rsidRPr="00793340" w:rsidRDefault="00750888" w:rsidP="00A138D3">
      <w:pPr>
        <w:jc w:val="center"/>
      </w:pPr>
    </w:p>
    <w:p w14:paraId="7A2A8FDA" w14:textId="77777777" w:rsidR="00750888" w:rsidRPr="00793340" w:rsidRDefault="00750888" w:rsidP="00A138D3">
      <w:pPr>
        <w:jc w:val="center"/>
      </w:pPr>
    </w:p>
    <w:p w14:paraId="4DDDA07F" w14:textId="77777777" w:rsidR="001F2E0C" w:rsidRPr="00793340" w:rsidRDefault="001F2E0C" w:rsidP="00A138D3">
      <w:pPr>
        <w:jc w:val="center"/>
      </w:pPr>
    </w:p>
    <w:p w14:paraId="4A62FD2E" w14:textId="77777777" w:rsidR="001F2E0C" w:rsidRPr="00793340" w:rsidRDefault="001F2E0C" w:rsidP="00A138D3">
      <w:pPr>
        <w:jc w:val="center"/>
      </w:pPr>
    </w:p>
    <w:p w14:paraId="5297ADC5" w14:textId="77777777" w:rsidR="00750888" w:rsidRPr="00793340" w:rsidRDefault="00750888" w:rsidP="00A138D3">
      <w:pPr>
        <w:jc w:val="center"/>
      </w:pPr>
    </w:p>
    <w:p w14:paraId="1FF2332A" w14:textId="77777777" w:rsidR="001F2E0C" w:rsidRPr="00793340" w:rsidRDefault="001F2E0C" w:rsidP="00A138D3">
      <w:pPr>
        <w:jc w:val="center"/>
      </w:pPr>
    </w:p>
    <w:p w14:paraId="29A18882" w14:textId="77777777" w:rsidR="00750888" w:rsidRPr="00793340" w:rsidRDefault="00750888" w:rsidP="00A138D3">
      <w:pPr>
        <w:jc w:val="center"/>
      </w:pPr>
    </w:p>
    <w:p w14:paraId="34FEAA2F" w14:textId="77777777" w:rsidR="00750888" w:rsidRPr="00793340" w:rsidRDefault="00750888" w:rsidP="00A138D3">
      <w:pPr>
        <w:jc w:val="center"/>
      </w:pPr>
    </w:p>
    <w:p w14:paraId="28D3A771" w14:textId="77777777" w:rsidR="00750888" w:rsidRPr="00793340" w:rsidRDefault="00750888" w:rsidP="00A138D3">
      <w:pPr>
        <w:jc w:val="center"/>
      </w:pPr>
    </w:p>
    <w:p w14:paraId="5ACB4FC6" w14:textId="77777777" w:rsidR="00750888" w:rsidRPr="00793340" w:rsidRDefault="00750888" w:rsidP="00A138D3">
      <w:pPr>
        <w:jc w:val="center"/>
      </w:pPr>
    </w:p>
    <w:p w14:paraId="1EAA7F98" w14:textId="77777777" w:rsidR="00750888" w:rsidRPr="00793340" w:rsidRDefault="00750888" w:rsidP="00A138D3">
      <w:pPr>
        <w:jc w:val="center"/>
      </w:pPr>
    </w:p>
    <w:p w14:paraId="0DED9D53" w14:textId="433013A2" w:rsidR="00750888" w:rsidRPr="00793340" w:rsidRDefault="00750888" w:rsidP="00A138D3">
      <w:pPr>
        <w:pStyle w:val="Mjestoidatum"/>
      </w:pPr>
      <w:r w:rsidRPr="00793340">
        <w:t xml:space="preserve">Zagreb, </w:t>
      </w:r>
      <w:r w:rsidR="001D6D3E" w:rsidRPr="00793340">
        <w:t>3</w:t>
      </w:r>
      <w:r w:rsidR="008F694B" w:rsidRPr="00793340">
        <w:t>0</w:t>
      </w:r>
      <w:r w:rsidR="001D6D3E" w:rsidRPr="00793340">
        <w:t xml:space="preserve">. </w:t>
      </w:r>
      <w:r w:rsidR="008F694B" w:rsidRPr="00793340">
        <w:t>siječnja</w:t>
      </w:r>
      <w:r w:rsidR="009138C1" w:rsidRPr="00793340">
        <w:t xml:space="preserve">, </w:t>
      </w:r>
      <w:r w:rsidR="001D6D3E" w:rsidRPr="00793340">
        <w:t>202</w:t>
      </w:r>
      <w:r w:rsidR="008F694B" w:rsidRPr="00793340">
        <w:t>6</w:t>
      </w:r>
    </w:p>
    <w:p w14:paraId="37E0762D" w14:textId="06426C6A" w:rsidR="00750888" w:rsidRPr="00793340" w:rsidRDefault="00750888" w:rsidP="00D760F3">
      <w:pPr>
        <w:jc w:val="both"/>
      </w:pPr>
      <w:r w:rsidRPr="00793340">
        <w:rPr>
          <w:b/>
          <w:bCs/>
          <w:sz w:val="28"/>
          <w:szCs w:val="28"/>
        </w:rPr>
        <w:lastRenderedPageBreak/>
        <w:t>Sadržaj</w:t>
      </w:r>
    </w:p>
    <w:p w14:paraId="39225C44" w14:textId="77777777" w:rsidR="00750888" w:rsidRPr="00793340" w:rsidRDefault="00750888" w:rsidP="00D760F3">
      <w:pPr>
        <w:jc w:val="both"/>
      </w:pPr>
    </w:p>
    <w:p w14:paraId="399CA400" w14:textId="4C01FAE1" w:rsidR="0042713E" w:rsidRDefault="00750888">
      <w:pPr>
        <w:pStyle w:val="TOC1"/>
        <w:rPr>
          <w:rFonts w:ascii="Aptos" w:hAnsi="Aptos" w:cs="Times New Roman"/>
          <w:kern w:val="2"/>
          <w:szCs w:val="24"/>
          <w:lang w:val="en-US" w:eastAsia="en-US"/>
        </w:rPr>
      </w:pPr>
      <w:r w:rsidRPr="00793340">
        <w:rPr>
          <w:noProof w:val="0"/>
        </w:rPr>
        <w:fldChar w:fldCharType="begin"/>
      </w:r>
      <w:r w:rsidRPr="00793340">
        <w:rPr>
          <w:noProof w:val="0"/>
        </w:rPr>
        <w:instrText xml:space="preserve"> TOC \o "1-3" \h \z \u </w:instrText>
      </w:r>
      <w:r w:rsidRPr="00793340">
        <w:rPr>
          <w:noProof w:val="0"/>
        </w:rPr>
        <w:fldChar w:fldCharType="separate"/>
      </w:r>
      <w:hyperlink w:anchor="_Toc220638428" w:history="1">
        <w:r w:rsidR="0042713E" w:rsidRPr="008D2292">
          <w:rPr>
            <w:rStyle w:val="Hyperlink"/>
          </w:rPr>
          <w:t>1.</w:t>
        </w:r>
        <w:r w:rsidR="0042713E">
          <w:rPr>
            <w:rFonts w:ascii="Aptos" w:hAnsi="Aptos" w:cs="Times New Roman"/>
            <w:kern w:val="2"/>
            <w:szCs w:val="24"/>
            <w:lang w:val="en-US" w:eastAsia="en-US"/>
          </w:rPr>
          <w:tab/>
        </w:r>
        <w:r w:rsidR="0042713E" w:rsidRPr="008D2292">
          <w:rPr>
            <w:rStyle w:val="Hyperlink"/>
          </w:rPr>
          <w:t>Uvod</w:t>
        </w:r>
        <w:r w:rsidR="0042713E">
          <w:rPr>
            <w:webHidden/>
          </w:rPr>
          <w:tab/>
        </w:r>
        <w:r w:rsidR="0042713E">
          <w:rPr>
            <w:webHidden/>
          </w:rPr>
          <w:fldChar w:fldCharType="begin"/>
        </w:r>
        <w:r w:rsidR="0042713E">
          <w:rPr>
            <w:webHidden/>
          </w:rPr>
          <w:instrText xml:space="preserve"> PAGEREF _Toc220638428 \h </w:instrText>
        </w:r>
        <w:r w:rsidR="0042713E">
          <w:rPr>
            <w:webHidden/>
          </w:rPr>
        </w:r>
        <w:r w:rsidR="0042713E">
          <w:rPr>
            <w:webHidden/>
          </w:rPr>
          <w:fldChar w:fldCharType="separate"/>
        </w:r>
        <w:r w:rsidR="0042713E">
          <w:rPr>
            <w:webHidden/>
          </w:rPr>
          <w:t>4</w:t>
        </w:r>
        <w:r w:rsidR="0042713E">
          <w:rPr>
            <w:webHidden/>
          </w:rPr>
          <w:fldChar w:fldCharType="end"/>
        </w:r>
      </w:hyperlink>
    </w:p>
    <w:p w14:paraId="494C5A0F" w14:textId="0BDB8BA7" w:rsidR="0042713E" w:rsidRDefault="0042713E">
      <w:pPr>
        <w:pStyle w:val="TOC1"/>
        <w:rPr>
          <w:rFonts w:ascii="Aptos" w:hAnsi="Aptos" w:cs="Times New Roman"/>
          <w:kern w:val="2"/>
          <w:szCs w:val="24"/>
          <w:lang w:val="en-US" w:eastAsia="en-US"/>
        </w:rPr>
      </w:pPr>
      <w:hyperlink w:anchor="_Toc220638429" w:history="1">
        <w:r w:rsidRPr="008D2292">
          <w:rPr>
            <w:rStyle w:val="Hyperlink"/>
          </w:rPr>
          <w:t>2.</w:t>
        </w:r>
        <w:r>
          <w:rPr>
            <w:rFonts w:ascii="Aptos" w:hAnsi="Aptos" w:cs="Times New Roman"/>
            <w:kern w:val="2"/>
            <w:szCs w:val="24"/>
            <w:lang w:val="en-US" w:eastAsia="en-US"/>
          </w:rPr>
          <w:tab/>
        </w:r>
        <w:r w:rsidRPr="008D2292">
          <w:rPr>
            <w:rStyle w:val="Hyperlink"/>
          </w:rPr>
          <w:t>Virtualni asistenti</w:t>
        </w:r>
        <w:r>
          <w:rPr>
            <w:webHidden/>
          </w:rPr>
          <w:tab/>
        </w:r>
        <w:r>
          <w:rPr>
            <w:webHidden/>
          </w:rPr>
          <w:fldChar w:fldCharType="begin"/>
        </w:r>
        <w:r>
          <w:rPr>
            <w:webHidden/>
          </w:rPr>
          <w:instrText xml:space="preserve"> PAGEREF _Toc220638429 \h </w:instrText>
        </w:r>
        <w:r>
          <w:rPr>
            <w:webHidden/>
          </w:rPr>
        </w:r>
        <w:r>
          <w:rPr>
            <w:webHidden/>
          </w:rPr>
          <w:fldChar w:fldCharType="separate"/>
        </w:r>
        <w:r>
          <w:rPr>
            <w:webHidden/>
          </w:rPr>
          <w:t>5</w:t>
        </w:r>
        <w:r>
          <w:rPr>
            <w:webHidden/>
          </w:rPr>
          <w:fldChar w:fldCharType="end"/>
        </w:r>
      </w:hyperlink>
    </w:p>
    <w:p w14:paraId="1127C4EC" w14:textId="291D833B" w:rsidR="0042713E" w:rsidRDefault="0042713E">
      <w:pPr>
        <w:pStyle w:val="TOC2"/>
        <w:rPr>
          <w:rFonts w:ascii="Aptos" w:hAnsi="Aptos" w:cs="Times New Roman"/>
          <w:kern w:val="2"/>
          <w:lang w:val="en-US" w:eastAsia="en-US"/>
        </w:rPr>
      </w:pPr>
      <w:hyperlink w:anchor="_Toc220638430" w:history="1">
        <w:r w:rsidRPr="008D2292">
          <w:rPr>
            <w:rStyle w:val="Hyperlink"/>
          </w:rPr>
          <w:t>2.1 Pojam i razvoj virtualnih asistenata</w:t>
        </w:r>
        <w:r>
          <w:rPr>
            <w:webHidden/>
          </w:rPr>
          <w:tab/>
        </w:r>
        <w:r>
          <w:rPr>
            <w:webHidden/>
          </w:rPr>
          <w:fldChar w:fldCharType="begin"/>
        </w:r>
        <w:r>
          <w:rPr>
            <w:webHidden/>
          </w:rPr>
          <w:instrText xml:space="preserve"> PAGEREF _Toc220638430 \h </w:instrText>
        </w:r>
        <w:r>
          <w:rPr>
            <w:webHidden/>
          </w:rPr>
        </w:r>
        <w:r>
          <w:rPr>
            <w:webHidden/>
          </w:rPr>
          <w:fldChar w:fldCharType="separate"/>
        </w:r>
        <w:r>
          <w:rPr>
            <w:webHidden/>
          </w:rPr>
          <w:t>5</w:t>
        </w:r>
        <w:r>
          <w:rPr>
            <w:webHidden/>
          </w:rPr>
          <w:fldChar w:fldCharType="end"/>
        </w:r>
      </w:hyperlink>
    </w:p>
    <w:p w14:paraId="3DBA528C" w14:textId="79703312" w:rsidR="0042713E" w:rsidRDefault="0042713E">
      <w:pPr>
        <w:pStyle w:val="TOC3"/>
        <w:rPr>
          <w:rFonts w:ascii="Aptos" w:hAnsi="Aptos" w:cs="Times New Roman"/>
          <w:kern w:val="2"/>
          <w:sz w:val="24"/>
          <w:szCs w:val="24"/>
          <w:lang w:val="en-US" w:eastAsia="en-US"/>
        </w:rPr>
      </w:pPr>
      <w:hyperlink w:anchor="_Toc220638431" w:history="1">
        <w:r w:rsidRPr="008D2292">
          <w:rPr>
            <w:rStyle w:val="Hyperlink"/>
          </w:rPr>
          <w:t>2.1.1. Definicija virtualnog asistenta</w:t>
        </w:r>
        <w:r>
          <w:rPr>
            <w:webHidden/>
          </w:rPr>
          <w:tab/>
        </w:r>
        <w:r>
          <w:rPr>
            <w:webHidden/>
          </w:rPr>
          <w:fldChar w:fldCharType="begin"/>
        </w:r>
        <w:r>
          <w:rPr>
            <w:webHidden/>
          </w:rPr>
          <w:instrText xml:space="preserve"> PAGEREF _Toc220638431 \h </w:instrText>
        </w:r>
        <w:r>
          <w:rPr>
            <w:webHidden/>
          </w:rPr>
        </w:r>
        <w:r>
          <w:rPr>
            <w:webHidden/>
          </w:rPr>
          <w:fldChar w:fldCharType="separate"/>
        </w:r>
        <w:r>
          <w:rPr>
            <w:webHidden/>
          </w:rPr>
          <w:t>5</w:t>
        </w:r>
        <w:r>
          <w:rPr>
            <w:webHidden/>
          </w:rPr>
          <w:fldChar w:fldCharType="end"/>
        </w:r>
      </w:hyperlink>
    </w:p>
    <w:p w14:paraId="2FFDA345" w14:textId="7CE323FA" w:rsidR="0042713E" w:rsidRDefault="0042713E">
      <w:pPr>
        <w:pStyle w:val="TOC3"/>
        <w:rPr>
          <w:rFonts w:ascii="Aptos" w:hAnsi="Aptos" w:cs="Times New Roman"/>
          <w:kern w:val="2"/>
          <w:sz w:val="24"/>
          <w:szCs w:val="24"/>
          <w:lang w:val="en-US" w:eastAsia="en-US"/>
        </w:rPr>
      </w:pPr>
      <w:hyperlink w:anchor="_Toc220638432" w:history="1">
        <w:r w:rsidRPr="008D2292">
          <w:rPr>
            <w:rStyle w:val="Hyperlink"/>
          </w:rPr>
          <w:t>2.1.2. Razvoj virtualnih asistenata</w:t>
        </w:r>
        <w:r>
          <w:rPr>
            <w:webHidden/>
          </w:rPr>
          <w:tab/>
        </w:r>
        <w:r>
          <w:rPr>
            <w:webHidden/>
          </w:rPr>
          <w:fldChar w:fldCharType="begin"/>
        </w:r>
        <w:r>
          <w:rPr>
            <w:webHidden/>
          </w:rPr>
          <w:instrText xml:space="preserve"> PAGEREF _Toc220638432 \h </w:instrText>
        </w:r>
        <w:r>
          <w:rPr>
            <w:webHidden/>
          </w:rPr>
        </w:r>
        <w:r>
          <w:rPr>
            <w:webHidden/>
          </w:rPr>
          <w:fldChar w:fldCharType="separate"/>
        </w:r>
        <w:r>
          <w:rPr>
            <w:webHidden/>
          </w:rPr>
          <w:t>5</w:t>
        </w:r>
        <w:r>
          <w:rPr>
            <w:webHidden/>
          </w:rPr>
          <w:fldChar w:fldCharType="end"/>
        </w:r>
      </w:hyperlink>
    </w:p>
    <w:p w14:paraId="306D62D0" w14:textId="57A77D93" w:rsidR="0042713E" w:rsidRDefault="0042713E">
      <w:pPr>
        <w:pStyle w:val="TOC2"/>
        <w:rPr>
          <w:rFonts w:ascii="Aptos" w:hAnsi="Aptos" w:cs="Times New Roman"/>
          <w:kern w:val="2"/>
          <w:lang w:val="en-US" w:eastAsia="en-US"/>
        </w:rPr>
      </w:pPr>
      <w:hyperlink w:anchor="_Toc220638433" w:history="1">
        <w:r w:rsidRPr="008D2292">
          <w:rPr>
            <w:rStyle w:val="Hyperlink"/>
          </w:rPr>
          <w:t>2.2. Tehnološka osnova virtualnih asistenata</w:t>
        </w:r>
        <w:r>
          <w:rPr>
            <w:webHidden/>
          </w:rPr>
          <w:tab/>
        </w:r>
        <w:r>
          <w:rPr>
            <w:webHidden/>
          </w:rPr>
          <w:fldChar w:fldCharType="begin"/>
        </w:r>
        <w:r>
          <w:rPr>
            <w:webHidden/>
          </w:rPr>
          <w:instrText xml:space="preserve"> PAGEREF _Toc220638433 \h </w:instrText>
        </w:r>
        <w:r>
          <w:rPr>
            <w:webHidden/>
          </w:rPr>
        </w:r>
        <w:r>
          <w:rPr>
            <w:webHidden/>
          </w:rPr>
          <w:fldChar w:fldCharType="separate"/>
        </w:r>
        <w:r>
          <w:rPr>
            <w:webHidden/>
          </w:rPr>
          <w:t>6</w:t>
        </w:r>
        <w:r>
          <w:rPr>
            <w:webHidden/>
          </w:rPr>
          <w:fldChar w:fldCharType="end"/>
        </w:r>
      </w:hyperlink>
    </w:p>
    <w:p w14:paraId="6F7489BF" w14:textId="65056F40" w:rsidR="0042713E" w:rsidRDefault="0042713E">
      <w:pPr>
        <w:pStyle w:val="TOC3"/>
        <w:rPr>
          <w:rFonts w:ascii="Aptos" w:hAnsi="Aptos" w:cs="Times New Roman"/>
          <w:kern w:val="2"/>
          <w:sz w:val="24"/>
          <w:szCs w:val="24"/>
          <w:lang w:val="en-US" w:eastAsia="en-US"/>
        </w:rPr>
      </w:pPr>
      <w:hyperlink w:anchor="_Toc220638434" w:history="1">
        <w:r w:rsidRPr="008D2292">
          <w:rPr>
            <w:rStyle w:val="Hyperlink"/>
          </w:rPr>
          <w:t>2.2.1. Obrada prirodnog jezika</w:t>
        </w:r>
        <w:r>
          <w:rPr>
            <w:webHidden/>
          </w:rPr>
          <w:tab/>
        </w:r>
        <w:r>
          <w:rPr>
            <w:webHidden/>
          </w:rPr>
          <w:fldChar w:fldCharType="begin"/>
        </w:r>
        <w:r>
          <w:rPr>
            <w:webHidden/>
          </w:rPr>
          <w:instrText xml:space="preserve"> PAGEREF _Toc220638434 \h </w:instrText>
        </w:r>
        <w:r>
          <w:rPr>
            <w:webHidden/>
          </w:rPr>
        </w:r>
        <w:r>
          <w:rPr>
            <w:webHidden/>
          </w:rPr>
          <w:fldChar w:fldCharType="separate"/>
        </w:r>
        <w:r>
          <w:rPr>
            <w:webHidden/>
          </w:rPr>
          <w:t>6</w:t>
        </w:r>
        <w:r>
          <w:rPr>
            <w:webHidden/>
          </w:rPr>
          <w:fldChar w:fldCharType="end"/>
        </w:r>
      </w:hyperlink>
    </w:p>
    <w:p w14:paraId="64D54977" w14:textId="6C2BD86A" w:rsidR="0042713E" w:rsidRDefault="0042713E">
      <w:pPr>
        <w:pStyle w:val="TOC3"/>
        <w:rPr>
          <w:rFonts w:ascii="Aptos" w:hAnsi="Aptos" w:cs="Times New Roman"/>
          <w:kern w:val="2"/>
          <w:sz w:val="24"/>
          <w:szCs w:val="24"/>
          <w:lang w:val="en-US" w:eastAsia="en-US"/>
        </w:rPr>
      </w:pPr>
      <w:hyperlink w:anchor="_Toc220638435" w:history="1">
        <w:r w:rsidRPr="008D2292">
          <w:rPr>
            <w:rStyle w:val="Hyperlink"/>
          </w:rPr>
          <w:t>2.2.2. Veliki jezični modeli kao temelj suvremenih virtualnih asistenata</w:t>
        </w:r>
        <w:r>
          <w:rPr>
            <w:webHidden/>
          </w:rPr>
          <w:tab/>
        </w:r>
        <w:r>
          <w:rPr>
            <w:webHidden/>
          </w:rPr>
          <w:fldChar w:fldCharType="begin"/>
        </w:r>
        <w:r>
          <w:rPr>
            <w:webHidden/>
          </w:rPr>
          <w:instrText xml:space="preserve"> PAGEREF _Toc220638435 \h </w:instrText>
        </w:r>
        <w:r>
          <w:rPr>
            <w:webHidden/>
          </w:rPr>
        </w:r>
        <w:r>
          <w:rPr>
            <w:webHidden/>
          </w:rPr>
          <w:fldChar w:fldCharType="separate"/>
        </w:r>
        <w:r>
          <w:rPr>
            <w:webHidden/>
          </w:rPr>
          <w:t>6</w:t>
        </w:r>
        <w:r>
          <w:rPr>
            <w:webHidden/>
          </w:rPr>
          <w:fldChar w:fldCharType="end"/>
        </w:r>
      </w:hyperlink>
    </w:p>
    <w:p w14:paraId="6570356B" w14:textId="2F201798" w:rsidR="0042713E" w:rsidRDefault="0042713E">
      <w:pPr>
        <w:pStyle w:val="TOC3"/>
        <w:rPr>
          <w:rFonts w:ascii="Aptos" w:hAnsi="Aptos" w:cs="Times New Roman"/>
          <w:kern w:val="2"/>
          <w:sz w:val="24"/>
          <w:szCs w:val="24"/>
          <w:lang w:val="en-US" w:eastAsia="en-US"/>
        </w:rPr>
      </w:pPr>
      <w:hyperlink w:anchor="_Toc220638436" w:history="1">
        <w:r w:rsidRPr="008D2292">
          <w:rPr>
            <w:rStyle w:val="Hyperlink"/>
          </w:rPr>
          <w:t>2.2.3. Integracija s vanjskim sustavima</w:t>
        </w:r>
        <w:r>
          <w:rPr>
            <w:webHidden/>
          </w:rPr>
          <w:tab/>
        </w:r>
        <w:r>
          <w:rPr>
            <w:webHidden/>
          </w:rPr>
          <w:fldChar w:fldCharType="begin"/>
        </w:r>
        <w:r>
          <w:rPr>
            <w:webHidden/>
          </w:rPr>
          <w:instrText xml:space="preserve"> PAGEREF _Toc220638436 \h </w:instrText>
        </w:r>
        <w:r>
          <w:rPr>
            <w:webHidden/>
          </w:rPr>
        </w:r>
        <w:r>
          <w:rPr>
            <w:webHidden/>
          </w:rPr>
          <w:fldChar w:fldCharType="separate"/>
        </w:r>
        <w:r>
          <w:rPr>
            <w:webHidden/>
          </w:rPr>
          <w:t>7</w:t>
        </w:r>
        <w:r>
          <w:rPr>
            <w:webHidden/>
          </w:rPr>
          <w:fldChar w:fldCharType="end"/>
        </w:r>
      </w:hyperlink>
    </w:p>
    <w:p w14:paraId="1CBE25E3" w14:textId="16E36D5D" w:rsidR="0042713E" w:rsidRDefault="0042713E">
      <w:pPr>
        <w:pStyle w:val="TOC2"/>
        <w:rPr>
          <w:rFonts w:ascii="Aptos" w:hAnsi="Aptos" w:cs="Times New Roman"/>
          <w:kern w:val="2"/>
          <w:lang w:val="en-US" w:eastAsia="en-US"/>
        </w:rPr>
      </w:pPr>
      <w:hyperlink w:anchor="_Toc220638437" w:history="1">
        <w:r w:rsidRPr="008D2292">
          <w:rPr>
            <w:rStyle w:val="Hyperlink"/>
          </w:rPr>
          <w:t>2.3. Arhitekture virtualnih asistenata</w:t>
        </w:r>
        <w:r>
          <w:rPr>
            <w:webHidden/>
          </w:rPr>
          <w:tab/>
        </w:r>
        <w:r>
          <w:rPr>
            <w:webHidden/>
          </w:rPr>
          <w:fldChar w:fldCharType="begin"/>
        </w:r>
        <w:r>
          <w:rPr>
            <w:webHidden/>
          </w:rPr>
          <w:instrText xml:space="preserve"> PAGEREF _Toc220638437 \h </w:instrText>
        </w:r>
        <w:r>
          <w:rPr>
            <w:webHidden/>
          </w:rPr>
        </w:r>
        <w:r>
          <w:rPr>
            <w:webHidden/>
          </w:rPr>
          <w:fldChar w:fldCharType="separate"/>
        </w:r>
        <w:r>
          <w:rPr>
            <w:webHidden/>
          </w:rPr>
          <w:t>7</w:t>
        </w:r>
        <w:r>
          <w:rPr>
            <w:webHidden/>
          </w:rPr>
          <w:fldChar w:fldCharType="end"/>
        </w:r>
      </w:hyperlink>
    </w:p>
    <w:p w14:paraId="45C02B0A" w14:textId="1B55E422" w:rsidR="0042713E" w:rsidRDefault="0042713E">
      <w:pPr>
        <w:pStyle w:val="TOC2"/>
        <w:rPr>
          <w:rFonts w:ascii="Aptos" w:hAnsi="Aptos" w:cs="Times New Roman"/>
          <w:kern w:val="2"/>
          <w:lang w:val="en-US" w:eastAsia="en-US"/>
        </w:rPr>
      </w:pPr>
      <w:hyperlink w:anchor="_Toc220638438" w:history="1">
        <w:r w:rsidRPr="008D2292">
          <w:rPr>
            <w:rStyle w:val="Hyperlink"/>
          </w:rPr>
          <w:t>2.4. Primjena virtualnih asistenata</w:t>
        </w:r>
        <w:r>
          <w:rPr>
            <w:webHidden/>
          </w:rPr>
          <w:tab/>
        </w:r>
        <w:r>
          <w:rPr>
            <w:webHidden/>
          </w:rPr>
          <w:fldChar w:fldCharType="begin"/>
        </w:r>
        <w:r>
          <w:rPr>
            <w:webHidden/>
          </w:rPr>
          <w:instrText xml:space="preserve"> PAGEREF _Toc220638438 \h </w:instrText>
        </w:r>
        <w:r>
          <w:rPr>
            <w:webHidden/>
          </w:rPr>
        </w:r>
        <w:r>
          <w:rPr>
            <w:webHidden/>
          </w:rPr>
          <w:fldChar w:fldCharType="separate"/>
        </w:r>
        <w:r>
          <w:rPr>
            <w:webHidden/>
          </w:rPr>
          <w:t>9</w:t>
        </w:r>
        <w:r>
          <w:rPr>
            <w:webHidden/>
          </w:rPr>
          <w:fldChar w:fldCharType="end"/>
        </w:r>
      </w:hyperlink>
    </w:p>
    <w:p w14:paraId="783FF399" w14:textId="14F026FF" w:rsidR="0042713E" w:rsidRDefault="0042713E">
      <w:pPr>
        <w:pStyle w:val="TOC2"/>
        <w:rPr>
          <w:rFonts w:ascii="Aptos" w:hAnsi="Aptos" w:cs="Times New Roman"/>
          <w:kern w:val="2"/>
          <w:lang w:val="en-US" w:eastAsia="en-US"/>
        </w:rPr>
      </w:pPr>
      <w:hyperlink w:anchor="_Toc220638439" w:history="1">
        <w:r w:rsidRPr="008D2292">
          <w:rPr>
            <w:rStyle w:val="Hyperlink"/>
          </w:rPr>
          <w:t>2.5. Kvaliteta i ograničenja postojećih virtualnih asistenata</w:t>
        </w:r>
        <w:r>
          <w:rPr>
            <w:webHidden/>
          </w:rPr>
          <w:tab/>
        </w:r>
        <w:r>
          <w:rPr>
            <w:webHidden/>
          </w:rPr>
          <w:fldChar w:fldCharType="begin"/>
        </w:r>
        <w:r>
          <w:rPr>
            <w:webHidden/>
          </w:rPr>
          <w:instrText xml:space="preserve"> PAGEREF _Toc220638439 \h </w:instrText>
        </w:r>
        <w:r>
          <w:rPr>
            <w:webHidden/>
          </w:rPr>
        </w:r>
        <w:r>
          <w:rPr>
            <w:webHidden/>
          </w:rPr>
          <w:fldChar w:fldCharType="separate"/>
        </w:r>
        <w:r>
          <w:rPr>
            <w:webHidden/>
          </w:rPr>
          <w:t>9</w:t>
        </w:r>
        <w:r>
          <w:rPr>
            <w:webHidden/>
          </w:rPr>
          <w:fldChar w:fldCharType="end"/>
        </w:r>
      </w:hyperlink>
    </w:p>
    <w:p w14:paraId="48713409" w14:textId="2135CA3A" w:rsidR="0042713E" w:rsidRDefault="0042713E">
      <w:pPr>
        <w:pStyle w:val="TOC3"/>
        <w:rPr>
          <w:rFonts w:ascii="Aptos" w:hAnsi="Aptos" w:cs="Times New Roman"/>
          <w:kern w:val="2"/>
          <w:sz w:val="24"/>
          <w:szCs w:val="24"/>
          <w:lang w:val="en-US" w:eastAsia="en-US"/>
        </w:rPr>
      </w:pPr>
      <w:hyperlink w:anchor="_Toc220638440" w:history="1">
        <w:r w:rsidRPr="008D2292">
          <w:rPr>
            <w:rStyle w:val="Hyperlink"/>
          </w:rPr>
          <w:t>2.5.1. Kriteriji procjene kvalitete</w:t>
        </w:r>
        <w:r>
          <w:rPr>
            <w:webHidden/>
          </w:rPr>
          <w:tab/>
        </w:r>
        <w:r>
          <w:rPr>
            <w:webHidden/>
          </w:rPr>
          <w:fldChar w:fldCharType="begin"/>
        </w:r>
        <w:r>
          <w:rPr>
            <w:webHidden/>
          </w:rPr>
          <w:instrText xml:space="preserve"> PAGEREF _Toc220638440 \h </w:instrText>
        </w:r>
        <w:r>
          <w:rPr>
            <w:webHidden/>
          </w:rPr>
        </w:r>
        <w:r>
          <w:rPr>
            <w:webHidden/>
          </w:rPr>
          <w:fldChar w:fldCharType="separate"/>
        </w:r>
        <w:r>
          <w:rPr>
            <w:webHidden/>
          </w:rPr>
          <w:t>9</w:t>
        </w:r>
        <w:r>
          <w:rPr>
            <w:webHidden/>
          </w:rPr>
          <w:fldChar w:fldCharType="end"/>
        </w:r>
      </w:hyperlink>
    </w:p>
    <w:p w14:paraId="39E6160F" w14:textId="21D70F99" w:rsidR="0042713E" w:rsidRDefault="0042713E">
      <w:pPr>
        <w:pStyle w:val="TOC3"/>
        <w:rPr>
          <w:rFonts w:ascii="Aptos" w:hAnsi="Aptos" w:cs="Times New Roman"/>
          <w:kern w:val="2"/>
          <w:sz w:val="24"/>
          <w:szCs w:val="24"/>
          <w:lang w:val="en-US" w:eastAsia="en-US"/>
        </w:rPr>
      </w:pPr>
      <w:hyperlink w:anchor="_Toc220638441" w:history="1">
        <w:r w:rsidRPr="008D2292">
          <w:rPr>
            <w:rStyle w:val="Hyperlink"/>
          </w:rPr>
          <w:t>2.5.2 Rezultati praktičnog testiranja odabranih online trgovina</w:t>
        </w:r>
        <w:r>
          <w:rPr>
            <w:webHidden/>
          </w:rPr>
          <w:tab/>
        </w:r>
        <w:r>
          <w:rPr>
            <w:webHidden/>
          </w:rPr>
          <w:fldChar w:fldCharType="begin"/>
        </w:r>
        <w:r>
          <w:rPr>
            <w:webHidden/>
          </w:rPr>
          <w:instrText xml:space="preserve"> PAGEREF _Toc220638441 \h </w:instrText>
        </w:r>
        <w:r>
          <w:rPr>
            <w:webHidden/>
          </w:rPr>
        </w:r>
        <w:r>
          <w:rPr>
            <w:webHidden/>
          </w:rPr>
          <w:fldChar w:fldCharType="separate"/>
        </w:r>
        <w:r>
          <w:rPr>
            <w:webHidden/>
          </w:rPr>
          <w:t>10</w:t>
        </w:r>
        <w:r>
          <w:rPr>
            <w:webHidden/>
          </w:rPr>
          <w:fldChar w:fldCharType="end"/>
        </w:r>
      </w:hyperlink>
    </w:p>
    <w:p w14:paraId="4AE920A7" w14:textId="4BB17FA7" w:rsidR="0042713E" w:rsidRDefault="0042713E">
      <w:pPr>
        <w:pStyle w:val="TOC3"/>
        <w:rPr>
          <w:rFonts w:ascii="Aptos" w:hAnsi="Aptos" w:cs="Times New Roman"/>
          <w:kern w:val="2"/>
          <w:sz w:val="24"/>
          <w:szCs w:val="24"/>
          <w:lang w:val="en-US" w:eastAsia="en-US"/>
        </w:rPr>
      </w:pPr>
      <w:hyperlink w:anchor="_Toc220638442" w:history="1">
        <w:r w:rsidRPr="008D2292">
          <w:rPr>
            <w:rStyle w:val="Hyperlink"/>
          </w:rPr>
          <w:t>2.5.3 Sažetak uočenih obrazaca</w:t>
        </w:r>
        <w:r>
          <w:rPr>
            <w:webHidden/>
          </w:rPr>
          <w:tab/>
        </w:r>
        <w:r>
          <w:rPr>
            <w:webHidden/>
          </w:rPr>
          <w:fldChar w:fldCharType="begin"/>
        </w:r>
        <w:r>
          <w:rPr>
            <w:webHidden/>
          </w:rPr>
          <w:instrText xml:space="preserve"> PAGEREF _Toc220638442 \h </w:instrText>
        </w:r>
        <w:r>
          <w:rPr>
            <w:webHidden/>
          </w:rPr>
        </w:r>
        <w:r>
          <w:rPr>
            <w:webHidden/>
          </w:rPr>
          <w:fldChar w:fldCharType="separate"/>
        </w:r>
        <w:r>
          <w:rPr>
            <w:webHidden/>
          </w:rPr>
          <w:t>18</w:t>
        </w:r>
        <w:r>
          <w:rPr>
            <w:webHidden/>
          </w:rPr>
          <w:fldChar w:fldCharType="end"/>
        </w:r>
      </w:hyperlink>
    </w:p>
    <w:p w14:paraId="6C969363" w14:textId="5228598D" w:rsidR="0042713E" w:rsidRDefault="0042713E">
      <w:pPr>
        <w:pStyle w:val="TOC3"/>
        <w:rPr>
          <w:rFonts w:ascii="Aptos" w:hAnsi="Aptos" w:cs="Times New Roman"/>
          <w:kern w:val="2"/>
          <w:sz w:val="24"/>
          <w:szCs w:val="24"/>
          <w:lang w:val="en-US" w:eastAsia="en-US"/>
        </w:rPr>
      </w:pPr>
      <w:hyperlink w:anchor="_Toc220638443" w:history="1">
        <w:r w:rsidRPr="008D2292">
          <w:rPr>
            <w:rStyle w:val="Hyperlink"/>
          </w:rPr>
          <w:t>2.5.4 Dizajnerske smjernice za pristupačan virtualni asistent</w:t>
        </w:r>
        <w:r>
          <w:rPr>
            <w:webHidden/>
          </w:rPr>
          <w:tab/>
        </w:r>
        <w:r>
          <w:rPr>
            <w:webHidden/>
          </w:rPr>
          <w:fldChar w:fldCharType="begin"/>
        </w:r>
        <w:r>
          <w:rPr>
            <w:webHidden/>
          </w:rPr>
          <w:instrText xml:space="preserve"> PAGEREF _Toc220638443 \h </w:instrText>
        </w:r>
        <w:r>
          <w:rPr>
            <w:webHidden/>
          </w:rPr>
        </w:r>
        <w:r>
          <w:rPr>
            <w:webHidden/>
          </w:rPr>
          <w:fldChar w:fldCharType="separate"/>
        </w:r>
        <w:r>
          <w:rPr>
            <w:webHidden/>
          </w:rPr>
          <w:t>19</w:t>
        </w:r>
        <w:r>
          <w:rPr>
            <w:webHidden/>
          </w:rPr>
          <w:fldChar w:fldCharType="end"/>
        </w:r>
      </w:hyperlink>
    </w:p>
    <w:p w14:paraId="67A12C4E" w14:textId="3656AD1A" w:rsidR="0042713E" w:rsidRDefault="0042713E">
      <w:pPr>
        <w:pStyle w:val="TOC1"/>
        <w:rPr>
          <w:rFonts w:ascii="Aptos" w:hAnsi="Aptos" w:cs="Times New Roman"/>
          <w:kern w:val="2"/>
          <w:szCs w:val="24"/>
          <w:lang w:val="en-US" w:eastAsia="en-US"/>
        </w:rPr>
      </w:pPr>
      <w:hyperlink w:anchor="_Toc220638444" w:history="1">
        <w:r w:rsidRPr="008D2292">
          <w:rPr>
            <w:rStyle w:val="Hyperlink"/>
          </w:rPr>
          <w:t>3.</w:t>
        </w:r>
        <w:r>
          <w:rPr>
            <w:rFonts w:ascii="Aptos" w:hAnsi="Aptos" w:cs="Times New Roman"/>
            <w:kern w:val="2"/>
            <w:szCs w:val="24"/>
            <w:lang w:val="en-US" w:eastAsia="en-US"/>
          </w:rPr>
          <w:tab/>
        </w:r>
        <w:r w:rsidRPr="008D2292">
          <w:rPr>
            <w:rStyle w:val="Hyperlink"/>
          </w:rPr>
          <w:t>Pristupačnost</w:t>
        </w:r>
        <w:r>
          <w:rPr>
            <w:webHidden/>
          </w:rPr>
          <w:tab/>
        </w:r>
        <w:r>
          <w:rPr>
            <w:webHidden/>
          </w:rPr>
          <w:fldChar w:fldCharType="begin"/>
        </w:r>
        <w:r>
          <w:rPr>
            <w:webHidden/>
          </w:rPr>
          <w:instrText xml:space="preserve"> PAGEREF _Toc220638444 \h </w:instrText>
        </w:r>
        <w:r>
          <w:rPr>
            <w:webHidden/>
          </w:rPr>
        </w:r>
        <w:r>
          <w:rPr>
            <w:webHidden/>
          </w:rPr>
          <w:fldChar w:fldCharType="separate"/>
        </w:r>
        <w:r>
          <w:rPr>
            <w:webHidden/>
          </w:rPr>
          <w:t>20</w:t>
        </w:r>
        <w:r>
          <w:rPr>
            <w:webHidden/>
          </w:rPr>
          <w:fldChar w:fldCharType="end"/>
        </w:r>
      </w:hyperlink>
    </w:p>
    <w:p w14:paraId="2D2DA98B" w14:textId="27C0F505" w:rsidR="0042713E" w:rsidRDefault="0042713E">
      <w:pPr>
        <w:pStyle w:val="TOC2"/>
        <w:rPr>
          <w:rFonts w:ascii="Aptos" w:hAnsi="Aptos" w:cs="Times New Roman"/>
          <w:kern w:val="2"/>
          <w:lang w:val="en-US" w:eastAsia="en-US"/>
        </w:rPr>
      </w:pPr>
      <w:hyperlink w:anchor="_Toc220638445" w:history="1">
        <w:r w:rsidRPr="008D2292">
          <w:rPr>
            <w:rStyle w:val="Hyperlink"/>
          </w:rPr>
          <w:t>3.1. Pojam i važnost pristupačnosti</w:t>
        </w:r>
        <w:r>
          <w:rPr>
            <w:webHidden/>
          </w:rPr>
          <w:tab/>
        </w:r>
        <w:r>
          <w:rPr>
            <w:webHidden/>
          </w:rPr>
          <w:fldChar w:fldCharType="begin"/>
        </w:r>
        <w:r>
          <w:rPr>
            <w:webHidden/>
          </w:rPr>
          <w:instrText xml:space="preserve"> PAGEREF _Toc220638445 \h </w:instrText>
        </w:r>
        <w:r>
          <w:rPr>
            <w:webHidden/>
          </w:rPr>
        </w:r>
        <w:r>
          <w:rPr>
            <w:webHidden/>
          </w:rPr>
          <w:fldChar w:fldCharType="separate"/>
        </w:r>
        <w:r>
          <w:rPr>
            <w:webHidden/>
          </w:rPr>
          <w:t>20</w:t>
        </w:r>
        <w:r>
          <w:rPr>
            <w:webHidden/>
          </w:rPr>
          <w:fldChar w:fldCharType="end"/>
        </w:r>
      </w:hyperlink>
    </w:p>
    <w:p w14:paraId="4BCE00FA" w14:textId="6867C522" w:rsidR="0042713E" w:rsidRDefault="0042713E">
      <w:pPr>
        <w:pStyle w:val="TOC2"/>
        <w:rPr>
          <w:rFonts w:ascii="Aptos" w:hAnsi="Aptos" w:cs="Times New Roman"/>
          <w:kern w:val="2"/>
          <w:lang w:val="en-US" w:eastAsia="en-US"/>
        </w:rPr>
      </w:pPr>
      <w:hyperlink w:anchor="_Toc220638446" w:history="1">
        <w:r w:rsidRPr="008D2292">
          <w:rPr>
            <w:rStyle w:val="Hyperlink"/>
          </w:rPr>
          <w:t>3.2. Smjernice i standardi pristupačnosti weba</w:t>
        </w:r>
        <w:r>
          <w:rPr>
            <w:webHidden/>
          </w:rPr>
          <w:tab/>
        </w:r>
        <w:r>
          <w:rPr>
            <w:webHidden/>
          </w:rPr>
          <w:fldChar w:fldCharType="begin"/>
        </w:r>
        <w:r>
          <w:rPr>
            <w:webHidden/>
          </w:rPr>
          <w:instrText xml:space="preserve"> PAGEREF _Toc220638446 \h </w:instrText>
        </w:r>
        <w:r>
          <w:rPr>
            <w:webHidden/>
          </w:rPr>
        </w:r>
        <w:r>
          <w:rPr>
            <w:webHidden/>
          </w:rPr>
          <w:fldChar w:fldCharType="separate"/>
        </w:r>
        <w:r>
          <w:rPr>
            <w:webHidden/>
          </w:rPr>
          <w:t>20</w:t>
        </w:r>
        <w:r>
          <w:rPr>
            <w:webHidden/>
          </w:rPr>
          <w:fldChar w:fldCharType="end"/>
        </w:r>
      </w:hyperlink>
    </w:p>
    <w:p w14:paraId="39085B9A" w14:textId="30F600D8" w:rsidR="0042713E" w:rsidRDefault="0042713E">
      <w:pPr>
        <w:pStyle w:val="TOC2"/>
        <w:rPr>
          <w:rFonts w:ascii="Aptos" w:hAnsi="Aptos" w:cs="Times New Roman"/>
          <w:kern w:val="2"/>
          <w:lang w:val="en-US" w:eastAsia="en-US"/>
        </w:rPr>
      </w:pPr>
      <w:hyperlink w:anchor="_Toc220638447" w:history="1">
        <w:r w:rsidRPr="008D2292">
          <w:rPr>
            <w:rStyle w:val="Hyperlink"/>
            <w:lang w:eastAsia="en-US"/>
          </w:rPr>
          <w:t>3.3. Pristupačnost u kontekstu online trgovine</w:t>
        </w:r>
        <w:r>
          <w:rPr>
            <w:webHidden/>
          </w:rPr>
          <w:tab/>
        </w:r>
        <w:r>
          <w:rPr>
            <w:webHidden/>
          </w:rPr>
          <w:fldChar w:fldCharType="begin"/>
        </w:r>
        <w:r>
          <w:rPr>
            <w:webHidden/>
          </w:rPr>
          <w:instrText xml:space="preserve"> PAGEREF _Toc220638447 \h </w:instrText>
        </w:r>
        <w:r>
          <w:rPr>
            <w:webHidden/>
          </w:rPr>
        </w:r>
        <w:r>
          <w:rPr>
            <w:webHidden/>
          </w:rPr>
          <w:fldChar w:fldCharType="separate"/>
        </w:r>
        <w:r>
          <w:rPr>
            <w:webHidden/>
          </w:rPr>
          <w:t>21</w:t>
        </w:r>
        <w:r>
          <w:rPr>
            <w:webHidden/>
          </w:rPr>
          <w:fldChar w:fldCharType="end"/>
        </w:r>
      </w:hyperlink>
    </w:p>
    <w:p w14:paraId="10AEE230" w14:textId="40CAF70F" w:rsidR="0042713E" w:rsidRDefault="0042713E">
      <w:pPr>
        <w:pStyle w:val="TOC2"/>
        <w:rPr>
          <w:rFonts w:ascii="Aptos" w:hAnsi="Aptos" w:cs="Times New Roman"/>
          <w:kern w:val="2"/>
          <w:lang w:val="en-US" w:eastAsia="en-US"/>
        </w:rPr>
      </w:pPr>
      <w:hyperlink w:anchor="_Toc220638448" w:history="1">
        <w:r w:rsidRPr="008D2292">
          <w:rPr>
            <w:rStyle w:val="Hyperlink"/>
            <w:lang w:eastAsia="en-US"/>
          </w:rPr>
          <w:t>3.4. Odabrane pristupačne funkcionalnosti za implementaciju</w:t>
        </w:r>
        <w:r>
          <w:rPr>
            <w:webHidden/>
          </w:rPr>
          <w:tab/>
        </w:r>
        <w:r>
          <w:rPr>
            <w:webHidden/>
          </w:rPr>
          <w:fldChar w:fldCharType="begin"/>
        </w:r>
        <w:r>
          <w:rPr>
            <w:webHidden/>
          </w:rPr>
          <w:instrText xml:space="preserve"> PAGEREF _Toc220638448 \h </w:instrText>
        </w:r>
        <w:r>
          <w:rPr>
            <w:webHidden/>
          </w:rPr>
        </w:r>
        <w:r>
          <w:rPr>
            <w:webHidden/>
          </w:rPr>
          <w:fldChar w:fldCharType="separate"/>
        </w:r>
        <w:r>
          <w:rPr>
            <w:webHidden/>
          </w:rPr>
          <w:t>21</w:t>
        </w:r>
        <w:r>
          <w:rPr>
            <w:webHidden/>
          </w:rPr>
          <w:fldChar w:fldCharType="end"/>
        </w:r>
      </w:hyperlink>
    </w:p>
    <w:p w14:paraId="20280A9B" w14:textId="2F769BBE" w:rsidR="0042713E" w:rsidRDefault="0042713E">
      <w:pPr>
        <w:pStyle w:val="TOC1"/>
        <w:rPr>
          <w:rFonts w:ascii="Aptos" w:hAnsi="Aptos" w:cs="Times New Roman"/>
          <w:kern w:val="2"/>
          <w:szCs w:val="24"/>
          <w:lang w:val="en-US" w:eastAsia="en-US"/>
        </w:rPr>
      </w:pPr>
      <w:hyperlink w:anchor="_Toc220638449" w:history="1">
        <w:r w:rsidRPr="008D2292">
          <w:rPr>
            <w:rStyle w:val="Hyperlink"/>
          </w:rPr>
          <w:t>4.</w:t>
        </w:r>
        <w:r>
          <w:rPr>
            <w:rFonts w:ascii="Aptos" w:hAnsi="Aptos" w:cs="Times New Roman"/>
            <w:kern w:val="2"/>
            <w:szCs w:val="24"/>
            <w:lang w:val="en-US" w:eastAsia="en-US"/>
          </w:rPr>
          <w:tab/>
        </w:r>
        <w:r w:rsidRPr="008D2292">
          <w:rPr>
            <w:rStyle w:val="Hyperlink"/>
          </w:rPr>
          <w:t>CMS alati</w:t>
        </w:r>
        <w:r>
          <w:rPr>
            <w:webHidden/>
          </w:rPr>
          <w:tab/>
        </w:r>
        <w:r>
          <w:rPr>
            <w:webHidden/>
          </w:rPr>
          <w:fldChar w:fldCharType="begin"/>
        </w:r>
        <w:r>
          <w:rPr>
            <w:webHidden/>
          </w:rPr>
          <w:instrText xml:space="preserve"> PAGEREF _Toc220638449 \h </w:instrText>
        </w:r>
        <w:r>
          <w:rPr>
            <w:webHidden/>
          </w:rPr>
        </w:r>
        <w:r>
          <w:rPr>
            <w:webHidden/>
          </w:rPr>
          <w:fldChar w:fldCharType="separate"/>
        </w:r>
        <w:r>
          <w:rPr>
            <w:webHidden/>
          </w:rPr>
          <w:t>22</w:t>
        </w:r>
        <w:r>
          <w:rPr>
            <w:webHidden/>
          </w:rPr>
          <w:fldChar w:fldCharType="end"/>
        </w:r>
      </w:hyperlink>
    </w:p>
    <w:p w14:paraId="3B2B9481" w14:textId="150DEB68" w:rsidR="0042713E" w:rsidRDefault="0042713E">
      <w:pPr>
        <w:pStyle w:val="TOC2"/>
        <w:rPr>
          <w:rFonts w:ascii="Aptos" w:hAnsi="Aptos" w:cs="Times New Roman"/>
          <w:kern w:val="2"/>
          <w:lang w:val="en-US" w:eastAsia="en-US"/>
        </w:rPr>
      </w:pPr>
      <w:hyperlink w:anchor="_Toc220638450" w:history="1">
        <w:r w:rsidRPr="008D2292">
          <w:rPr>
            <w:rStyle w:val="Hyperlink"/>
          </w:rPr>
          <w:t>4.1. Sustavi za upravljanje sadržajem (CMS)</w:t>
        </w:r>
        <w:r>
          <w:rPr>
            <w:webHidden/>
          </w:rPr>
          <w:tab/>
        </w:r>
        <w:r>
          <w:rPr>
            <w:webHidden/>
          </w:rPr>
          <w:fldChar w:fldCharType="begin"/>
        </w:r>
        <w:r>
          <w:rPr>
            <w:webHidden/>
          </w:rPr>
          <w:instrText xml:space="preserve"> PAGEREF _Toc220638450 \h </w:instrText>
        </w:r>
        <w:r>
          <w:rPr>
            <w:webHidden/>
          </w:rPr>
        </w:r>
        <w:r>
          <w:rPr>
            <w:webHidden/>
          </w:rPr>
          <w:fldChar w:fldCharType="separate"/>
        </w:r>
        <w:r>
          <w:rPr>
            <w:webHidden/>
          </w:rPr>
          <w:t>22</w:t>
        </w:r>
        <w:r>
          <w:rPr>
            <w:webHidden/>
          </w:rPr>
          <w:fldChar w:fldCharType="end"/>
        </w:r>
      </w:hyperlink>
    </w:p>
    <w:p w14:paraId="11ECFB8C" w14:textId="4EAA8F17" w:rsidR="0042713E" w:rsidRDefault="0042713E">
      <w:pPr>
        <w:pStyle w:val="TOC3"/>
        <w:rPr>
          <w:rFonts w:ascii="Aptos" w:hAnsi="Aptos" w:cs="Times New Roman"/>
          <w:kern w:val="2"/>
          <w:sz w:val="24"/>
          <w:szCs w:val="24"/>
          <w:lang w:val="en-US" w:eastAsia="en-US"/>
        </w:rPr>
      </w:pPr>
      <w:hyperlink w:anchor="_Toc220638451" w:history="1">
        <w:r w:rsidRPr="008D2292">
          <w:rPr>
            <w:rStyle w:val="Hyperlink"/>
          </w:rPr>
          <w:t>4.1.1. Uloga i svrha CMS-a</w:t>
        </w:r>
        <w:r>
          <w:rPr>
            <w:webHidden/>
          </w:rPr>
          <w:tab/>
        </w:r>
        <w:r>
          <w:rPr>
            <w:webHidden/>
          </w:rPr>
          <w:fldChar w:fldCharType="begin"/>
        </w:r>
        <w:r>
          <w:rPr>
            <w:webHidden/>
          </w:rPr>
          <w:instrText xml:space="preserve"> PAGEREF _Toc220638451 \h </w:instrText>
        </w:r>
        <w:r>
          <w:rPr>
            <w:webHidden/>
          </w:rPr>
        </w:r>
        <w:r>
          <w:rPr>
            <w:webHidden/>
          </w:rPr>
          <w:fldChar w:fldCharType="separate"/>
        </w:r>
        <w:r>
          <w:rPr>
            <w:webHidden/>
          </w:rPr>
          <w:t>22</w:t>
        </w:r>
        <w:r>
          <w:rPr>
            <w:webHidden/>
          </w:rPr>
          <w:fldChar w:fldCharType="end"/>
        </w:r>
      </w:hyperlink>
    </w:p>
    <w:p w14:paraId="4B7AE5CD" w14:textId="3D96DDE3" w:rsidR="0042713E" w:rsidRDefault="0042713E">
      <w:pPr>
        <w:pStyle w:val="TOC3"/>
        <w:rPr>
          <w:rFonts w:ascii="Aptos" w:hAnsi="Aptos" w:cs="Times New Roman"/>
          <w:kern w:val="2"/>
          <w:sz w:val="24"/>
          <w:szCs w:val="24"/>
          <w:lang w:val="en-US" w:eastAsia="en-US"/>
        </w:rPr>
      </w:pPr>
      <w:hyperlink w:anchor="_Toc220638452" w:history="1">
        <w:r w:rsidRPr="008D2292">
          <w:rPr>
            <w:rStyle w:val="Hyperlink"/>
          </w:rPr>
          <w:t>4.1.2. Definicija CMS-a i ključne funkcionalnosti</w:t>
        </w:r>
        <w:r>
          <w:rPr>
            <w:webHidden/>
          </w:rPr>
          <w:tab/>
        </w:r>
        <w:r>
          <w:rPr>
            <w:webHidden/>
          </w:rPr>
          <w:fldChar w:fldCharType="begin"/>
        </w:r>
        <w:r>
          <w:rPr>
            <w:webHidden/>
          </w:rPr>
          <w:instrText xml:space="preserve"> PAGEREF _Toc220638452 \h </w:instrText>
        </w:r>
        <w:r>
          <w:rPr>
            <w:webHidden/>
          </w:rPr>
        </w:r>
        <w:r>
          <w:rPr>
            <w:webHidden/>
          </w:rPr>
          <w:fldChar w:fldCharType="separate"/>
        </w:r>
        <w:r>
          <w:rPr>
            <w:webHidden/>
          </w:rPr>
          <w:t>22</w:t>
        </w:r>
        <w:r>
          <w:rPr>
            <w:webHidden/>
          </w:rPr>
          <w:fldChar w:fldCharType="end"/>
        </w:r>
      </w:hyperlink>
    </w:p>
    <w:p w14:paraId="44CECF4D" w14:textId="0D4E56D1" w:rsidR="0042713E" w:rsidRDefault="0042713E">
      <w:pPr>
        <w:pStyle w:val="TOC2"/>
        <w:rPr>
          <w:rFonts w:ascii="Aptos" w:hAnsi="Aptos" w:cs="Times New Roman"/>
          <w:kern w:val="2"/>
          <w:lang w:val="en-US" w:eastAsia="en-US"/>
        </w:rPr>
      </w:pPr>
      <w:hyperlink w:anchor="_Toc220638453" w:history="1">
        <w:r w:rsidRPr="008D2292">
          <w:rPr>
            <w:rStyle w:val="Hyperlink"/>
          </w:rPr>
          <w:t>4.2. Headless pristup upravljanju sadržajem</w:t>
        </w:r>
        <w:r>
          <w:rPr>
            <w:webHidden/>
          </w:rPr>
          <w:tab/>
        </w:r>
        <w:r>
          <w:rPr>
            <w:webHidden/>
          </w:rPr>
          <w:fldChar w:fldCharType="begin"/>
        </w:r>
        <w:r>
          <w:rPr>
            <w:webHidden/>
          </w:rPr>
          <w:instrText xml:space="preserve"> PAGEREF _Toc220638453 \h </w:instrText>
        </w:r>
        <w:r>
          <w:rPr>
            <w:webHidden/>
          </w:rPr>
        </w:r>
        <w:r>
          <w:rPr>
            <w:webHidden/>
          </w:rPr>
          <w:fldChar w:fldCharType="separate"/>
        </w:r>
        <w:r>
          <w:rPr>
            <w:webHidden/>
          </w:rPr>
          <w:t>23</w:t>
        </w:r>
        <w:r>
          <w:rPr>
            <w:webHidden/>
          </w:rPr>
          <w:fldChar w:fldCharType="end"/>
        </w:r>
      </w:hyperlink>
    </w:p>
    <w:p w14:paraId="4CF3910B" w14:textId="72C0F024" w:rsidR="0042713E" w:rsidRDefault="0042713E">
      <w:pPr>
        <w:pStyle w:val="TOC3"/>
        <w:rPr>
          <w:rFonts w:ascii="Aptos" w:hAnsi="Aptos" w:cs="Times New Roman"/>
          <w:kern w:val="2"/>
          <w:sz w:val="24"/>
          <w:szCs w:val="24"/>
          <w:lang w:val="en-US" w:eastAsia="en-US"/>
        </w:rPr>
      </w:pPr>
      <w:hyperlink w:anchor="_Toc220638454" w:history="1">
        <w:r w:rsidRPr="008D2292">
          <w:rPr>
            <w:rStyle w:val="Hyperlink"/>
          </w:rPr>
          <w:t>4.2.1. Definicija headless CMS-a</w:t>
        </w:r>
        <w:r>
          <w:rPr>
            <w:webHidden/>
          </w:rPr>
          <w:tab/>
        </w:r>
        <w:r>
          <w:rPr>
            <w:webHidden/>
          </w:rPr>
          <w:fldChar w:fldCharType="begin"/>
        </w:r>
        <w:r>
          <w:rPr>
            <w:webHidden/>
          </w:rPr>
          <w:instrText xml:space="preserve"> PAGEREF _Toc220638454 \h </w:instrText>
        </w:r>
        <w:r>
          <w:rPr>
            <w:webHidden/>
          </w:rPr>
        </w:r>
        <w:r>
          <w:rPr>
            <w:webHidden/>
          </w:rPr>
          <w:fldChar w:fldCharType="separate"/>
        </w:r>
        <w:r>
          <w:rPr>
            <w:webHidden/>
          </w:rPr>
          <w:t>23</w:t>
        </w:r>
        <w:r>
          <w:rPr>
            <w:webHidden/>
          </w:rPr>
          <w:fldChar w:fldCharType="end"/>
        </w:r>
      </w:hyperlink>
    </w:p>
    <w:p w14:paraId="37102531" w14:textId="4642BEF9" w:rsidR="0042713E" w:rsidRDefault="0042713E">
      <w:pPr>
        <w:pStyle w:val="TOC3"/>
        <w:rPr>
          <w:rFonts w:ascii="Aptos" w:hAnsi="Aptos" w:cs="Times New Roman"/>
          <w:kern w:val="2"/>
          <w:sz w:val="24"/>
          <w:szCs w:val="24"/>
          <w:lang w:val="en-US" w:eastAsia="en-US"/>
        </w:rPr>
      </w:pPr>
      <w:hyperlink w:anchor="_Toc220638455" w:history="1">
        <w:r w:rsidRPr="008D2292">
          <w:rPr>
            <w:rStyle w:val="Hyperlink"/>
          </w:rPr>
          <w:t>4.2.2. Arhitektura i koncept razdvajanja (backend–frontend)</w:t>
        </w:r>
        <w:r>
          <w:rPr>
            <w:webHidden/>
          </w:rPr>
          <w:tab/>
        </w:r>
        <w:r>
          <w:rPr>
            <w:webHidden/>
          </w:rPr>
          <w:fldChar w:fldCharType="begin"/>
        </w:r>
        <w:r>
          <w:rPr>
            <w:webHidden/>
          </w:rPr>
          <w:instrText xml:space="preserve"> PAGEREF _Toc220638455 \h </w:instrText>
        </w:r>
        <w:r>
          <w:rPr>
            <w:webHidden/>
          </w:rPr>
        </w:r>
        <w:r>
          <w:rPr>
            <w:webHidden/>
          </w:rPr>
          <w:fldChar w:fldCharType="separate"/>
        </w:r>
        <w:r>
          <w:rPr>
            <w:webHidden/>
          </w:rPr>
          <w:t>23</w:t>
        </w:r>
        <w:r>
          <w:rPr>
            <w:webHidden/>
          </w:rPr>
          <w:fldChar w:fldCharType="end"/>
        </w:r>
      </w:hyperlink>
    </w:p>
    <w:p w14:paraId="016FAC9C" w14:textId="2099AC87" w:rsidR="0042713E" w:rsidRDefault="0042713E">
      <w:pPr>
        <w:pStyle w:val="TOC3"/>
        <w:rPr>
          <w:rFonts w:ascii="Aptos" w:hAnsi="Aptos" w:cs="Times New Roman"/>
          <w:kern w:val="2"/>
          <w:sz w:val="24"/>
          <w:szCs w:val="24"/>
          <w:lang w:val="en-US" w:eastAsia="en-US"/>
        </w:rPr>
      </w:pPr>
      <w:hyperlink w:anchor="_Toc220638456" w:history="1">
        <w:r w:rsidRPr="008D2292">
          <w:rPr>
            <w:rStyle w:val="Hyperlink"/>
          </w:rPr>
          <w:t>4.2.3. Prednosti headless pristupa u odnosu na tradicionalne CMS sustave</w:t>
        </w:r>
        <w:r>
          <w:rPr>
            <w:webHidden/>
          </w:rPr>
          <w:tab/>
        </w:r>
        <w:r>
          <w:rPr>
            <w:webHidden/>
          </w:rPr>
          <w:fldChar w:fldCharType="begin"/>
        </w:r>
        <w:r>
          <w:rPr>
            <w:webHidden/>
          </w:rPr>
          <w:instrText xml:space="preserve"> PAGEREF _Toc220638456 \h </w:instrText>
        </w:r>
        <w:r>
          <w:rPr>
            <w:webHidden/>
          </w:rPr>
        </w:r>
        <w:r>
          <w:rPr>
            <w:webHidden/>
          </w:rPr>
          <w:fldChar w:fldCharType="separate"/>
        </w:r>
        <w:r>
          <w:rPr>
            <w:webHidden/>
          </w:rPr>
          <w:t>24</w:t>
        </w:r>
        <w:r>
          <w:rPr>
            <w:webHidden/>
          </w:rPr>
          <w:fldChar w:fldCharType="end"/>
        </w:r>
      </w:hyperlink>
    </w:p>
    <w:p w14:paraId="343D8E0D" w14:textId="3A1501BB" w:rsidR="0042713E" w:rsidRDefault="0042713E">
      <w:pPr>
        <w:pStyle w:val="TOC2"/>
        <w:rPr>
          <w:rFonts w:ascii="Aptos" w:hAnsi="Aptos" w:cs="Times New Roman"/>
          <w:kern w:val="2"/>
          <w:lang w:val="en-US" w:eastAsia="en-US"/>
        </w:rPr>
      </w:pPr>
      <w:hyperlink w:anchor="_Toc220638457" w:history="1">
        <w:r w:rsidRPr="008D2292">
          <w:rPr>
            <w:rStyle w:val="Hyperlink"/>
          </w:rPr>
          <w:t>4.3. Područja primjene headless CMS-a</w:t>
        </w:r>
        <w:r>
          <w:rPr>
            <w:webHidden/>
          </w:rPr>
          <w:tab/>
        </w:r>
        <w:r>
          <w:rPr>
            <w:webHidden/>
          </w:rPr>
          <w:fldChar w:fldCharType="begin"/>
        </w:r>
        <w:r>
          <w:rPr>
            <w:webHidden/>
          </w:rPr>
          <w:instrText xml:space="preserve"> PAGEREF _Toc220638457 \h </w:instrText>
        </w:r>
        <w:r>
          <w:rPr>
            <w:webHidden/>
          </w:rPr>
        </w:r>
        <w:r>
          <w:rPr>
            <w:webHidden/>
          </w:rPr>
          <w:fldChar w:fldCharType="separate"/>
        </w:r>
        <w:r>
          <w:rPr>
            <w:webHidden/>
          </w:rPr>
          <w:t>25</w:t>
        </w:r>
        <w:r>
          <w:rPr>
            <w:webHidden/>
          </w:rPr>
          <w:fldChar w:fldCharType="end"/>
        </w:r>
      </w:hyperlink>
    </w:p>
    <w:p w14:paraId="387F5719" w14:textId="640AD89A" w:rsidR="0042713E" w:rsidRDefault="0042713E">
      <w:pPr>
        <w:pStyle w:val="TOC3"/>
        <w:rPr>
          <w:rFonts w:ascii="Aptos" w:hAnsi="Aptos" w:cs="Times New Roman"/>
          <w:kern w:val="2"/>
          <w:sz w:val="24"/>
          <w:szCs w:val="24"/>
          <w:lang w:val="en-US" w:eastAsia="en-US"/>
        </w:rPr>
      </w:pPr>
      <w:hyperlink w:anchor="_Toc220638458" w:history="1">
        <w:r w:rsidRPr="008D2292">
          <w:rPr>
            <w:rStyle w:val="Hyperlink"/>
          </w:rPr>
          <w:t>4.3.1. Primjena u online trgovini</w:t>
        </w:r>
        <w:r>
          <w:rPr>
            <w:webHidden/>
          </w:rPr>
          <w:tab/>
        </w:r>
        <w:r>
          <w:rPr>
            <w:webHidden/>
          </w:rPr>
          <w:fldChar w:fldCharType="begin"/>
        </w:r>
        <w:r>
          <w:rPr>
            <w:webHidden/>
          </w:rPr>
          <w:instrText xml:space="preserve"> PAGEREF _Toc220638458 \h </w:instrText>
        </w:r>
        <w:r>
          <w:rPr>
            <w:webHidden/>
          </w:rPr>
        </w:r>
        <w:r>
          <w:rPr>
            <w:webHidden/>
          </w:rPr>
          <w:fldChar w:fldCharType="separate"/>
        </w:r>
        <w:r>
          <w:rPr>
            <w:webHidden/>
          </w:rPr>
          <w:t>25</w:t>
        </w:r>
        <w:r>
          <w:rPr>
            <w:webHidden/>
          </w:rPr>
          <w:fldChar w:fldCharType="end"/>
        </w:r>
      </w:hyperlink>
    </w:p>
    <w:p w14:paraId="083D3F47" w14:textId="04F6C3F3" w:rsidR="0042713E" w:rsidRDefault="0042713E">
      <w:pPr>
        <w:pStyle w:val="TOC3"/>
        <w:rPr>
          <w:rFonts w:ascii="Aptos" w:hAnsi="Aptos" w:cs="Times New Roman"/>
          <w:kern w:val="2"/>
          <w:sz w:val="24"/>
          <w:szCs w:val="24"/>
          <w:lang w:val="en-US" w:eastAsia="en-US"/>
        </w:rPr>
      </w:pPr>
      <w:hyperlink w:anchor="_Toc220638459" w:history="1">
        <w:r w:rsidRPr="008D2292">
          <w:rPr>
            <w:rStyle w:val="Hyperlink"/>
          </w:rPr>
          <w:t>4.3.2. Primjena u sustavima temeljenima na umjetnoj inteligenciji (AI) i virtualnim asistentima</w:t>
        </w:r>
        <w:r>
          <w:rPr>
            <w:webHidden/>
          </w:rPr>
          <w:tab/>
        </w:r>
        <w:r>
          <w:rPr>
            <w:webHidden/>
          </w:rPr>
          <w:fldChar w:fldCharType="begin"/>
        </w:r>
        <w:r>
          <w:rPr>
            <w:webHidden/>
          </w:rPr>
          <w:instrText xml:space="preserve"> PAGEREF _Toc220638459 \h </w:instrText>
        </w:r>
        <w:r>
          <w:rPr>
            <w:webHidden/>
          </w:rPr>
        </w:r>
        <w:r>
          <w:rPr>
            <w:webHidden/>
          </w:rPr>
          <w:fldChar w:fldCharType="separate"/>
        </w:r>
        <w:r>
          <w:rPr>
            <w:webHidden/>
          </w:rPr>
          <w:t>25</w:t>
        </w:r>
        <w:r>
          <w:rPr>
            <w:webHidden/>
          </w:rPr>
          <w:fldChar w:fldCharType="end"/>
        </w:r>
      </w:hyperlink>
    </w:p>
    <w:p w14:paraId="30B132DA" w14:textId="58A34F29" w:rsidR="0042713E" w:rsidRDefault="0042713E">
      <w:pPr>
        <w:pStyle w:val="TOC2"/>
        <w:rPr>
          <w:rFonts w:ascii="Aptos" w:hAnsi="Aptos" w:cs="Times New Roman"/>
          <w:kern w:val="2"/>
          <w:lang w:val="en-US" w:eastAsia="en-US"/>
        </w:rPr>
      </w:pPr>
      <w:hyperlink w:anchor="_Toc220638460" w:history="1">
        <w:r w:rsidRPr="008D2292">
          <w:rPr>
            <w:rStyle w:val="Hyperlink"/>
          </w:rPr>
          <w:t>4.4. Pregled i odabir headless CMS alata</w:t>
        </w:r>
        <w:r>
          <w:rPr>
            <w:webHidden/>
          </w:rPr>
          <w:tab/>
        </w:r>
        <w:r>
          <w:rPr>
            <w:webHidden/>
          </w:rPr>
          <w:fldChar w:fldCharType="begin"/>
        </w:r>
        <w:r>
          <w:rPr>
            <w:webHidden/>
          </w:rPr>
          <w:instrText xml:space="preserve"> PAGEREF _Toc220638460 \h </w:instrText>
        </w:r>
        <w:r>
          <w:rPr>
            <w:webHidden/>
          </w:rPr>
        </w:r>
        <w:r>
          <w:rPr>
            <w:webHidden/>
          </w:rPr>
          <w:fldChar w:fldCharType="separate"/>
        </w:r>
        <w:r>
          <w:rPr>
            <w:webHidden/>
          </w:rPr>
          <w:t>26</w:t>
        </w:r>
        <w:r>
          <w:rPr>
            <w:webHidden/>
          </w:rPr>
          <w:fldChar w:fldCharType="end"/>
        </w:r>
      </w:hyperlink>
    </w:p>
    <w:p w14:paraId="18F8A78B" w14:textId="604BE891" w:rsidR="0042713E" w:rsidRDefault="0042713E">
      <w:pPr>
        <w:pStyle w:val="TOC3"/>
        <w:rPr>
          <w:rFonts w:ascii="Aptos" w:hAnsi="Aptos" w:cs="Times New Roman"/>
          <w:kern w:val="2"/>
          <w:sz w:val="24"/>
          <w:szCs w:val="24"/>
          <w:lang w:val="en-US" w:eastAsia="en-US"/>
        </w:rPr>
      </w:pPr>
      <w:hyperlink w:anchor="_Toc220638461" w:history="1">
        <w:r w:rsidRPr="008D2292">
          <w:rPr>
            <w:rStyle w:val="Hyperlink"/>
          </w:rPr>
          <w:t>4.4.1. Kriteriji odabira i evaluacije alata</w:t>
        </w:r>
        <w:r>
          <w:rPr>
            <w:webHidden/>
          </w:rPr>
          <w:tab/>
        </w:r>
        <w:r>
          <w:rPr>
            <w:webHidden/>
          </w:rPr>
          <w:fldChar w:fldCharType="begin"/>
        </w:r>
        <w:r>
          <w:rPr>
            <w:webHidden/>
          </w:rPr>
          <w:instrText xml:space="preserve"> PAGEREF _Toc220638461 \h </w:instrText>
        </w:r>
        <w:r>
          <w:rPr>
            <w:webHidden/>
          </w:rPr>
        </w:r>
        <w:r>
          <w:rPr>
            <w:webHidden/>
          </w:rPr>
          <w:fldChar w:fldCharType="separate"/>
        </w:r>
        <w:r>
          <w:rPr>
            <w:webHidden/>
          </w:rPr>
          <w:t>26</w:t>
        </w:r>
        <w:r>
          <w:rPr>
            <w:webHidden/>
          </w:rPr>
          <w:fldChar w:fldCharType="end"/>
        </w:r>
      </w:hyperlink>
    </w:p>
    <w:p w14:paraId="16404AE0" w14:textId="58EAEA35" w:rsidR="0042713E" w:rsidRDefault="0042713E">
      <w:pPr>
        <w:pStyle w:val="TOC3"/>
        <w:rPr>
          <w:rFonts w:ascii="Aptos" w:hAnsi="Aptos" w:cs="Times New Roman"/>
          <w:kern w:val="2"/>
          <w:sz w:val="24"/>
          <w:szCs w:val="24"/>
          <w:lang w:val="en-US" w:eastAsia="en-US"/>
        </w:rPr>
      </w:pPr>
      <w:hyperlink w:anchor="_Toc220638462" w:history="1">
        <w:r w:rsidRPr="008D2292">
          <w:rPr>
            <w:rStyle w:val="Hyperlink"/>
          </w:rPr>
          <w:t>4.4.2. Komparativni pregled odabranih rješenja</w:t>
        </w:r>
        <w:r>
          <w:rPr>
            <w:webHidden/>
          </w:rPr>
          <w:tab/>
        </w:r>
        <w:r>
          <w:rPr>
            <w:webHidden/>
          </w:rPr>
          <w:fldChar w:fldCharType="begin"/>
        </w:r>
        <w:r>
          <w:rPr>
            <w:webHidden/>
          </w:rPr>
          <w:instrText xml:space="preserve"> PAGEREF _Toc220638462 \h </w:instrText>
        </w:r>
        <w:r>
          <w:rPr>
            <w:webHidden/>
          </w:rPr>
        </w:r>
        <w:r>
          <w:rPr>
            <w:webHidden/>
          </w:rPr>
          <w:fldChar w:fldCharType="separate"/>
        </w:r>
        <w:r>
          <w:rPr>
            <w:webHidden/>
          </w:rPr>
          <w:t>26</w:t>
        </w:r>
        <w:r>
          <w:rPr>
            <w:webHidden/>
          </w:rPr>
          <w:fldChar w:fldCharType="end"/>
        </w:r>
      </w:hyperlink>
    </w:p>
    <w:p w14:paraId="3B8542E0" w14:textId="5E30152A" w:rsidR="0042713E" w:rsidRDefault="0042713E">
      <w:pPr>
        <w:pStyle w:val="TOC2"/>
        <w:rPr>
          <w:rFonts w:ascii="Aptos" w:hAnsi="Aptos" w:cs="Times New Roman"/>
          <w:kern w:val="2"/>
          <w:lang w:val="en-US" w:eastAsia="en-US"/>
        </w:rPr>
      </w:pPr>
      <w:hyperlink w:anchor="_Toc220638463" w:history="1">
        <w:r w:rsidRPr="008D2292">
          <w:rPr>
            <w:rStyle w:val="Hyperlink"/>
          </w:rPr>
          <w:t>4.5. Payload CMS</w:t>
        </w:r>
        <w:r>
          <w:rPr>
            <w:webHidden/>
          </w:rPr>
          <w:tab/>
        </w:r>
        <w:r>
          <w:rPr>
            <w:webHidden/>
          </w:rPr>
          <w:fldChar w:fldCharType="begin"/>
        </w:r>
        <w:r>
          <w:rPr>
            <w:webHidden/>
          </w:rPr>
          <w:instrText xml:space="preserve"> PAGEREF _Toc220638463 \h </w:instrText>
        </w:r>
        <w:r>
          <w:rPr>
            <w:webHidden/>
          </w:rPr>
        </w:r>
        <w:r>
          <w:rPr>
            <w:webHidden/>
          </w:rPr>
          <w:fldChar w:fldCharType="separate"/>
        </w:r>
        <w:r>
          <w:rPr>
            <w:webHidden/>
          </w:rPr>
          <w:t>27</w:t>
        </w:r>
        <w:r>
          <w:rPr>
            <w:webHidden/>
          </w:rPr>
          <w:fldChar w:fldCharType="end"/>
        </w:r>
      </w:hyperlink>
    </w:p>
    <w:p w14:paraId="02635A81" w14:textId="67C1735F" w:rsidR="0042713E" w:rsidRDefault="0042713E">
      <w:pPr>
        <w:pStyle w:val="TOC3"/>
        <w:rPr>
          <w:rFonts w:ascii="Aptos" w:hAnsi="Aptos" w:cs="Times New Roman"/>
          <w:kern w:val="2"/>
          <w:sz w:val="24"/>
          <w:szCs w:val="24"/>
          <w:lang w:val="en-US" w:eastAsia="en-US"/>
        </w:rPr>
      </w:pPr>
      <w:hyperlink w:anchor="_Toc220638464" w:history="1">
        <w:r w:rsidRPr="008D2292">
          <w:rPr>
            <w:rStyle w:val="Hyperlink"/>
          </w:rPr>
          <w:t>4.5.1. Kratki pregled i pozicioniranje</w:t>
        </w:r>
        <w:r>
          <w:rPr>
            <w:webHidden/>
          </w:rPr>
          <w:tab/>
        </w:r>
        <w:r>
          <w:rPr>
            <w:webHidden/>
          </w:rPr>
          <w:fldChar w:fldCharType="begin"/>
        </w:r>
        <w:r>
          <w:rPr>
            <w:webHidden/>
          </w:rPr>
          <w:instrText xml:space="preserve"> PAGEREF _Toc220638464 \h </w:instrText>
        </w:r>
        <w:r>
          <w:rPr>
            <w:webHidden/>
          </w:rPr>
        </w:r>
        <w:r>
          <w:rPr>
            <w:webHidden/>
          </w:rPr>
          <w:fldChar w:fldCharType="separate"/>
        </w:r>
        <w:r>
          <w:rPr>
            <w:webHidden/>
          </w:rPr>
          <w:t>27</w:t>
        </w:r>
        <w:r>
          <w:rPr>
            <w:webHidden/>
          </w:rPr>
          <w:fldChar w:fldCharType="end"/>
        </w:r>
      </w:hyperlink>
    </w:p>
    <w:p w14:paraId="3893B326" w14:textId="1218F3AD" w:rsidR="0042713E" w:rsidRDefault="0042713E">
      <w:pPr>
        <w:pStyle w:val="TOC3"/>
        <w:rPr>
          <w:rFonts w:ascii="Aptos" w:hAnsi="Aptos" w:cs="Times New Roman"/>
          <w:kern w:val="2"/>
          <w:sz w:val="24"/>
          <w:szCs w:val="24"/>
          <w:lang w:val="en-US" w:eastAsia="en-US"/>
        </w:rPr>
      </w:pPr>
      <w:hyperlink w:anchor="_Toc220638465" w:history="1">
        <w:r w:rsidRPr="008D2292">
          <w:rPr>
            <w:rStyle w:val="Hyperlink"/>
          </w:rPr>
          <w:t>4.5.2. Instalacija i pokretanje</w:t>
        </w:r>
        <w:r>
          <w:rPr>
            <w:webHidden/>
          </w:rPr>
          <w:tab/>
        </w:r>
        <w:r>
          <w:rPr>
            <w:webHidden/>
          </w:rPr>
          <w:fldChar w:fldCharType="begin"/>
        </w:r>
        <w:r>
          <w:rPr>
            <w:webHidden/>
          </w:rPr>
          <w:instrText xml:space="preserve"> PAGEREF _Toc220638465 \h </w:instrText>
        </w:r>
        <w:r>
          <w:rPr>
            <w:webHidden/>
          </w:rPr>
        </w:r>
        <w:r>
          <w:rPr>
            <w:webHidden/>
          </w:rPr>
          <w:fldChar w:fldCharType="separate"/>
        </w:r>
        <w:r>
          <w:rPr>
            <w:webHidden/>
          </w:rPr>
          <w:t>27</w:t>
        </w:r>
        <w:r>
          <w:rPr>
            <w:webHidden/>
          </w:rPr>
          <w:fldChar w:fldCharType="end"/>
        </w:r>
      </w:hyperlink>
    </w:p>
    <w:p w14:paraId="154C79B3" w14:textId="23D35653" w:rsidR="0042713E" w:rsidRDefault="0042713E">
      <w:pPr>
        <w:pStyle w:val="TOC3"/>
        <w:rPr>
          <w:rFonts w:ascii="Aptos" w:hAnsi="Aptos" w:cs="Times New Roman"/>
          <w:kern w:val="2"/>
          <w:sz w:val="24"/>
          <w:szCs w:val="24"/>
          <w:lang w:val="en-US" w:eastAsia="en-US"/>
        </w:rPr>
      </w:pPr>
      <w:hyperlink w:anchor="_Toc220638466" w:history="1">
        <w:r w:rsidRPr="008D2292">
          <w:rPr>
            <w:rStyle w:val="Hyperlink"/>
          </w:rPr>
          <w:t>4.5.3. Glavne značajke</w:t>
        </w:r>
        <w:r>
          <w:rPr>
            <w:webHidden/>
          </w:rPr>
          <w:tab/>
        </w:r>
        <w:r>
          <w:rPr>
            <w:webHidden/>
          </w:rPr>
          <w:fldChar w:fldCharType="begin"/>
        </w:r>
        <w:r>
          <w:rPr>
            <w:webHidden/>
          </w:rPr>
          <w:instrText xml:space="preserve"> PAGEREF _Toc220638466 \h </w:instrText>
        </w:r>
        <w:r>
          <w:rPr>
            <w:webHidden/>
          </w:rPr>
        </w:r>
        <w:r>
          <w:rPr>
            <w:webHidden/>
          </w:rPr>
          <w:fldChar w:fldCharType="separate"/>
        </w:r>
        <w:r>
          <w:rPr>
            <w:webHidden/>
          </w:rPr>
          <w:t>28</w:t>
        </w:r>
        <w:r>
          <w:rPr>
            <w:webHidden/>
          </w:rPr>
          <w:fldChar w:fldCharType="end"/>
        </w:r>
      </w:hyperlink>
    </w:p>
    <w:p w14:paraId="31E577AF" w14:textId="019A1B82" w:rsidR="0042713E" w:rsidRDefault="0042713E">
      <w:pPr>
        <w:pStyle w:val="TOC3"/>
        <w:rPr>
          <w:rFonts w:ascii="Aptos" w:hAnsi="Aptos" w:cs="Times New Roman"/>
          <w:kern w:val="2"/>
          <w:sz w:val="24"/>
          <w:szCs w:val="24"/>
          <w:lang w:val="en-US" w:eastAsia="en-US"/>
        </w:rPr>
      </w:pPr>
      <w:hyperlink w:anchor="_Toc220638467" w:history="1">
        <w:r w:rsidRPr="008D2292">
          <w:rPr>
            <w:rStyle w:val="Hyperlink"/>
          </w:rPr>
          <w:t>4.5.4. Prednosti i ograničenja</w:t>
        </w:r>
        <w:r>
          <w:rPr>
            <w:webHidden/>
          </w:rPr>
          <w:tab/>
        </w:r>
        <w:r>
          <w:rPr>
            <w:webHidden/>
          </w:rPr>
          <w:fldChar w:fldCharType="begin"/>
        </w:r>
        <w:r>
          <w:rPr>
            <w:webHidden/>
          </w:rPr>
          <w:instrText xml:space="preserve"> PAGEREF _Toc220638467 \h </w:instrText>
        </w:r>
        <w:r>
          <w:rPr>
            <w:webHidden/>
          </w:rPr>
        </w:r>
        <w:r>
          <w:rPr>
            <w:webHidden/>
          </w:rPr>
          <w:fldChar w:fldCharType="separate"/>
        </w:r>
        <w:r>
          <w:rPr>
            <w:webHidden/>
          </w:rPr>
          <w:t>30</w:t>
        </w:r>
        <w:r>
          <w:rPr>
            <w:webHidden/>
          </w:rPr>
          <w:fldChar w:fldCharType="end"/>
        </w:r>
      </w:hyperlink>
    </w:p>
    <w:p w14:paraId="4B2D3C21" w14:textId="67AC4A4E" w:rsidR="0042713E" w:rsidRDefault="0042713E">
      <w:pPr>
        <w:pStyle w:val="TOC3"/>
        <w:rPr>
          <w:rFonts w:ascii="Aptos" w:hAnsi="Aptos" w:cs="Times New Roman"/>
          <w:kern w:val="2"/>
          <w:sz w:val="24"/>
          <w:szCs w:val="24"/>
          <w:lang w:val="en-US" w:eastAsia="en-US"/>
        </w:rPr>
      </w:pPr>
      <w:hyperlink w:anchor="_Toc220638468" w:history="1">
        <w:r w:rsidRPr="008D2292">
          <w:rPr>
            <w:rStyle w:val="Hyperlink"/>
          </w:rPr>
          <w:t>4.5.5. Potencijal za AI integraciju</w:t>
        </w:r>
        <w:r>
          <w:rPr>
            <w:webHidden/>
          </w:rPr>
          <w:tab/>
        </w:r>
        <w:r>
          <w:rPr>
            <w:webHidden/>
          </w:rPr>
          <w:fldChar w:fldCharType="begin"/>
        </w:r>
        <w:r>
          <w:rPr>
            <w:webHidden/>
          </w:rPr>
          <w:instrText xml:space="preserve"> PAGEREF _Toc220638468 \h </w:instrText>
        </w:r>
        <w:r>
          <w:rPr>
            <w:webHidden/>
          </w:rPr>
        </w:r>
        <w:r>
          <w:rPr>
            <w:webHidden/>
          </w:rPr>
          <w:fldChar w:fldCharType="separate"/>
        </w:r>
        <w:r>
          <w:rPr>
            <w:webHidden/>
          </w:rPr>
          <w:t>30</w:t>
        </w:r>
        <w:r>
          <w:rPr>
            <w:webHidden/>
          </w:rPr>
          <w:fldChar w:fldCharType="end"/>
        </w:r>
      </w:hyperlink>
    </w:p>
    <w:p w14:paraId="2168A9BD" w14:textId="6AC7296C" w:rsidR="0042713E" w:rsidRDefault="0042713E">
      <w:pPr>
        <w:pStyle w:val="TOC2"/>
        <w:rPr>
          <w:rFonts w:ascii="Aptos" w:hAnsi="Aptos" w:cs="Times New Roman"/>
          <w:kern w:val="2"/>
          <w:lang w:val="en-US" w:eastAsia="en-US"/>
        </w:rPr>
      </w:pPr>
      <w:hyperlink w:anchor="_Toc220638469" w:history="1">
        <w:r w:rsidRPr="008D2292">
          <w:rPr>
            <w:rStyle w:val="Hyperlink"/>
          </w:rPr>
          <w:t>4.6. Directus</w:t>
        </w:r>
        <w:r>
          <w:rPr>
            <w:webHidden/>
          </w:rPr>
          <w:tab/>
        </w:r>
        <w:r>
          <w:rPr>
            <w:webHidden/>
          </w:rPr>
          <w:fldChar w:fldCharType="begin"/>
        </w:r>
        <w:r>
          <w:rPr>
            <w:webHidden/>
          </w:rPr>
          <w:instrText xml:space="preserve"> PAGEREF _Toc220638469 \h </w:instrText>
        </w:r>
        <w:r>
          <w:rPr>
            <w:webHidden/>
          </w:rPr>
        </w:r>
        <w:r>
          <w:rPr>
            <w:webHidden/>
          </w:rPr>
          <w:fldChar w:fldCharType="separate"/>
        </w:r>
        <w:r>
          <w:rPr>
            <w:webHidden/>
          </w:rPr>
          <w:t>30</w:t>
        </w:r>
        <w:r>
          <w:rPr>
            <w:webHidden/>
          </w:rPr>
          <w:fldChar w:fldCharType="end"/>
        </w:r>
      </w:hyperlink>
    </w:p>
    <w:p w14:paraId="474472C7" w14:textId="40785CE2" w:rsidR="0042713E" w:rsidRDefault="0042713E">
      <w:pPr>
        <w:pStyle w:val="TOC3"/>
        <w:rPr>
          <w:rFonts w:ascii="Aptos" w:hAnsi="Aptos" w:cs="Times New Roman"/>
          <w:kern w:val="2"/>
          <w:sz w:val="24"/>
          <w:szCs w:val="24"/>
          <w:lang w:val="en-US" w:eastAsia="en-US"/>
        </w:rPr>
      </w:pPr>
      <w:hyperlink w:anchor="_Toc220638470" w:history="1">
        <w:r w:rsidRPr="008D2292">
          <w:rPr>
            <w:rStyle w:val="Hyperlink"/>
          </w:rPr>
          <w:t>4.6.1. Kratki pregled i pozicioniranje</w:t>
        </w:r>
        <w:r>
          <w:rPr>
            <w:webHidden/>
          </w:rPr>
          <w:tab/>
        </w:r>
        <w:r>
          <w:rPr>
            <w:webHidden/>
          </w:rPr>
          <w:fldChar w:fldCharType="begin"/>
        </w:r>
        <w:r>
          <w:rPr>
            <w:webHidden/>
          </w:rPr>
          <w:instrText xml:space="preserve"> PAGEREF _Toc220638470 \h </w:instrText>
        </w:r>
        <w:r>
          <w:rPr>
            <w:webHidden/>
          </w:rPr>
        </w:r>
        <w:r>
          <w:rPr>
            <w:webHidden/>
          </w:rPr>
          <w:fldChar w:fldCharType="separate"/>
        </w:r>
        <w:r>
          <w:rPr>
            <w:webHidden/>
          </w:rPr>
          <w:t>30</w:t>
        </w:r>
        <w:r>
          <w:rPr>
            <w:webHidden/>
          </w:rPr>
          <w:fldChar w:fldCharType="end"/>
        </w:r>
      </w:hyperlink>
    </w:p>
    <w:p w14:paraId="27F42232" w14:textId="08132DFC" w:rsidR="0042713E" w:rsidRDefault="0042713E">
      <w:pPr>
        <w:pStyle w:val="TOC3"/>
        <w:rPr>
          <w:rFonts w:ascii="Aptos" w:hAnsi="Aptos" w:cs="Times New Roman"/>
          <w:kern w:val="2"/>
          <w:sz w:val="24"/>
          <w:szCs w:val="24"/>
          <w:lang w:val="en-US" w:eastAsia="en-US"/>
        </w:rPr>
      </w:pPr>
      <w:hyperlink w:anchor="_Toc220638471" w:history="1">
        <w:r w:rsidRPr="008D2292">
          <w:rPr>
            <w:rStyle w:val="Hyperlink"/>
          </w:rPr>
          <w:t>4.6.2. Instalacije i postavljanje</w:t>
        </w:r>
        <w:r>
          <w:rPr>
            <w:webHidden/>
          </w:rPr>
          <w:tab/>
        </w:r>
        <w:r>
          <w:rPr>
            <w:webHidden/>
          </w:rPr>
          <w:fldChar w:fldCharType="begin"/>
        </w:r>
        <w:r>
          <w:rPr>
            <w:webHidden/>
          </w:rPr>
          <w:instrText xml:space="preserve"> PAGEREF _Toc220638471 \h </w:instrText>
        </w:r>
        <w:r>
          <w:rPr>
            <w:webHidden/>
          </w:rPr>
        </w:r>
        <w:r>
          <w:rPr>
            <w:webHidden/>
          </w:rPr>
          <w:fldChar w:fldCharType="separate"/>
        </w:r>
        <w:r>
          <w:rPr>
            <w:webHidden/>
          </w:rPr>
          <w:t>31</w:t>
        </w:r>
        <w:r>
          <w:rPr>
            <w:webHidden/>
          </w:rPr>
          <w:fldChar w:fldCharType="end"/>
        </w:r>
      </w:hyperlink>
    </w:p>
    <w:p w14:paraId="5BD0B333" w14:textId="0ED26B25" w:rsidR="0042713E" w:rsidRDefault="0042713E">
      <w:pPr>
        <w:pStyle w:val="TOC3"/>
        <w:rPr>
          <w:rFonts w:ascii="Aptos" w:hAnsi="Aptos" w:cs="Times New Roman"/>
          <w:kern w:val="2"/>
          <w:sz w:val="24"/>
          <w:szCs w:val="24"/>
          <w:lang w:val="en-US" w:eastAsia="en-US"/>
        </w:rPr>
      </w:pPr>
      <w:hyperlink w:anchor="_Toc220638472" w:history="1">
        <w:r w:rsidRPr="008D2292">
          <w:rPr>
            <w:rStyle w:val="Hyperlink"/>
          </w:rPr>
          <w:t>4.6.3. Glavne značajke</w:t>
        </w:r>
        <w:r>
          <w:rPr>
            <w:webHidden/>
          </w:rPr>
          <w:tab/>
        </w:r>
        <w:r>
          <w:rPr>
            <w:webHidden/>
          </w:rPr>
          <w:fldChar w:fldCharType="begin"/>
        </w:r>
        <w:r>
          <w:rPr>
            <w:webHidden/>
          </w:rPr>
          <w:instrText xml:space="preserve"> PAGEREF _Toc220638472 \h </w:instrText>
        </w:r>
        <w:r>
          <w:rPr>
            <w:webHidden/>
          </w:rPr>
        </w:r>
        <w:r>
          <w:rPr>
            <w:webHidden/>
          </w:rPr>
          <w:fldChar w:fldCharType="separate"/>
        </w:r>
        <w:r>
          <w:rPr>
            <w:webHidden/>
          </w:rPr>
          <w:t>31</w:t>
        </w:r>
        <w:r>
          <w:rPr>
            <w:webHidden/>
          </w:rPr>
          <w:fldChar w:fldCharType="end"/>
        </w:r>
      </w:hyperlink>
    </w:p>
    <w:p w14:paraId="70779FF7" w14:textId="780888BA" w:rsidR="0042713E" w:rsidRDefault="0042713E">
      <w:pPr>
        <w:pStyle w:val="TOC3"/>
        <w:rPr>
          <w:rFonts w:ascii="Aptos" w:hAnsi="Aptos" w:cs="Times New Roman"/>
          <w:kern w:val="2"/>
          <w:sz w:val="24"/>
          <w:szCs w:val="24"/>
          <w:lang w:val="en-US" w:eastAsia="en-US"/>
        </w:rPr>
      </w:pPr>
      <w:hyperlink w:anchor="_Toc220638473" w:history="1">
        <w:r w:rsidRPr="008D2292">
          <w:rPr>
            <w:rStyle w:val="Hyperlink"/>
          </w:rPr>
          <w:t>4.6.4. Prednosti i ograničenja</w:t>
        </w:r>
        <w:r>
          <w:rPr>
            <w:webHidden/>
          </w:rPr>
          <w:tab/>
        </w:r>
        <w:r>
          <w:rPr>
            <w:webHidden/>
          </w:rPr>
          <w:fldChar w:fldCharType="begin"/>
        </w:r>
        <w:r>
          <w:rPr>
            <w:webHidden/>
          </w:rPr>
          <w:instrText xml:space="preserve"> PAGEREF _Toc220638473 \h </w:instrText>
        </w:r>
        <w:r>
          <w:rPr>
            <w:webHidden/>
          </w:rPr>
        </w:r>
        <w:r>
          <w:rPr>
            <w:webHidden/>
          </w:rPr>
          <w:fldChar w:fldCharType="separate"/>
        </w:r>
        <w:r>
          <w:rPr>
            <w:webHidden/>
          </w:rPr>
          <w:t>32</w:t>
        </w:r>
        <w:r>
          <w:rPr>
            <w:webHidden/>
          </w:rPr>
          <w:fldChar w:fldCharType="end"/>
        </w:r>
      </w:hyperlink>
    </w:p>
    <w:p w14:paraId="3840AAE9" w14:textId="0EADF7DE" w:rsidR="0042713E" w:rsidRDefault="0042713E">
      <w:pPr>
        <w:pStyle w:val="TOC3"/>
        <w:rPr>
          <w:rFonts w:ascii="Aptos" w:hAnsi="Aptos" w:cs="Times New Roman"/>
          <w:kern w:val="2"/>
          <w:sz w:val="24"/>
          <w:szCs w:val="24"/>
          <w:lang w:val="en-US" w:eastAsia="en-US"/>
        </w:rPr>
      </w:pPr>
      <w:hyperlink w:anchor="_Toc220638474" w:history="1">
        <w:r w:rsidRPr="008D2292">
          <w:rPr>
            <w:rStyle w:val="Hyperlink"/>
          </w:rPr>
          <w:t>4.6.5. Potencijal za AI integraciju</w:t>
        </w:r>
        <w:r>
          <w:rPr>
            <w:webHidden/>
          </w:rPr>
          <w:tab/>
        </w:r>
        <w:r>
          <w:rPr>
            <w:webHidden/>
          </w:rPr>
          <w:fldChar w:fldCharType="begin"/>
        </w:r>
        <w:r>
          <w:rPr>
            <w:webHidden/>
          </w:rPr>
          <w:instrText xml:space="preserve"> PAGEREF _Toc220638474 \h </w:instrText>
        </w:r>
        <w:r>
          <w:rPr>
            <w:webHidden/>
          </w:rPr>
        </w:r>
        <w:r>
          <w:rPr>
            <w:webHidden/>
          </w:rPr>
          <w:fldChar w:fldCharType="separate"/>
        </w:r>
        <w:r>
          <w:rPr>
            <w:webHidden/>
          </w:rPr>
          <w:t>32</w:t>
        </w:r>
        <w:r>
          <w:rPr>
            <w:webHidden/>
          </w:rPr>
          <w:fldChar w:fldCharType="end"/>
        </w:r>
      </w:hyperlink>
    </w:p>
    <w:p w14:paraId="23E980F1" w14:textId="0DB75697" w:rsidR="0042713E" w:rsidRDefault="0042713E">
      <w:pPr>
        <w:pStyle w:val="TOC2"/>
        <w:rPr>
          <w:rFonts w:ascii="Aptos" w:hAnsi="Aptos" w:cs="Times New Roman"/>
          <w:kern w:val="2"/>
          <w:lang w:val="en-US" w:eastAsia="en-US"/>
        </w:rPr>
      </w:pPr>
      <w:hyperlink w:anchor="_Toc220638475" w:history="1">
        <w:r w:rsidRPr="008D2292">
          <w:rPr>
            <w:rStyle w:val="Hyperlink"/>
          </w:rPr>
          <w:t>4.7. Strapi</w:t>
        </w:r>
        <w:r>
          <w:rPr>
            <w:webHidden/>
          </w:rPr>
          <w:tab/>
        </w:r>
        <w:r>
          <w:rPr>
            <w:webHidden/>
          </w:rPr>
          <w:fldChar w:fldCharType="begin"/>
        </w:r>
        <w:r>
          <w:rPr>
            <w:webHidden/>
          </w:rPr>
          <w:instrText xml:space="preserve"> PAGEREF _Toc220638475 \h </w:instrText>
        </w:r>
        <w:r>
          <w:rPr>
            <w:webHidden/>
          </w:rPr>
        </w:r>
        <w:r>
          <w:rPr>
            <w:webHidden/>
          </w:rPr>
          <w:fldChar w:fldCharType="separate"/>
        </w:r>
        <w:r>
          <w:rPr>
            <w:webHidden/>
          </w:rPr>
          <w:t>33</w:t>
        </w:r>
        <w:r>
          <w:rPr>
            <w:webHidden/>
          </w:rPr>
          <w:fldChar w:fldCharType="end"/>
        </w:r>
      </w:hyperlink>
    </w:p>
    <w:p w14:paraId="50045E4A" w14:textId="024CF0B9" w:rsidR="0042713E" w:rsidRDefault="0042713E">
      <w:pPr>
        <w:pStyle w:val="TOC3"/>
        <w:rPr>
          <w:rFonts w:ascii="Aptos" w:hAnsi="Aptos" w:cs="Times New Roman"/>
          <w:kern w:val="2"/>
          <w:sz w:val="24"/>
          <w:szCs w:val="24"/>
          <w:lang w:val="en-US" w:eastAsia="en-US"/>
        </w:rPr>
      </w:pPr>
      <w:hyperlink w:anchor="_Toc220638476" w:history="1">
        <w:r w:rsidRPr="008D2292">
          <w:rPr>
            <w:rStyle w:val="Hyperlink"/>
          </w:rPr>
          <w:t>4.7.1. Kratki pregled i pozicioniranje</w:t>
        </w:r>
        <w:r>
          <w:rPr>
            <w:webHidden/>
          </w:rPr>
          <w:tab/>
        </w:r>
        <w:r>
          <w:rPr>
            <w:webHidden/>
          </w:rPr>
          <w:fldChar w:fldCharType="begin"/>
        </w:r>
        <w:r>
          <w:rPr>
            <w:webHidden/>
          </w:rPr>
          <w:instrText xml:space="preserve"> PAGEREF _Toc220638476 \h </w:instrText>
        </w:r>
        <w:r>
          <w:rPr>
            <w:webHidden/>
          </w:rPr>
        </w:r>
        <w:r>
          <w:rPr>
            <w:webHidden/>
          </w:rPr>
          <w:fldChar w:fldCharType="separate"/>
        </w:r>
        <w:r>
          <w:rPr>
            <w:webHidden/>
          </w:rPr>
          <w:t>33</w:t>
        </w:r>
        <w:r>
          <w:rPr>
            <w:webHidden/>
          </w:rPr>
          <w:fldChar w:fldCharType="end"/>
        </w:r>
      </w:hyperlink>
    </w:p>
    <w:p w14:paraId="52A21453" w14:textId="23E6FDB7" w:rsidR="0042713E" w:rsidRDefault="0042713E">
      <w:pPr>
        <w:pStyle w:val="TOC3"/>
        <w:rPr>
          <w:rFonts w:ascii="Aptos" w:hAnsi="Aptos" w:cs="Times New Roman"/>
          <w:kern w:val="2"/>
          <w:sz w:val="24"/>
          <w:szCs w:val="24"/>
          <w:lang w:val="en-US" w:eastAsia="en-US"/>
        </w:rPr>
      </w:pPr>
      <w:hyperlink w:anchor="_Toc220638477" w:history="1">
        <w:r w:rsidRPr="008D2292">
          <w:rPr>
            <w:rStyle w:val="Hyperlink"/>
          </w:rPr>
          <w:t>4.7.2. Instalacija i postavljanje</w:t>
        </w:r>
        <w:r>
          <w:rPr>
            <w:webHidden/>
          </w:rPr>
          <w:tab/>
        </w:r>
        <w:r>
          <w:rPr>
            <w:webHidden/>
          </w:rPr>
          <w:fldChar w:fldCharType="begin"/>
        </w:r>
        <w:r>
          <w:rPr>
            <w:webHidden/>
          </w:rPr>
          <w:instrText xml:space="preserve"> PAGEREF _Toc220638477 \h </w:instrText>
        </w:r>
        <w:r>
          <w:rPr>
            <w:webHidden/>
          </w:rPr>
        </w:r>
        <w:r>
          <w:rPr>
            <w:webHidden/>
          </w:rPr>
          <w:fldChar w:fldCharType="separate"/>
        </w:r>
        <w:r>
          <w:rPr>
            <w:webHidden/>
          </w:rPr>
          <w:t>34</w:t>
        </w:r>
        <w:r>
          <w:rPr>
            <w:webHidden/>
          </w:rPr>
          <w:fldChar w:fldCharType="end"/>
        </w:r>
      </w:hyperlink>
    </w:p>
    <w:p w14:paraId="2EF28D05" w14:textId="6F07D12D" w:rsidR="0042713E" w:rsidRDefault="0042713E">
      <w:pPr>
        <w:pStyle w:val="TOC3"/>
        <w:rPr>
          <w:rFonts w:ascii="Aptos" w:hAnsi="Aptos" w:cs="Times New Roman"/>
          <w:kern w:val="2"/>
          <w:sz w:val="24"/>
          <w:szCs w:val="24"/>
          <w:lang w:val="en-US" w:eastAsia="en-US"/>
        </w:rPr>
      </w:pPr>
      <w:hyperlink w:anchor="_Toc220638478" w:history="1">
        <w:r w:rsidRPr="008D2292">
          <w:rPr>
            <w:rStyle w:val="Hyperlink"/>
          </w:rPr>
          <w:t>4.7.3. Glavne značajke</w:t>
        </w:r>
        <w:r>
          <w:rPr>
            <w:webHidden/>
          </w:rPr>
          <w:tab/>
        </w:r>
        <w:r>
          <w:rPr>
            <w:webHidden/>
          </w:rPr>
          <w:fldChar w:fldCharType="begin"/>
        </w:r>
        <w:r>
          <w:rPr>
            <w:webHidden/>
          </w:rPr>
          <w:instrText xml:space="preserve"> PAGEREF _Toc220638478 \h </w:instrText>
        </w:r>
        <w:r>
          <w:rPr>
            <w:webHidden/>
          </w:rPr>
        </w:r>
        <w:r>
          <w:rPr>
            <w:webHidden/>
          </w:rPr>
          <w:fldChar w:fldCharType="separate"/>
        </w:r>
        <w:r>
          <w:rPr>
            <w:webHidden/>
          </w:rPr>
          <w:t>34</w:t>
        </w:r>
        <w:r>
          <w:rPr>
            <w:webHidden/>
          </w:rPr>
          <w:fldChar w:fldCharType="end"/>
        </w:r>
      </w:hyperlink>
    </w:p>
    <w:p w14:paraId="2A18BCA1" w14:textId="3C9C83E4" w:rsidR="0042713E" w:rsidRDefault="0042713E">
      <w:pPr>
        <w:pStyle w:val="TOC3"/>
        <w:rPr>
          <w:rFonts w:ascii="Aptos" w:hAnsi="Aptos" w:cs="Times New Roman"/>
          <w:kern w:val="2"/>
          <w:sz w:val="24"/>
          <w:szCs w:val="24"/>
          <w:lang w:val="en-US" w:eastAsia="en-US"/>
        </w:rPr>
      </w:pPr>
      <w:hyperlink w:anchor="_Toc220638479" w:history="1">
        <w:r w:rsidRPr="008D2292">
          <w:rPr>
            <w:rStyle w:val="Hyperlink"/>
          </w:rPr>
          <w:t>4.7.4. Prednosti i ograničenja</w:t>
        </w:r>
        <w:r>
          <w:rPr>
            <w:webHidden/>
          </w:rPr>
          <w:tab/>
        </w:r>
        <w:r>
          <w:rPr>
            <w:webHidden/>
          </w:rPr>
          <w:fldChar w:fldCharType="begin"/>
        </w:r>
        <w:r>
          <w:rPr>
            <w:webHidden/>
          </w:rPr>
          <w:instrText xml:space="preserve"> PAGEREF _Toc220638479 \h </w:instrText>
        </w:r>
        <w:r>
          <w:rPr>
            <w:webHidden/>
          </w:rPr>
        </w:r>
        <w:r>
          <w:rPr>
            <w:webHidden/>
          </w:rPr>
          <w:fldChar w:fldCharType="separate"/>
        </w:r>
        <w:r>
          <w:rPr>
            <w:webHidden/>
          </w:rPr>
          <w:t>36</w:t>
        </w:r>
        <w:r>
          <w:rPr>
            <w:webHidden/>
          </w:rPr>
          <w:fldChar w:fldCharType="end"/>
        </w:r>
      </w:hyperlink>
    </w:p>
    <w:p w14:paraId="12092EBA" w14:textId="545338FA" w:rsidR="0042713E" w:rsidRDefault="0042713E">
      <w:pPr>
        <w:pStyle w:val="TOC3"/>
        <w:rPr>
          <w:rFonts w:ascii="Aptos" w:hAnsi="Aptos" w:cs="Times New Roman"/>
          <w:kern w:val="2"/>
          <w:sz w:val="24"/>
          <w:szCs w:val="24"/>
          <w:lang w:val="en-US" w:eastAsia="en-US"/>
        </w:rPr>
      </w:pPr>
      <w:hyperlink w:anchor="_Toc220638480" w:history="1">
        <w:r w:rsidRPr="008D2292">
          <w:rPr>
            <w:rStyle w:val="Hyperlink"/>
          </w:rPr>
          <w:t>4.7.5. Potencijal za AI integraciju</w:t>
        </w:r>
        <w:r>
          <w:rPr>
            <w:webHidden/>
          </w:rPr>
          <w:tab/>
        </w:r>
        <w:r>
          <w:rPr>
            <w:webHidden/>
          </w:rPr>
          <w:fldChar w:fldCharType="begin"/>
        </w:r>
        <w:r>
          <w:rPr>
            <w:webHidden/>
          </w:rPr>
          <w:instrText xml:space="preserve"> PAGEREF _Toc220638480 \h </w:instrText>
        </w:r>
        <w:r>
          <w:rPr>
            <w:webHidden/>
          </w:rPr>
        </w:r>
        <w:r>
          <w:rPr>
            <w:webHidden/>
          </w:rPr>
          <w:fldChar w:fldCharType="separate"/>
        </w:r>
        <w:r>
          <w:rPr>
            <w:webHidden/>
          </w:rPr>
          <w:t>37</w:t>
        </w:r>
        <w:r>
          <w:rPr>
            <w:webHidden/>
          </w:rPr>
          <w:fldChar w:fldCharType="end"/>
        </w:r>
      </w:hyperlink>
    </w:p>
    <w:p w14:paraId="05525EEE" w14:textId="626C4805" w:rsidR="0042713E" w:rsidRDefault="0042713E">
      <w:pPr>
        <w:pStyle w:val="TOC1"/>
        <w:rPr>
          <w:rFonts w:ascii="Aptos" w:hAnsi="Aptos" w:cs="Times New Roman"/>
          <w:kern w:val="2"/>
          <w:szCs w:val="24"/>
          <w:lang w:val="en-US" w:eastAsia="en-US"/>
        </w:rPr>
      </w:pPr>
      <w:hyperlink w:anchor="_Toc220638481" w:history="1">
        <w:r w:rsidRPr="008D2292">
          <w:rPr>
            <w:rStyle w:val="Hyperlink"/>
          </w:rPr>
          <w:t>5.</w:t>
        </w:r>
        <w:r>
          <w:rPr>
            <w:rFonts w:ascii="Aptos" w:hAnsi="Aptos" w:cs="Times New Roman"/>
            <w:kern w:val="2"/>
            <w:szCs w:val="24"/>
            <w:lang w:val="en-US" w:eastAsia="en-US"/>
          </w:rPr>
          <w:tab/>
        </w:r>
        <w:r w:rsidRPr="008D2292">
          <w:rPr>
            <w:rStyle w:val="Hyperlink"/>
          </w:rPr>
          <w:t>Aplikativno rješenje</w:t>
        </w:r>
        <w:r>
          <w:rPr>
            <w:webHidden/>
          </w:rPr>
          <w:tab/>
        </w:r>
        <w:r>
          <w:rPr>
            <w:webHidden/>
          </w:rPr>
          <w:fldChar w:fldCharType="begin"/>
        </w:r>
        <w:r>
          <w:rPr>
            <w:webHidden/>
          </w:rPr>
          <w:instrText xml:space="preserve"> PAGEREF _Toc220638481 \h </w:instrText>
        </w:r>
        <w:r>
          <w:rPr>
            <w:webHidden/>
          </w:rPr>
        </w:r>
        <w:r>
          <w:rPr>
            <w:webHidden/>
          </w:rPr>
          <w:fldChar w:fldCharType="separate"/>
        </w:r>
        <w:r>
          <w:rPr>
            <w:webHidden/>
          </w:rPr>
          <w:t>38</w:t>
        </w:r>
        <w:r>
          <w:rPr>
            <w:webHidden/>
          </w:rPr>
          <w:fldChar w:fldCharType="end"/>
        </w:r>
      </w:hyperlink>
    </w:p>
    <w:p w14:paraId="44107D45" w14:textId="6890C6CF" w:rsidR="0042713E" w:rsidRDefault="0042713E">
      <w:pPr>
        <w:pStyle w:val="TOC2"/>
        <w:rPr>
          <w:rFonts w:ascii="Aptos" w:hAnsi="Aptos" w:cs="Times New Roman"/>
          <w:kern w:val="2"/>
          <w:lang w:val="en-US" w:eastAsia="en-US"/>
        </w:rPr>
      </w:pPr>
      <w:hyperlink w:anchor="_Toc220638482" w:history="1">
        <w:r w:rsidRPr="008D2292">
          <w:rPr>
            <w:rStyle w:val="Hyperlink"/>
          </w:rPr>
          <w:t>5.1. Arhitektura i izbor tehnologija</w:t>
        </w:r>
        <w:r>
          <w:rPr>
            <w:webHidden/>
          </w:rPr>
          <w:tab/>
        </w:r>
        <w:r>
          <w:rPr>
            <w:webHidden/>
          </w:rPr>
          <w:fldChar w:fldCharType="begin"/>
        </w:r>
        <w:r>
          <w:rPr>
            <w:webHidden/>
          </w:rPr>
          <w:instrText xml:space="preserve"> PAGEREF _Toc220638482 \h </w:instrText>
        </w:r>
        <w:r>
          <w:rPr>
            <w:webHidden/>
          </w:rPr>
        </w:r>
        <w:r>
          <w:rPr>
            <w:webHidden/>
          </w:rPr>
          <w:fldChar w:fldCharType="separate"/>
        </w:r>
        <w:r>
          <w:rPr>
            <w:webHidden/>
          </w:rPr>
          <w:t>38</w:t>
        </w:r>
        <w:r>
          <w:rPr>
            <w:webHidden/>
          </w:rPr>
          <w:fldChar w:fldCharType="end"/>
        </w:r>
      </w:hyperlink>
    </w:p>
    <w:p w14:paraId="47A28B5F" w14:textId="334246AF" w:rsidR="0042713E" w:rsidRDefault="0042713E">
      <w:pPr>
        <w:pStyle w:val="TOC3"/>
        <w:rPr>
          <w:rFonts w:ascii="Aptos" w:hAnsi="Aptos" w:cs="Times New Roman"/>
          <w:kern w:val="2"/>
          <w:sz w:val="24"/>
          <w:szCs w:val="24"/>
          <w:lang w:val="en-US" w:eastAsia="en-US"/>
        </w:rPr>
      </w:pPr>
      <w:hyperlink w:anchor="_Toc220638483" w:history="1">
        <w:r w:rsidRPr="008D2292">
          <w:rPr>
            <w:rStyle w:val="Hyperlink"/>
          </w:rPr>
          <w:t>5.1.1. CMS alat</w:t>
        </w:r>
        <w:r>
          <w:rPr>
            <w:webHidden/>
          </w:rPr>
          <w:tab/>
        </w:r>
        <w:r>
          <w:rPr>
            <w:webHidden/>
          </w:rPr>
          <w:fldChar w:fldCharType="begin"/>
        </w:r>
        <w:r>
          <w:rPr>
            <w:webHidden/>
          </w:rPr>
          <w:instrText xml:space="preserve"> PAGEREF _Toc220638483 \h </w:instrText>
        </w:r>
        <w:r>
          <w:rPr>
            <w:webHidden/>
          </w:rPr>
        </w:r>
        <w:r>
          <w:rPr>
            <w:webHidden/>
          </w:rPr>
          <w:fldChar w:fldCharType="separate"/>
        </w:r>
        <w:r>
          <w:rPr>
            <w:webHidden/>
          </w:rPr>
          <w:t>38</w:t>
        </w:r>
        <w:r>
          <w:rPr>
            <w:webHidden/>
          </w:rPr>
          <w:fldChar w:fldCharType="end"/>
        </w:r>
      </w:hyperlink>
    </w:p>
    <w:p w14:paraId="41C9840B" w14:textId="2BBAD279" w:rsidR="0042713E" w:rsidRDefault="0042713E">
      <w:pPr>
        <w:pStyle w:val="TOC3"/>
        <w:rPr>
          <w:rFonts w:ascii="Aptos" w:hAnsi="Aptos" w:cs="Times New Roman"/>
          <w:kern w:val="2"/>
          <w:sz w:val="24"/>
          <w:szCs w:val="24"/>
          <w:lang w:val="en-US" w:eastAsia="en-US"/>
        </w:rPr>
      </w:pPr>
      <w:hyperlink w:anchor="_Toc220638484" w:history="1">
        <w:r w:rsidRPr="008D2292">
          <w:rPr>
            <w:rStyle w:val="Hyperlink"/>
          </w:rPr>
          <w:t>5.1.2. Frontend framework</w:t>
        </w:r>
        <w:r>
          <w:rPr>
            <w:webHidden/>
          </w:rPr>
          <w:tab/>
        </w:r>
        <w:r>
          <w:rPr>
            <w:webHidden/>
          </w:rPr>
          <w:fldChar w:fldCharType="begin"/>
        </w:r>
        <w:r>
          <w:rPr>
            <w:webHidden/>
          </w:rPr>
          <w:instrText xml:space="preserve"> PAGEREF _Toc220638484 \h </w:instrText>
        </w:r>
        <w:r>
          <w:rPr>
            <w:webHidden/>
          </w:rPr>
        </w:r>
        <w:r>
          <w:rPr>
            <w:webHidden/>
          </w:rPr>
          <w:fldChar w:fldCharType="separate"/>
        </w:r>
        <w:r>
          <w:rPr>
            <w:webHidden/>
          </w:rPr>
          <w:t>40</w:t>
        </w:r>
        <w:r>
          <w:rPr>
            <w:webHidden/>
          </w:rPr>
          <w:fldChar w:fldCharType="end"/>
        </w:r>
      </w:hyperlink>
    </w:p>
    <w:p w14:paraId="6ADB6D3D" w14:textId="7FC370A4" w:rsidR="0042713E" w:rsidRDefault="0042713E">
      <w:pPr>
        <w:pStyle w:val="TOC3"/>
        <w:rPr>
          <w:rFonts w:ascii="Aptos" w:hAnsi="Aptos" w:cs="Times New Roman"/>
          <w:kern w:val="2"/>
          <w:sz w:val="24"/>
          <w:szCs w:val="24"/>
          <w:lang w:val="en-US" w:eastAsia="en-US"/>
        </w:rPr>
      </w:pPr>
      <w:hyperlink w:anchor="_Toc220638485" w:history="1">
        <w:r w:rsidRPr="008D2292">
          <w:rPr>
            <w:rStyle w:val="Hyperlink"/>
          </w:rPr>
          <w:t>5.1.3. Virtualni asistent</w:t>
        </w:r>
        <w:r>
          <w:rPr>
            <w:webHidden/>
          </w:rPr>
          <w:tab/>
        </w:r>
        <w:r>
          <w:rPr>
            <w:webHidden/>
          </w:rPr>
          <w:fldChar w:fldCharType="begin"/>
        </w:r>
        <w:r>
          <w:rPr>
            <w:webHidden/>
          </w:rPr>
          <w:instrText xml:space="preserve"> PAGEREF _Toc220638485 \h </w:instrText>
        </w:r>
        <w:r>
          <w:rPr>
            <w:webHidden/>
          </w:rPr>
        </w:r>
        <w:r>
          <w:rPr>
            <w:webHidden/>
          </w:rPr>
          <w:fldChar w:fldCharType="separate"/>
        </w:r>
        <w:r>
          <w:rPr>
            <w:webHidden/>
          </w:rPr>
          <w:t>42</w:t>
        </w:r>
        <w:r>
          <w:rPr>
            <w:webHidden/>
          </w:rPr>
          <w:fldChar w:fldCharType="end"/>
        </w:r>
      </w:hyperlink>
    </w:p>
    <w:p w14:paraId="7EFAB5CB" w14:textId="3330FF26" w:rsidR="0042713E" w:rsidRDefault="0042713E">
      <w:pPr>
        <w:pStyle w:val="TOC3"/>
        <w:rPr>
          <w:rFonts w:ascii="Aptos" w:hAnsi="Aptos" w:cs="Times New Roman"/>
          <w:kern w:val="2"/>
          <w:sz w:val="24"/>
          <w:szCs w:val="24"/>
          <w:lang w:val="en-US" w:eastAsia="en-US"/>
        </w:rPr>
      </w:pPr>
      <w:hyperlink w:anchor="_Toc220638486" w:history="1">
        <w:r w:rsidRPr="008D2292">
          <w:rPr>
            <w:rStyle w:val="Hyperlink"/>
          </w:rPr>
          <w:t>5.1.4.  Pretraživanje proizvoda i spremišta podataka</w:t>
        </w:r>
        <w:r>
          <w:rPr>
            <w:webHidden/>
          </w:rPr>
          <w:tab/>
        </w:r>
        <w:r>
          <w:rPr>
            <w:webHidden/>
          </w:rPr>
          <w:fldChar w:fldCharType="begin"/>
        </w:r>
        <w:r>
          <w:rPr>
            <w:webHidden/>
          </w:rPr>
          <w:instrText xml:space="preserve"> PAGEREF _Toc220638486 \h </w:instrText>
        </w:r>
        <w:r>
          <w:rPr>
            <w:webHidden/>
          </w:rPr>
        </w:r>
        <w:r>
          <w:rPr>
            <w:webHidden/>
          </w:rPr>
          <w:fldChar w:fldCharType="separate"/>
        </w:r>
        <w:r>
          <w:rPr>
            <w:webHidden/>
          </w:rPr>
          <w:t>46</w:t>
        </w:r>
        <w:r>
          <w:rPr>
            <w:webHidden/>
          </w:rPr>
          <w:fldChar w:fldCharType="end"/>
        </w:r>
      </w:hyperlink>
    </w:p>
    <w:p w14:paraId="731D17AA" w14:textId="4F8A29C3" w:rsidR="0042713E" w:rsidRDefault="0042713E">
      <w:pPr>
        <w:pStyle w:val="TOC3"/>
        <w:rPr>
          <w:rFonts w:ascii="Aptos" w:hAnsi="Aptos" w:cs="Times New Roman"/>
          <w:kern w:val="2"/>
          <w:sz w:val="24"/>
          <w:szCs w:val="24"/>
          <w:lang w:val="en-US" w:eastAsia="en-US"/>
        </w:rPr>
      </w:pPr>
      <w:hyperlink w:anchor="_Toc220638487" w:history="1">
        <w:r w:rsidRPr="008D2292">
          <w:rPr>
            <w:rStyle w:val="Hyperlink"/>
          </w:rPr>
          <w:t>5.1.5. Integracija komponenti</w:t>
        </w:r>
        <w:r>
          <w:rPr>
            <w:webHidden/>
          </w:rPr>
          <w:tab/>
        </w:r>
        <w:r>
          <w:rPr>
            <w:webHidden/>
          </w:rPr>
          <w:fldChar w:fldCharType="begin"/>
        </w:r>
        <w:r>
          <w:rPr>
            <w:webHidden/>
          </w:rPr>
          <w:instrText xml:space="preserve"> PAGEREF _Toc220638487 \h </w:instrText>
        </w:r>
        <w:r>
          <w:rPr>
            <w:webHidden/>
          </w:rPr>
        </w:r>
        <w:r>
          <w:rPr>
            <w:webHidden/>
          </w:rPr>
          <w:fldChar w:fldCharType="separate"/>
        </w:r>
        <w:r>
          <w:rPr>
            <w:webHidden/>
          </w:rPr>
          <w:t>48</w:t>
        </w:r>
        <w:r>
          <w:rPr>
            <w:webHidden/>
          </w:rPr>
          <w:fldChar w:fldCharType="end"/>
        </w:r>
      </w:hyperlink>
    </w:p>
    <w:p w14:paraId="3E21DCC1" w14:textId="41762FEB" w:rsidR="0042713E" w:rsidRDefault="0042713E">
      <w:pPr>
        <w:pStyle w:val="TOC2"/>
        <w:rPr>
          <w:rFonts w:ascii="Aptos" w:hAnsi="Aptos" w:cs="Times New Roman"/>
          <w:kern w:val="2"/>
          <w:lang w:val="en-US" w:eastAsia="en-US"/>
        </w:rPr>
      </w:pPr>
      <w:hyperlink w:anchor="_Toc220638488" w:history="1">
        <w:r w:rsidRPr="008D2292">
          <w:rPr>
            <w:rStyle w:val="Hyperlink"/>
          </w:rPr>
          <w:t>5.2. Pristupačnost i korisničko iskustvo</w:t>
        </w:r>
        <w:r>
          <w:rPr>
            <w:webHidden/>
          </w:rPr>
          <w:tab/>
        </w:r>
        <w:r>
          <w:rPr>
            <w:webHidden/>
          </w:rPr>
          <w:fldChar w:fldCharType="begin"/>
        </w:r>
        <w:r>
          <w:rPr>
            <w:webHidden/>
          </w:rPr>
          <w:instrText xml:space="preserve"> PAGEREF _Toc220638488 \h </w:instrText>
        </w:r>
        <w:r>
          <w:rPr>
            <w:webHidden/>
          </w:rPr>
        </w:r>
        <w:r>
          <w:rPr>
            <w:webHidden/>
          </w:rPr>
          <w:fldChar w:fldCharType="separate"/>
        </w:r>
        <w:r>
          <w:rPr>
            <w:webHidden/>
          </w:rPr>
          <w:t>49</w:t>
        </w:r>
        <w:r>
          <w:rPr>
            <w:webHidden/>
          </w:rPr>
          <w:fldChar w:fldCharType="end"/>
        </w:r>
      </w:hyperlink>
    </w:p>
    <w:p w14:paraId="341EA5AA" w14:textId="57553FDC" w:rsidR="0042713E" w:rsidRDefault="0042713E">
      <w:pPr>
        <w:pStyle w:val="TOC3"/>
        <w:rPr>
          <w:rFonts w:ascii="Aptos" w:hAnsi="Aptos" w:cs="Times New Roman"/>
          <w:kern w:val="2"/>
          <w:sz w:val="24"/>
          <w:szCs w:val="24"/>
          <w:lang w:val="en-US" w:eastAsia="en-US"/>
        </w:rPr>
      </w:pPr>
      <w:hyperlink w:anchor="_Toc220638489" w:history="1">
        <w:r w:rsidRPr="008D2292">
          <w:rPr>
            <w:rStyle w:val="Hyperlink"/>
          </w:rPr>
          <w:t>5.2.1. Implementirane opcije pristupačnosti</w:t>
        </w:r>
        <w:r>
          <w:rPr>
            <w:webHidden/>
          </w:rPr>
          <w:tab/>
        </w:r>
        <w:r>
          <w:rPr>
            <w:webHidden/>
          </w:rPr>
          <w:fldChar w:fldCharType="begin"/>
        </w:r>
        <w:r>
          <w:rPr>
            <w:webHidden/>
          </w:rPr>
          <w:instrText xml:space="preserve"> PAGEREF _Toc220638489 \h </w:instrText>
        </w:r>
        <w:r>
          <w:rPr>
            <w:webHidden/>
          </w:rPr>
        </w:r>
        <w:r>
          <w:rPr>
            <w:webHidden/>
          </w:rPr>
          <w:fldChar w:fldCharType="separate"/>
        </w:r>
        <w:r>
          <w:rPr>
            <w:webHidden/>
          </w:rPr>
          <w:t>49</w:t>
        </w:r>
        <w:r>
          <w:rPr>
            <w:webHidden/>
          </w:rPr>
          <w:fldChar w:fldCharType="end"/>
        </w:r>
      </w:hyperlink>
    </w:p>
    <w:p w14:paraId="16C64486" w14:textId="49047CFF" w:rsidR="0042713E" w:rsidRDefault="0042713E">
      <w:pPr>
        <w:pStyle w:val="TOC3"/>
        <w:rPr>
          <w:rFonts w:ascii="Aptos" w:hAnsi="Aptos" w:cs="Times New Roman"/>
          <w:kern w:val="2"/>
          <w:sz w:val="24"/>
          <w:szCs w:val="24"/>
          <w:lang w:val="en-US" w:eastAsia="en-US"/>
        </w:rPr>
      </w:pPr>
      <w:hyperlink w:anchor="_Toc220638490" w:history="1">
        <w:r w:rsidRPr="008D2292">
          <w:rPr>
            <w:rStyle w:val="Hyperlink"/>
          </w:rPr>
          <w:t>5.2.2</w:t>
        </w:r>
        <w:r>
          <w:rPr>
            <w:rFonts w:ascii="Aptos" w:hAnsi="Aptos" w:cs="Times New Roman"/>
            <w:kern w:val="2"/>
            <w:sz w:val="24"/>
            <w:szCs w:val="24"/>
            <w:lang w:val="en-US" w:eastAsia="en-US"/>
          </w:rPr>
          <w:tab/>
        </w:r>
        <w:r w:rsidRPr="008D2292">
          <w:rPr>
            <w:rStyle w:val="Hyperlink"/>
          </w:rPr>
          <w:t>Analiza ankete korisnika</w:t>
        </w:r>
        <w:r>
          <w:rPr>
            <w:webHidden/>
          </w:rPr>
          <w:tab/>
        </w:r>
        <w:r>
          <w:rPr>
            <w:webHidden/>
          </w:rPr>
          <w:fldChar w:fldCharType="begin"/>
        </w:r>
        <w:r>
          <w:rPr>
            <w:webHidden/>
          </w:rPr>
          <w:instrText xml:space="preserve"> PAGEREF _Toc220638490 \h </w:instrText>
        </w:r>
        <w:r>
          <w:rPr>
            <w:webHidden/>
          </w:rPr>
        </w:r>
        <w:r>
          <w:rPr>
            <w:webHidden/>
          </w:rPr>
          <w:fldChar w:fldCharType="separate"/>
        </w:r>
        <w:r>
          <w:rPr>
            <w:webHidden/>
          </w:rPr>
          <w:t>51</w:t>
        </w:r>
        <w:r>
          <w:rPr>
            <w:webHidden/>
          </w:rPr>
          <w:fldChar w:fldCharType="end"/>
        </w:r>
      </w:hyperlink>
    </w:p>
    <w:p w14:paraId="4F3F9362" w14:textId="393FC471" w:rsidR="0042713E" w:rsidRDefault="0042713E">
      <w:pPr>
        <w:pStyle w:val="TOC2"/>
        <w:rPr>
          <w:rFonts w:ascii="Aptos" w:hAnsi="Aptos" w:cs="Times New Roman"/>
          <w:kern w:val="2"/>
          <w:lang w:val="en-US" w:eastAsia="en-US"/>
        </w:rPr>
      </w:pPr>
      <w:hyperlink w:anchor="_Toc220638491" w:history="1">
        <w:r w:rsidRPr="008D2292">
          <w:rPr>
            <w:rStyle w:val="Hyperlink"/>
          </w:rPr>
          <w:t>5.3. Usporedba s postojećim rješenjima</w:t>
        </w:r>
        <w:r>
          <w:rPr>
            <w:webHidden/>
          </w:rPr>
          <w:tab/>
        </w:r>
        <w:r>
          <w:rPr>
            <w:webHidden/>
          </w:rPr>
          <w:fldChar w:fldCharType="begin"/>
        </w:r>
        <w:r>
          <w:rPr>
            <w:webHidden/>
          </w:rPr>
          <w:instrText xml:space="preserve"> PAGEREF _Toc220638491 \h </w:instrText>
        </w:r>
        <w:r>
          <w:rPr>
            <w:webHidden/>
          </w:rPr>
        </w:r>
        <w:r>
          <w:rPr>
            <w:webHidden/>
          </w:rPr>
          <w:fldChar w:fldCharType="separate"/>
        </w:r>
        <w:r>
          <w:rPr>
            <w:webHidden/>
          </w:rPr>
          <w:t>56</w:t>
        </w:r>
        <w:r>
          <w:rPr>
            <w:webHidden/>
          </w:rPr>
          <w:fldChar w:fldCharType="end"/>
        </w:r>
      </w:hyperlink>
    </w:p>
    <w:p w14:paraId="5505F41C" w14:textId="21BADC6B" w:rsidR="0042713E" w:rsidRDefault="0042713E">
      <w:pPr>
        <w:pStyle w:val="TOC2"/>
        <w:rPr>
          <w:rFonts w:ascii="Aptos" w:hAnsi="Aptos" w:cs="Times New Roman"/>
          <w:kern w:val="2"/>
          <w:lang w:val="en-US" w:eastAsia="en-US"/>
        </w:rPr>
      </w:pPr>
      <w:hyperlink w:anchor="_Toc220638492" w:history="1">
        <w:r w:rsidRPr="008D2292">
          <w:rPr>
            <w:rStyle w:val="Hyperlink"/>
          </w:rPr>
          <w:t>5.4. Daljnji koraci</w:t>
        </w:r>
        <w:r>
          <w:rPr>
            <w:webHidden/>
          </w:rPr>
          <w:tab/>
        </w:r>
        <w:r>
          <w:rPr>
            <w:webHidden/>
          </w:rPr>
          <w:fldChar w:fldCharType="begin"/>
        </w:r>
        <w:r>
          <w:rPr>
            <w:webHidden/>
          </w:rPr>
          <w:instrText xml:space="preserve"> PAGEREF _Toc220638492 \h </w:instrText>
        </w:r>
        <w:r>
          <w:rPr>
            <w:webHidden/>
          </w:rPr>
        </w:r>
        <w:r>
          <w:rPr>
            <w:webHidden/>
          </w:rPr>
          <w:fldChar w:fldCharType="separate"/>
        </w:r>
        <w:r>
          <w:rPr>
            <w:webHidden/>
          </w:rPr>
          <w:t>56</w:t>
        </w:r>
        <w:r>
          <w:rPr>
            <w:webHidden/>
          </w:rPr>
          <w:fldChar w:fldCharType="end"/>
        </w:r>
      </w:hyperlink>
    </w:p>
    <w:p w14:paraId="6072CA62" w14:textId="4FA30CD4" w:rsidR="0042713E" w:rsidRDefault="0042713E">
      <w:pPr>
        <w:pStyle w:val="TOC3"/>
        <w:rPr>
          <w:rFonts w:ascii="Aptos" w:hAnsi="Aptos" w:cs="Times New Roman"/>
          <w:kern w:val="2"/>
          <w:sz w:val="24"/>
          <w:szCs w:val="24"/>
          <w:lang w:val="en-US" w:eastAsia="en-US"/>
        </w:rPr>
      </w:pPr>
      <w:hyperlink w:anchor="_Toc220638493" w:history="1">
        <w:r w:rsidRPr="008D2292">
          <w:rPr>
            <w:rStyle w:val="Hyperlink"/>
          </w:rPr>
          <w:t>5.4.1. Hybrid search</w:t>
        </w:r>
        <w:r>
          <w:rPr>
            <w:webHidden/>
          </w:rPr>
          <w:tab/>
        </w:r>
        <w:r>
          <w:rPr>
            <w:webHidden/>
          </w:rPr>
          <w:fldChar w:fldCharType="begin"/>
        </w:r>
        <w:r>
          <w:rPr>
            <w:webHidden/>
          </w:rPr>
          <w:instrText xml:space="preserve"> PAGEREF _Toc220638493 \h </w:instrText>
        </w:r>
        <w:r>
          <w:rPr>
            <w:webHidden/>
          </w:rPr>
        </w:r>
        <w:r>
          <w:rPr>
            <w:webHidden/>
          </w:rPr>
          <w:fldChar w:fldCharType="separate"/>
        </w:r>
        <w:r>
          <w:rPr>
            <w:webHidden/>
          </w:rPr>
          <w:t>56</w:t>
        </w:r>
        <w:r>
          <w:rPr>
            <w:webHidden/>
          </w:rPr>
          <w:fldChar w:fldCharType="end"/>
        </w:r>
      </w:hyperlink>
    </w:p>
    <w:p w14:paraId="2ECB073E" w14:textId="7364447D" w:rsidR="0042713E" w:rsidRDefault="0042713E">
      <w:pPr>
        <w:pStyle w:val="TOC3"/>
        <w:rPr>
          <w:rFonts w:ascii="Aptos" w:hAnsi="Aptos" w:cs="Times New Roman"/>
          <w:kern w:val="2"/>
          <w:sz w:val="24"/>
          <w:szCs w:val="24"/>
          <w:lang w:val="en-US" w:eastAsia="en-US"/>
        </w:rPr>
      </w:pPr>
      <w:hyperlink w:anchor="_Toc220638494" w:history="1">
        <w:r w:rsidRPr="008D2292">
          <w:rPr>
            <w:rStyle w:val="Hyperlink"/>
          </w:rPr>
          <w:t>5.4.2. Dorade system prompta-a</w:t>
        </w:r>
        <w:r>
          <w:rPr>
            <w:webHidden/>
          </w:rPr>
          <w:tab/>
        </w:r>
        <w:r>
          <w:rPr>
            <w:webHidden/>
          </w:rPr>
          <w:fldChar w:fldCharType="begin"/>
        </w:r>
        <w:r>
          <w:rPr>
            <w:webHidden/>
          </w:rPr>
          <w:instrText xml:space="preserve"> PAGEREF _Toc220638494 \h </w:instrText>
        </w:r>
        <w:r>
          <w:rPr>
            <w:webHidden/>
          </w:rPr>
        </w:r>
        <w:r>
          <w:rPr>
            <w:webHidden/>
          </w:rPr>
          <w:fldChar w:fldCharType="separate"/>
        </w:r>
        <w:r>
          <w:rPr>
            <w:webHidden/>
          </w:rPr>
          <w:t>56</w:t>
        </w:r>
        <w:r>
          <w:rPr>
            <w:webHidden/>
          </w:rPr>
          <w:fldChar w:fldCharType="end"/>
        </w:r>
      </w:hyperlink>
    </w:p>
    <w:p w14:paraId="3DE18FBE" w14:textId="056C4208" w:rsidR="0042713E" w:rsidRDefault="0042713E">
      <w:pPr>
        <w:pStyle w:val="TOC3"/>
        <w:rPr>
          <w:rFonts w:ascii="Aptos" w:hAnsi="Aptos" w:cs="Times New Roman"/>
          <w:kern w:val="2"/>
          <w:sz w:val="24"/>
          <w:szCs w:val="24"/>
          <w:lang w:val="en-US" w:eastAsia="en-US"/>
        </w:rPr>
      </w:pPr>
      <w:hyperlink w:anchor="_Toc220638495" w:history="1">
        <w:r w:rsidRPr="008D2292">
          <w:rPr>
            <w:rStyle w:val="Hyperlink"/>
          </w:rPr>
          <w:t>5.4.3. Caching strategija s Redis-om</w:t>
        </w:r>
        <w:r>
          <w:rPr>
            <w:webHidden/>
          </w:rPr>
          <w:tab/>
        </w:r>
        <w:r>
          <w:rPr>
            <w:webHidden/>
          </w:rPr>
          <w:fldChar w:fldCharType="begin"/>
        </w:r>
        <w:r>
          <w:rPr>
            <w:webHidden/>
          </w:rPr>
          <w:instrText xml:space="preserve"> PAGEREF _Toc220638495 \h </w:instrText>
        </w:r>
        <w:r>
          <w:rPr>
            <w:webHidden/>
          </w:rPr>
        </w:r>
        <w:r>
          <w:rPr>
            <w:webHidden/>
          </w:rPr>
          <w:fldChar w:fldCharType="separate"/>
        </w:r>
        <w:r>
          <w:rPr>
            <w:webHidden/>
          </w:rPr>
          <w:t>57</w:t>
        </w:r>
        <w:r>
          <w:rPr>
            <w:webHidden/>
          </w:rPr>
          <w:fldChar w:fldCharType="end"/>
        </w:r>
      </w:hyperlink>
    </w:p>
    <w:p w14:paraId="11544B09" w14:textId="69FD98AE" w:rsidR="0042713E" w:rsidRDefault="0042713E">
      <w:pPr>
        <w:pStyle w:val="TOC3"/>
        <w:rPr>
          <w:rFonts w:ascii="Aptos" w:hAnsi="Aptos" w:cs="Times New Roman"/>
          <w:kern w:val="2"/>
          <w:sz w:val="24"/>
          <w:szCs w:val="24"/>
          <w:lang w:val="en-US" w:eastAsia="en-US"/>
        </w:rPr>
      </w:pPr>
      <w:hyperlink w:anchor="_Toc220638496" w:history="1">
        <w:r w:rsidRPr="008D2292">
          <w:rPr>
            <w:rStyle w:val="Hyperlink"/>
          </w:rPr>
          <w:t>5.4.4. Voice interface - Glasovna komunikacija</w:t>
        </w:r>
        <w:r>
          <w:rPr>
            <w:webHidden/>
          </w:rPr>
          <w:tab/>
        </w:r>
        <w:r>
          <w:rPr>
            <w:webHidden/>
          </w:rPr>
          <w:fldChar w:fldCharType="begin"/>
        </w:r>
        <w:r>
          <w:rPr>
            <w:webHidden/>
          </w:rPr>
          <w:instrText xml:space="preserve"> PAGEREF _Toc220638496 \h </w:instrText>
        </w:r>
        <w:r>
          <w:rPr>
            <w:webHidden/>
          </w:rPr>
        </w:r>
        <w:r>
          <w:rPr>
            <w:webHidden/>
          </w:rPr>
          <w:fldChar w:fldCharType="separate"/>
        </w:r>
        <w:r>
          <w:rPr>
            <w:webHidden/>
          </w:rPr>
          <w:t>57</w:t>
        </w:r>
        <w:r>
          <w:rPr>
            <w:webHidden/>
          </w:rPr>
          <w:fldChar w:fldCharType="end"/>
        </w:r>
      </w:hyperlink>
    </w:p>
    <w:p w14:paraId="69CF5808" w14:textId="1B3078D1" w:rsidR="0042713E" w:rsidRDefault="0042713E">
      <w:pPr>
        <w:pStyle w:val="TOC1"/>
        <w:rPr>
          <w:rFonts w:ascii="Aptos" w:hAnsi="Aptos" w:cs="Times New Roman"/>
          <w:kern w:val="2"/>
          <w:szCs w:val="24"/>
          <w:lang w:val="en-US" w:eastAsia="en-US"/>
        </w:rPr>
      </w:pPr>
      <w:hyperlink w:anchor="_Toc220638497" w:history="1">
        <w:r w:rsidRPr="008D2292">
          <w:rPr>
            <w:rStyle w:val="Hyperlink"/>
          </w:rPr>
          <w:t>6.</w:t>
        </w:r>
        <w:r>
          <w:rPr>
            <w:rFonts w:ascii="Aptos" w:hAnsi="Aptos" w:cs="Times New Roman"/>
            <w:kern w:val="2"/>
            <w:szCs w:val="24"/>
            <w:lang w:val="en-US" w:eastAsia="en-US"/>
          </w:rPr>
          <w:tab/>
        </w:r>
        <w:r w:rsidRPr="008D2292">
          <w:rPr>
            <w:rStyle w:val="Hyperlink"/>
          </w:rPr>
          <w:t>Literatura</w:t>
        </w:r>
        <w:r>
          <w:rPr>
            <w:webHidden/>
          </w:rPr>
          <w:tab/>
        </w:r>
        <w:r>
          <w:rPr>
            <w:webHidden/>
          </w:rPr>
          <w:fldChar w:fldCharType="begin"/>
        </w:r>
        <w:r>
          <w:rPr>
            <w:webHidden/>
          </w:rPr>
          <w:instrText xml:space="preserve"> PAGEREF _Toc220638497 \h </w:instrText>
        </w:r>
        <w:r>
          <w:rPr>
            <w:webHidden/>
          </w:rPr>
        </w:r>
        <w:r>
          <w:rPr>
            <w:webHidden/>
          </w:rPr>
          <w:fldChar w:fldCharType="separate"/>
        </w:r>
        <w:r>
          <w:rPr>
            <w:webHidden/>
          </w:rPr>
          <w:t>58</w:t>
        </w:r>
        <w:r>
          <w:rPr>
            <w:webHidden/>
          </w:rPr>
          <w:fldChar w:fldCharType="end"/>
        </w:r>
      </w:hyperlink>
    </w:p>
    <w:p w14:paraId="52711AD9" w14:textId="2DEB59AB" w:rsidR="0042713E" w:rsidRDefault="0042713E">
      <w:pPr>
        <w:pStyle w:val="TOC1"/>
        <w:rPr>
          <w:rFonts w:ascii="Aptos" w:hAnsi="Aptos" w:cs="Times New Roman"/>
          <w:kern w:val="2"/>
          <w:szCs w:val="24"/>
          <w:lang w:val="en-US" w:eastAsia="en-US"/>
        </w:rPr>
      </w:pPr>
      <w:hyperlink w:anchor="_Toc220638498" w:history="1">
        <w:r w:rsidRPr="008D2292">
          <w:rPr>
            <w:rStyle w:val="Hyperlink"/>
          </w:rPr>
          <w:t>7.</w:t>
        </w:r>
        <w:r>
          <w:rPr>
            <w:rFonts w:ascii="Aptos" w:hAnsi="Aptos" w:cs="Times New Roman"/>
            <w:kern w:val="2"/>
            <w:szCs w:val="24"/>
            <w:lang w:val="en-US" w:eastAsia="en-US"/>
          </w:rPr>
          <w:tab/>
        </w:r>
        <w:r w:rsidRPr="008D2292">
          <w:rPr>
            <w:rStyle w:val="Hyperlink"/>
          </w:rPr>
          <w:t>Zaključak</w:t>
        </w:r>
        <w:r>
          <w:rPr>
            <w:webHidden/>
          </w:rPr>
          <w:tab/>
        </w:r>
        <w:r>
          <w:rPr>
            <w:webHidden/>
          </w:rPr>
          <w:fldChar w:fldCharType="begin"/>
        </w:r>
        <w:r>
          <w:rPr>
            <w:webHidden/>
          </w:rPr>
          <w:instrText xml:space="preserve"> PAGEREF _Toc220638498 \h </w:instrText>
        </w:r>
        <w:r>
          <w:rPr>
            <w:webHidden/>
          </w:rPr>
        </w:r>
        <w:r>
          <w:rPr>
            <w:webHidden/>
          </w:rPr>
          <w:fldChar w:fldCharType="separate"/>
        </w:r>
        <w:r>
          <w:rPr>
            <w:webHidden/>
          </w:rPr>
          <w:t>61</w:t>
        </w:r>
        <w:r>
          <w:rPr>
            <w:webHidden/>
          </w:rPr>
          <w:fldChar w:fldCharType="end"/>
        </w:r>
      </w:hyperlink>
    </w:p>
    <w:p w14:paraId="581FDEE8" w14:textId="5FDC905D" w:rsidR="0042713E" w:rsidRDefault="0042713E">
      <w:pPr>
        <w:pStyle w:val="TOC1"/>
        <w:rPr>
          <w:rFonts w:ascii="Aptos" w:hAnsi="Aptos" w:cs="Times New Roman"/>
          <w:kern w:val="2"/>
          <w:szCs w:val="24"/>
          <w:lang w:val="en-US" w:eastAsia="en-US"/>
        </w:rPr>
      </w:pPr>
      <w:hyperlink w:anchor="_Toc220638499" w:history="1">
        <w:r w:rsidRPr="008D2292">
          <w:rPr>
            <w:rStyle w:val="Hyperlink"/>
            <w:lang w:val="en-US"/>
          </w:rPr>
          <w:t>8.</w:t>
        </w:r>
        <w:r>
          <w:rPr>
            <w:rFonts w:ascii="Aptos" w:hAnsi="Aptos" w:cs="Times New Roman"/>
            <w:kern w:val="2"/>
            <w:szCs w:val="24"/>
            <w:lang w:val="en-US" w:eastAsia="en-US"/>
          </w:rPr>
          <w:tab/>
        </w:r>
        <w:r w:rsidRPr="008D2292">
          <w:rPr>
            <w:rStyle w:val="Hyperlink"/>
            <w:lang w:val="en-US"/>
          </w:rPr>
          <w:t>Summary</w:t>
        </w:r>
        <w:r>
          <w:rPr>
            <w:webHidden/>
          </w:rPr>
          <w:tab/>
        </w:r>
        <w:r>
          <w:rPr>
            <w:webHidden/>
          </w:rPr>
          <w:fldChar w:fldCharType="begin"/>
        </w:r>
        <w:r>
          <w:rPr>
            <w:webHidden/>
          </w:rPr>
          <w:instrText xml:space="preserve"> PAGEREF _Toc220638499 \h </w:instrText>
        </w:r>
        <w:r>
          <w:rPr>
            <w:webHidden/>
          </w:rPr>
        </w:r>
        <w:r>
          <w:rPr>
            <w:webHidden/>
          </w:rPr>
          <w:fldChar w:fldCharType="separate"/>
        </w:r>
        <w:r>
          <w:rPr>
            <w:webHidden/>
          </w:rPr>
          <w:t>62</w:t>
        </w:r>
        <w:r>
          <w:rPr>
            <w:webHidden/>
          </w:rPr>
          <w:fldChar w:fldCharType="end"/>
        </w:r>
      </w:hyperlink>
    </w:p>
    <w:p w14:paraId="204E45E4" w14:textId="59B74F95" w:rsidR="00750888" w:rsidRPr="00793340" w:rsidRDefault="00750888" w:rsidP="00D760F3">
      <w:pPr>
        <w:jc w:val="both"/>
      </w:pPr>
      <w:r w:rsidRPr="00793340">
        <w:fldChar w:fldCharType="end"/>
      </w:r>
    </w:p>
    <w:p w14:paraId="6FCE5FCA" w14:textId="77777777" w:rsidR="00750888" w:rsidRDefault="00750888" w:rsidP="00D760F3">
      <w:pPr>
        <w:pStyle w:val="Heading1"/>
        <w:jc w:val="both"/>
      </w:pPr>
      <w:bookmarkStart w:id="0" w:name="_Toc73793693"/>
      <w:bookmarkStart w:id="1" w:name="_Toc73794263"/>
      <w:bookmarkStart w:id="2" w:name="_Toc113812202"/>
      <w:bookmarkStart w:id="3" w:name="_Toc220638428"/>
      <w:r w:rsidRPr="00793340">
        <w:lastRenderedPageBreak/>
        <w:t>Uvod</w:t>
      </w:r>
      <w:bookmarkEnd w:id="0"/>
      <w:bookmarkEnd w:id="1"/>
      <w:bookmarkEnd w:id="2"/>
      <w:bookmarkEnd w:id="3"/>
    </w:p>
    <w:p w14:paraId="206E17BF" w14:textId="77777777" w:rsidR="0042713E" w:rsidRDefault="0042713E" w:rsidP="0042713E">
      <w:pPr>
        <w:jc w:val="both"/>
        <w:rPr>
          <w:rFonts w:ascii="Times New Roman" w:hAnsi="Times New Roman"/>
          <w:lang w:val="en-US" w:eastAsia="en-US"/>
        </w:rPr>
      </w:pPr>
      <w:proofErr w:type="spellStart"/>
      <w:r>
        <w:t>Digitalna</w:t>
      </w:r>
      <w:proofErr w:type="spellEnd"/>
      <w:r>
        <w:t xml:space="preserve"> </w:t>
      </w:r>
      <w:proofErr w:type="spellStart"/>
      <w:r>
        <w:t>trgovina</w:t>
      </w:r>
      <w:proofErr w:type="spellEnd"/>
      <w:r>
        <w:t xml:space="preserve"> </w:t>
      </w:r>
      <w:proofErr w:type="spellStart"/>
      <w:r>
        <w:t>danas</w:t>
      </w:r>
      <w:proofErr w:type="spellEnd"/>
      <w:r>
        <w:t xml:space="preserve"> </w:t>
      </w:r>
      <w:proofErr w:type="spellStart"/>
      <w:r>
        <w:t>nije</w:t>
      </w:r>
      <w:proofErr w:type="spellEnd"/>
      <w:r>
        <w:t xml:space="preserve"> </w:t>
      </w:r>
      <w:proofErr w:type="spellStart"/>
      <w:r>
        <w:t>samo</w:t>
      </w:r>
      <w:proofErr w:type="spellEnd"/>
      <w:r>
        <w:t xml:space="preserve"> </w:t>
      </w:r>
      <w:proofErr w:type="spellStart"/>
      <w:r>
        <w:t>pitanje</w:t>
      </w:r>
      <w:proofErr w:type="spellEnd"/>
      <w:r>
        <w:t xml:space="preserve"> </w:t>
      </w:r>
      <w:proofErr w:type="spellStart"/>
      <w:r>
        <w:t>ponude</w:t>
      </w:r>
      <w:proofErr w:type="spellEnd"/>
      <w:r>
        <w:t xml:space="preserve"> </w:t>
      </w:r>
      <w:proofErr w:type="spellStart"/>
      <w:r>
        <w:t>i</w:t>
      </w:r>
      <w:proofErr w:type="spellEnd"/>
      <w:r>
        <w:t xml:space="preserve"> </w:t>
      </w:r>
      <w:proofErr w:type="spellStart"/>
      <w:r>
        <w:t>cijene</w:t>
      </w:r>
      <w:proofErr w:type="spellEnd"/>
      <w:r>
        <w:t xml:space="preserve">, </w:t>
      </w:r>
      <w:proofErr w:type="spellStart"/>
      <w:r>
        <w:t>nego</w:t>
      </w:r>
      <w:proofErr w:type="spellEnd"/>
      <w:r>
        <w:t xml:space="preserve"> </w:t>
      </w:r>
      <w:proofErr w:type="spellStart"/>
      <w:r>
        <w:t>cjelokupnog</w:t>
      </w:r>
      <w:proofErr w:type="spellEnd"/>
      <w:r>
        <w:t xml:space="preserve"> </w:t>
      </w:r>
      <w:proofErr w:type="spellStart"/>
      <w:r>
        <w:t>korisničkog</w:t>
      </w:r>
      <w:proofErr w:type="spellEnd"/>
      <w:r>
        <w:t xml:space="preserve"> </w:t>
      </w:r>
      <w:proofErr w:type="spellStart"/>
      <w:r>
        <w:t>iskustva</w:t>
      </w:r>
      <w:proofErr w:type="spellEnd"/>
      <w:r>
        <w:t xml:space="preserve">: </w:t>
      </w:r>
      <w:proofErr w:type="spellStart"/>
      <w:r>
        <w:t>koliko</w:t>
      </w:r>
      <w:proofErr w:type="spellEnd"/>
      <w:r>
        <w:t xml:space="preserve"> </w:t>
      </w:r>
      <w:proofErr w:type="spellStart"/>
      <w:r>
        <w:t>brzo</w:t>
      </w:r>
      <w:proofErr w:type="spellEnd"/>
      <w:r>
        <w:t xml:space="preserve"> </w:t>
      </w:r>
      <w:proofErr w:type="spellStart"/>
      <w:r>
        <w:t>korisnik</w:t>
      </w:r>
      <w:proofErr w:type="spellEnd"/>
      <w:r>
        <w:t xml:space="preserve"> </w:t>
      </w:r>
      <w:proofErr w:type="spellStart"/>
      <w:r>
        <w:t>može</w:t>
      </w:r>
      <w:proofErr w:type="spellEnd"/>
      <w:r>
        <w:t xml:space="preserve"> </w:t>
      </w:r>
      <w:proofErr w:type="spellStart"/>
      <w:r>
        <w:t>pronaći</w:t>
      </w:r>
      <w:proofErr w:type="spellEnd"/>
      <w:r>
        <w:t xml:space="preserve"> </w:t>
      </w:r>
      <w:proofErr w:type="spellStart"/>
      <w:r>
        <w:t>relevantan</w:t>
      </w:r>
      <w:proofErr w:type="spellEnd"/>
      <w:r>
        <w:t xml:space="preserve"> </w:t>
      </w:r>
      <w:proofErr w:type="spellStart"/>
      <w:r>
        <w:t>proizvod</w:t>
      </w:r>
      <w:proofErr w:type="spellEnd"/>
      <w:r>
        <w:t xml:space="preserve">, </w:t>
      </w:r>
      <w:proofErr w:type="spellStart"/>
      <w:r>
        <w:t>dobiti</w:t>
      </w:r>
      <w:proofErr w:type="spellEnd"/>
      <w:r>
        <w:t xml:space="preserve"> </w:t>
      </w:r>
      <w:proofErr w:type="spellStart"/>
      <w:r>
        <w:t>pouzdanu</w:t>
      </w:r>
      <w:proofErr w:type="spellEnd"/>
      <w:r>
        <w:t xml:space="preserve"> </w:t>
      </w:r>
      <w:proofErr w:type="spellStart"/>
      <w:r>
        <w:t>informaciju</w:t>
      </w:r>
      <w:proofErr w:type="spellEnd"/>
      <w:r>
        <w:t xml:space="preserve"> </w:t>
      </w:r>
      <w:proofErr w:type="spellStart"/>
      <w:r>
        <w:t>i</w:t>
      </w:r>
      <w:proofErr w:type="spellEnd"/>
      <w:r>
        <w:t xml:space="preserve"> </w:t>
      </w:r>
      <w:proofErr w:type="spellStart"/>
      <w:r>
        <w:t>dovršiti</w:t>
      </w:r>
      <w:proofErr w:type="spellEnd"/>
      <w:r>
        <w:t xml:space="preserve"> </w:t>
      </w:r>
      <w:proofErr w:type="spellStart"/>
      <w:r>
        <w:t>kupnju</w:t>
      </w:r>
      <w:proofErr w:type="spellEnd"/>
      <w:r>
        <w:t xml:space="preserve"> bez </w:t>
      </w:r>
      <w:proofErr w:type="spellStart"/>
      <w:r>
        <w:t>zastoja</w:t>
      </w:r>
      <w:proofErr w:type="spellEnd"/>
      <w:r>
        <w:t xml:space="preserve">. U </w:t>
      </w:r>
      <w:proofErr w:type="spellStart"/>
      <w:r>
        <w:t>praksi</w:t>
      </w:r>
      <w:proofErr w:type="spellEnd"/>
      <w:r>
        <w:t xml:space="preserve"> se </w:t>
      </w:r>
      <w:proofErr w:type="spellStart"/>
      <w:r>
        <w:t>velik</w:t>
      </w:r>
      <w:proofErr w:type="spellEnd"/>
      <w:r>
        <w:t xml:space="preserve"> </w:t>
      </w:r>
      <w:proofErr w:type="spellStart"/>
      <w:r>
        <w:t>dio</w:t>
      </w:r>
      <w:proofErr w:type="spellEnd"/>
      <w:r>
        <w:t xml:space="preserve"> tog </w:t>
      </w:r>
      <w:proofErr w:type="spellStart"/>
      <w:r>
        <w:t>iskustva</w:t>
      </w:r>
      <w:proofErr w:type="spellEnd"/>
      <w:r>
        <w:t xml:space="preserve"> </w:t>
      </w:r>
      <w:proofErr w:type="spellStart"/>
      <w:r>
        <w:t>svodi</w:t>
      </w:r>
      <w:proofErr w:type="spellEnd"/>
      <w:r>
        <w:t xml:space="preserve"> </w:t>
      </w:r>
      <w:proofErr w:type="spellStart"/>
      <w:r>
        <w:t>na</w:t>
      </w:r>
      <w:proofErr w:type="spellEnd"/>
      <w:r>
        <w:t xml:space="preserve"> </w:t>
      </w:r>
      <w:proofErr w:type="spellStart"/>
      <w:r>
        <w:t>pretraživanje</w:t>
      </w:r>
      <w:proofErr w:type="spellEnd"/>
      <w:r>
        <w:t xml:space="preserve"> </w:t>
      </w:r>
      <w:proofErr w:type="spellStart"/>
      <w:r>
        <w:t>kataloga</w:t>
      </w:r>
      <w:proofErr w:type="spellEnd"/>
      <w:r>
        <w:t xml:space="preserve">, </w:t>
      </w:r>
      <w:proofErr w:type="spellStart"/>
      <w:r>
        <w:t>gdje</w:t>
      </w:r>
      <w:proofErr w:type="spellEnd"/>
      <w:r>
        <w:t xml:space="preserve"> </w:t>
      </w:r>
      <w:proofErr w:type="spellStart"/>
      <w:r>
        <w:t>klasični</w:t>
      </w:r>
      <w:proofErr w:type="spellEnd"/>
      <w:r>
        <w:t xml:space="preserve"> </w:t>
      </w:r>
      <w:proofErr w:type="spellStart"/>
      <w:r>
        <w:t>filteri</w:t>
      </w:r>
      <w:proofErr w:type="spellEnd"/>
      <w:r>
        <w:t xml:space="preserve"> </w:t>
      </w:r>
      <w:proofErr w:type="spellStart"/>
      <w:r>
        <w:t>i</w:t>
      </w:r>
      <w:proofErr w:type="spellEnd"/>
      <w:r>
        <w:t xml:space="preserve"> </w:t>
      </w:r>
      <w:proofErr w:type="spellStart"/>
      <w:r>
        <w:t>navigacija</w:t>
      </w:r>
      <w:proofErr w:type="spellEnd"/>
      <w:r>
        <w:t xml:space="preserve"> </w:t>
      </w:r>
      <w:proofErr w:type="spellStart"/>
      <w:r>
        <w:t>često</w:t>
      </w:r>
      <w:proofErr w:type="spellEnd"/>
      <w:r>
        <w:t xml:space="preserve"> </w:t>
      </w:r>
      <w:proofErr w:type="spellStart"/>
      <w:r>
        <w:t>nisu</w:t>
      </w:r>
      <w:proofErr w:type="spellEnd"/>
      <w:r>
        <w:t xml:space="preserve"> </w:t>
      </w:r>
      <w:proofErr w:type="spellStart"/>
      <w:r>
        <w:t>dovoljni</w:t>
      </w:r>
      <w:proofErr w:type="spellEnd"/>
      <w:r>
        <w:t xml:space="preserve">. </w:t>
      </w:r>
      <w:proofErr w:type="spellStart"/>
      <w:r>
        <w:t>Korisnici</w:t>
      </w:r>
      <w:proofErr w:type="spellEnd"/>
      <w:r>
        <w:t xml:space="preserve"> ne </w:t>
      </w:r>
      <w:proofErr w:type="spellStart"/>
      <w:r>
        <w:t>poznaju</w:t>
      </w:r>
      <w:proofErr w:type="spellEnd"/>
      <w:r>
        <w:t xml:space="preserve"> </w:t>
      </w:r>
      <w:proofErr w:type="spellStart"/>
      <w:r>
        <w:t>uvijek</w:t>
      </w:r>
      <w:proofErr w:type="spellEnd"/>
      <w:r>
        <w:t xml:space="preserve"> </w:t>
      </w:r>
      <w:proofErr w:type="spellStart"/>
      <w:r>
        <w:t>stručne</w:t>
      </w:r>
      <w:proofErr w:type="spellEnd"/>
      <w:r>
        <w:t xml:space="preserve"> </w:t>
      </w:r>
      <w:proofErr w:type="spellStart"/>
      <w:r>
        <w:t>termine</w:t>
      </w:r>
      <w:proofErr w:type="spellEnd"/>
      <w:r>
        <w:t xml:space="preserve">, ne </w:t>
      </w:r>
      <w:proofErr w:type="spellStart"/>
      <w:r>
        <w:t>znaju</w:t>
      </w:r>
      <w:proofErr w:type="spellEnd"/>
      <w:r>
        <w:t xml:space="preserve"> </w:t>
      </w:r>
      <w:proofErr w:type="spellStart"/>
      <w:r>
        <w:t>što</w:t>
      </w:r>
      <w:proofErr w:type="spellEnd"/>
      <w:r>
        <w:t xml:space="preserve"> </w:t>
      </w:r>
      <w:proofErr w:type="spellStart"/>
      <w:r>
        <w:t>točno</w:t>
      </w:r>
      <w:proofErr w:type="spellEnd"/>
      <w:r>
        <w:t xml:space="preserve"> </w:t>
      </w:r>
      <w:proofErr w:type="spellStart"/>
      <w:r>
        <w:t>traže</w:t>
      </w:r>
      <w:proofErr w:type="spellEnd"/>
      <w:r>
        <w:t xml:space="preserve"> </w:t>
      </w:r>
      <w:proofErr w:type="spellStart"/>
      <w:r>
        <w:t>ili</w:t>
      </w:r>
      <w:proofErr w:type="spellEnd"/>
      <w:r>
        <w:t xml:space="preserve"> </w:t>
      </w:r>
      <w:proofErr w:type="spellStart"/>
      <w:r>
        <w:t>žele</w:t>
      </w:r>
      <w:proofErr w:type="spellEnd"/>
      <w:r>
        <w:t xml:space="preserve"> </w:t>
      </w:r>
      <w:proofErr w:type="spellStart"/>
      <w:r>
        <w:t>postaviti</w:t>
      </w:r>
      <w:proofErr w:type="spellEnd"/>
      <w:r>
        <w:t xml:space="preserve"> </w:t>
      </w:r>
      <w:proofErr w:type="spellStart"/>
      <w:r>
        <w:t>pitanje</w:t>
      </w:r>
      <w:proofErr w:type="spellEnd"/>
      <w:r>
        <w:t xml:space="preserve"> “</w:t>
      </w:r>
      <w:proofErr w:type="spellStart"/>
      <w:r>
        <w:t>normalnim</w:t>
      </w:r>
      <w:proofErr w:type="spellEnd"/>
      <w:r>
        <w:t xml:space="preserve"> </w:t>
      </w:r>
      <w:proofErr w:type="spellStart"/>
      <w:r>
        <w:t>jezikom</w:t>
      </w:r>
      <w:proofErr w:type="spellEnd"/>
      <w:r>
        <w:t xml:space="preserve">”. </w:t>
      </w:r>
      <w:proofErr w:type="spellStart"/>
      <w:r>
        <w:t>Istovremeno</w:t>
      </w:r>
      <w:proofErr w:type="spellEnd"/>
      <w:r>
        <w:t xml:space="preserve">, </w:t>
      </w:r>
      <w:proofErr w:type="spellStart"/>
      <w:r>
        <w:t>rast</w:t>
      </w:r>
      <w:proofErr w:type="spellEnd"/>
      <w:r>
        <w:t xml:space="preserve"> </w:t>
      </w:r>
      <w:proofErr w:type="spellStart"/>
      <w:r>
        <w:t>broja</w:t>
      </w:r>
      <w:proofErr w:type="spellEnd"/>
      <w:r>
        <w:t xml:space="preserve"> </w:t>
      </w:r>
      <w:proofErr w:type="spellStart"/>
      <w:r>
        <w:t>upita</w:t>
      </w:r>
      <w:proofErr w:type="spellEnd"/>
      <w:r>
        <w:t xml:space="preserve"> </w:t>
      </w:r>
      <w:proofErr w:type="spellStart"/>
      <w:r>
        <w:t>povećava</w:t>
      </w:r>
      <w:proofErr w:type="spellEnd"/>
      <w:r>
        <w:t xml:space="preserve"> </w:t>
      </w:r>
      <w:proofErr w:type="spellStart"/>
      <w:r>
        <w:t>opterećenje</w:t>
      </w:r>
      <w:proofErr w:type="spellEnd"/>
      <w:r>
        <w:t xml:space="preserve"> </w:t>
      </w:r>
      <w:proofErr w:type="spellStart"/>
      <w:r>
        <w:t>korisničke</w:t>
      </w:r>
      <w:proofErr w:type="spellEnd"/>
      <w:r>
        <w:t xml:space="preserve"> </w:t>
      </w:r>
      <w:proofErr w:type="spellStart"/>
      <w:r>
        <w:t>podrške</w:t>
      </w:r>
      <w:proofErr w:type="spellEnd"/>
      <w:r>
        <w:t xml:space="preserve">, pa se </w:t>
      </w:r>
      <w:proofErr w:type="spellStart"/>
      <w:r>
        <w:t>razgovorna</w:t>
      </w:r>
      <w:proofErr w:type="spellEnd"/>
      <w:r>
        <w:t xml:space="preserve"> </w:t>
      </w:r>
      <w:proofErr w:type="spellStart"/>
      <w:r>
        <w:t>sučelja</w:t>
      </w:r>
      <w:proofErr w:type="spellEnd"/>
      <w:r>
        <w:t xml:space="preserve"> </w:t>
      </w:r>
      <w:proofErr w:type="spellStart"/>
      <w:r>
        <w:t>sve</w:t>
      </w:r>
      <w:proofErr w:type="spellEnd"/>
      <w:r>
        <w:t xml:space="preserve"> </w:t>
      </w:r>
      <w:proofErr w:type="spellStart"/>
      <w:r>
        <w:t>češće</w:t>
      </w:r>
      <w:proofErr w:type="spellEnd"/>
      <w:r>
        <w:t xml:space="preserve"> </w:t>
      </w:r>
      <w:proofErr w:type="spellStart"/>
      <w:r>
        <w:t>uvode</w:t>
      </w:r>
      <w:proofErr w:type="spellEnd"/>
      <w:r>
        <w:t xml:space="preserve"> </w:t>
      </w:r>
      <w:proofErr w:type="spellStart"/>
      <w:r>
        <w:t>kao</w:t>
      </w:r>
      <w:proofErr w:type="spellEnd"/>
      <w:r>
        <w:t xml:space="preserve"> </w:t>
      </w:r>
      <w:proofErr w:type="spellStart"/>
      <w:r>
        <w:t>pokušaj</w:t>
      </w:r>
      <w:proofErr w:type="spellEnd"/>
      <w:r>
        <w:t xml:space="preserve"> </w:t>
      </w:r>
      <w:proofErr w:type="spellStart"/>
      <w:r>
        <w:t>ubrzavanja</w:t>
      </w:r>
      <w:proofErr w:type="spellEnd"/>
      <w:r>
        <w:t xml:space="preserve"> puta do </w:t>
      </w:r>
      <w:proofErr w:type="spellStart"/>
      <w:r>
        <w:t>odgovora</w:t>
      </w:r>
      <w:proofErr w:type="spellEnd"/>
      <w:r>
        <w:t xml:space="preserve">. </w:t>
      </w:r>
      <w:proofErr w:type="spellStart"/>
      <w:r>
        <w:t>Međutim</w:t>
      </w:r>
      <w:proofErr w:type="spellEnd"/>
      <w:r>
        <w:t xml:space="preserve">, </w:t>
      </w:r>
      <w:proofErr w:type="spellStart"/>
      <w:r>
        <w:t>stvarna</w:t>
      </w:r>
      <w:proofErr w:type="spellEnd"/>
      <w:r>
        <w:t xml:space="preserve"> </w:t>
      </w:r>
      <w:proofErr w:type="spellStart"/>
      <w:r>
        <w:t>vrijednost</w:t>
      </w:r>
      <w:proofErr w:type="spellEnd"/>
      <w:r>
        <w:t xml:space="preserve"> </w:t>
      </w:r>
      <w:proofErr w:type="spellStart"/>
      <w:r>
        <w:t>takvih</w:t>
      </w:r>
      <w:proofErr w:type="spellEnd"/>
      <w:r>
        <w:t xml:space="preserve"> </w:t>
      </w:r>
      <w:proofErr w:type="spellStart"/>
      <w:r>
        <w:t>rješenja</w:t>
      </w:r>
      <w:proofErr w:type="spellEnd"/>
      <w:r>
        <w:t xml:space="preserve"> ne </w:t>
      </w:r>
      <w:proofErr w:type="spellStart"/>
      <w:r>
        <w:t>ovisi</w:t>
      </w:r>
      <w:proofErr w:type="spellEnd"/>
      <w:r>
        <w:t xml:space="preserve"> o tome </w:t>
      </w:r>
      <w:proofErr w:type="spellStart"/>
      <w:r>
        <w:t>postoji</w:t>
      </w:r>
      <w:proofErr w:type="spellEnd"/>
      <w:r>
        <w:t xml:space="preserve"> li chat widget, </w:t>
      </w:r>
      <w:proofErr w:type="spellStart"/>
      <w:r>
        <w:t>nego</w:t>
      </w:r>
      <w:proofErr w:type="spellEnd"/>
      <w:r>
        <w:t xml:space="preserve"> o tome </w:t>
      </w:r>
      <w:proofErr w:type="spellStart"/>
      <w:r>
        <w:t>pomaže</w:t>
      </w:r>
      <w:proofErr w:type="spellEnd"/>
      <w:r>
        <w:t xml:space="preserve"> li on </w:t>
      </w:r>
      <w:proofErr w:type="spellStart"/>
      <w:r>
        <w:t>doista</w:t>
      </w:r>
      <w:proofErr w:type="spellEnd"/>
      <w:r>
        <w:t xml:space="preserve">: </w:t>
      </w:r>
      <w:proofErr w:type="spellStart"/>
      <w:r>
        <w:t>prepoznaje</w:t>
      </w:r>
      <w:proofErr w:type="spellEnd"/>
      <w:r>
        <w:t xml:space="preserve"> li </w:t>
      </w:r>
      <w:proofErr w:type="spellStart"/>
      <w:r>
        <w:t>namjeru</w:t>
      </w:r>
      <w:proofErr w:type="spellEnd"/>
      <w:r>
        <w:t xml:space="preserve">, </w:t>
      </w:r>
      <w:proofErr w:type="spellStart"/>
      <w:r>
        <w:t>može</w:t>
      </w:r>
      <w:proofErr w:type="spellEnd"/>
      <w:r>
        <w:t xml:space="preserve"> li </w:t>
      </w:r>
      <w:proofErr w:type="spellStart"/>
      <w:r>
        <w:t>voditi</w:t>
      </w:r>
      <w:proofErr w:type="spellEnd"/>
      <w:r>
        <w:t xml:space="preserve"> </w:t>
      </w:r>
      <w:proofErr w:type="spellStart"/>
      <w:r>
        <w:t>korisnika</w:t>
      </w:r>
      <w:proofErr w:type="spellEnd"/>
      <w:r>
        <w:t xml:space="preserve"> </w:t>
      </w:r>
      <w:proofErr w:type="spellStart"/>
      <w:r>
        <w:t>kroz</w:t>
      </w:r>
      <w:proofErr w:type="spellEnd"/>
      <w:r>
        <w:t xml:space="preserve"> </w:t>
      </w:r>
      <w:proofErr w:type="spellStart"/>
      <w:r>
        <w:t>više</w:t>
      </w:r>
      <w:proofErr w:type="spellEnd"/>
      <w:r>
        <w:t xml:space="preserve"> </w:t>
      </w:r>
      <w:proofErr w:type="spellStart"/>
      <w:r>
        <w:t>koraka</w:t>
      </w:r>
      <w:proofErr w:type="spellEnd"/>
      <w:r>
        <w:t xml:space="preserve">, </w:t>
      </w:r>
      <w:proofErr w:type="spellStart"/>
      <w:r>
        <w:t>ostaje</w:t>
      </w:r>
      <w:proofErr w:type="spellEnd"/>
      <w:r>
        <w:t xml:space="preserve"> li </w:t>
      </w:r>
      <w:proofErr w:type="spellStart"/>
      <w:r>
        <w:t>konzistentan</w:t>
      </w:r>
      <w:proofErr w:type="spellEnd"/>
      <w:r>
        <w:t xml:space="preserve"> </w:t>
      </w:r>
      <w:proofErr w:type="spellStart"/>
      <w:r>
        <w:t>te</w:t>
      </w:r>
      <w:proofErr w:type="spellEnd"/>
      <w:r>
        <w:t xml:space="preserve"> </w:t>
      </w:r>
      <w:proofErr w:type="spellStart"/>
      <w:r>
        <w:t>oslanja</w:t>
      </w:r>
      <w:proofErr w:type="spellEnd"/>
      <w:r>
        <w:t xml:space="preserve"> li se </w:t>
      </w:r>
      <w:proofErr w:type="spellStart"/>
      <w:r>
        <w:t>na</w:t>
      </w:r>
      <w:proofErr w:type="spellEnd"/>
      <w:r>
        <w:t xml:space="preserve"> </w:t>
      </w:r>
      <w:proofErr w:type="spellStart"/>
      <w:r>
        <w:t>provjerljive</w:t>
      </w:r>
      <w:proofErr w:type="spellEnd"/>
      <w:r>
        <w:t xml:space="preserve"> </w:t>
      </w:r>
      <w:proofErr w:type="spellStart"/>
      <w:r>
        <w:t>podatke</w:t>
      </w:r>
      <w:proofErr w:type="spellEnd"/>
      <w:r>
        <w:t xml:space="preserve"> </w:t>
      </w:r>
      <w:proofErr w:type="spellStart"/>
      <w:r>
        <w:t>umjesto</w:t>
      </w:r>
      <w:proofErr w:type="spellEnd"/>
      <w:r>
        <w:t xml:space="preserve"> </w:t>
      </w:r>
      <w:proofErr w:type="spellStart"/>
      <w:r>
        <w:t>na</w:t>
      </w:r>
      <w:proofErr w:type="spellEnd"/>
      <w:r>
        <w:t xml:space="preserve"> </w:t>
      </w:r>
      <w:proofErr w:type="spellStart"/>
      <w:r>
        <w:t>uvjerljive</w:t>
      </w:r>
      <w:proofErr w:type="spellEnd"/>
      <w:r>
        <w:t xml:space="preserve">, </w:t>
      </w:r>
      <w:proofErr w:type="spellStart"/>
      <w:r>
        <w:t>ali</w:t>
      </w:r>
      <w:proofErr w:type="spellEnd"/>
      <w:r>
        <w:t xml:space="preserve"> netočne tvrdnje.</w:t>
      </w:r>
    </w:p>
    <w:p w14:paraId="3A91C65D" w14:textId="77777777" w:rsidR="0042713E" w:rsidRDefault="0042713E" w:rsidP="0042713E">
      <w:pPr>
        <w:jc w:val="both"/>
      </w:pPr>
      <w:r>
        <w:t>U online trgovini dodatnu složenost uvodi pristupačnost. Sučelje može biti funkcionalno, ali i dalje teško upotrebljivo dijelu korisnika zbog kontrasta, veličine teksta, prepoznatljivosti poveznica ili ovisnosti o vizualnim elementima. Razgovorni asistent može olakšati snalaženje i smanjiti broj koraka, ali samo ako je i sam pristupačan te integriran tako da ne stvara nove prepreke. Zato rad polazi od dvije povezane premise: (1) asistent ima smisla tek kada je čvrsto vezan uz katalog i relevantne izvore podataka, i (2) kvaliteta rješenja ne može se promatrati odvojeno od pristupačnosti i korisničkog dojma.</w:t>
      </w:r>
    </w:p>
    <w:p w14:paraId="0573BEAC" w14:textId="77777777" w:rsidR="0042713E" w:rsidRDefault="0042713E" w:rsidP="0042713E">
      <w:pPr>
        <w:jc w:val="both"/>
      </w:pPr>
      <w:r>
        <w:t>Cilj rada je istražiti mogućnosti implementacije virtualnog asistenta temeljenog na velikim jezičnim modelima u prototip pristupačne online trgovine izrađene headless CMS pristupom. Rad obuhvaća pregled pojmova i razvoja virtualnih asistenata, praktično testiranje postojećih rješenja i izdvajanje uočenih obrazaca, odabir i implementaciju pristupačnih funkcionalnosti te opis izrade prototipa (od tehnologija do integracije asistenta s pretragom). Na kraju se rješenje evaluira korisničkom anketom koja obuhvaća točnost, kontekst, višejezičnost, pristupačnost i zadovoljstvo korisnika, uz jasno navedena ograničenja takve evaluacije.</w:t>
      </w:r>
    </w:p>
    <w:p w14:paraId="18347C57" w14:textId="77777777" w:rsidR="0042713E" w:rsidRPr="0042713E" w:rsidRDefault="0042713E" w:rsidP="0042713E"/>
    <w:p w14:paraId="29F6B561" w14:textId="77777777" w:rsidR="00274174" w:rsidRPr="00793340" w:rsidRDefault="002C7947" w:rsidP="00D760F3">
      <w:pPr>
        <w:pStyle w:val="Heading1"/>
        <w:tabs>
          <w:tab w:val="clear" w:pos="432"/>
        </w:tabs>
        <w:jc w:val="both"/>
      </w:pPr>
      <w:bookmarkStart w:id="4" w:name="_Toc220638429"/>
      <w:r w:rsidRPr="00793340">
        <w:lastRenderedPageBreak/>
        <w:t>Virtualni asistenti</w:t>
      </w:r>
      <w:bookmarkEnd w:id="4"/>
    </w:p>
    <w:p w14:paraId="789B7378" w14:textId="2630CCC4" w:rsidR="00274174" w:rsidRPr="00793340" w:rsidRDefault="005C28BA" w:rsidP="001821DF">
      <w:pPr>
        <w:pStyle w:val="Heading2"/>
        <w:rPr>
          <w:iCs w:val="0"/>
        </w:rPr>
      </w:pPr>
      <w:bookmarkStart w:id="5" w:name="_Toc220638430"/>
      <w:r w:rsidRPr="00793340">
        <w:rPr>
          <w:iCs w:val="0"/>
        </w:rPr>
        <w:t xml:space="preserve">2.1 </w:t>
      </w:r>
      <w:r w:rsidR="00274174" w:rsidRPr="00793340">
        <w:rPr>
          <w:iCs w:val="0"/>
        </w:rPr>
        <w:t>Pojam i razvoj virtualnih asistenata</w:t>
      </w:r>
      <w:bookmarkEnd w:id="5"/>
    </w:p>
    <w:p w14:paraId="102FA134" w14:textId="77777777" w:rsidR="00274174" w:rsidRPr="00793340" w:rsidRDefault="00274174" w:rsidP="003031D4">
      <w:pPr>
        <w:pStyle w:val="Heading3"/>
      </w:pPr>
      <w:bookmarkStart w:id="6" w:name="_Toc220638431"/>
      <w:r w:rsidRPr="00793340">
        <w:t>2.1.1. Definicija virtualnog asistenta</w:t>
      </w:r>
      <w:bookmarkEnd w:id="6"/>
    </w:p>
    <w:p w14:paraId="0E47FB4C" w14:textId="77777777" w:rsidR="00274174" w:rsidRPr="00793340" w:rsidRDefault="00274174" w:rsidP="00B63C04">
      <w:pPr>
        <w:jc w:val="both"/>
      </w:pPr>
      <w:r w:rsidRPr="00793340">
        <w:t xml:space="preserve">Pojam </w:t>
      </w:r>
      <w:r w:rsidRPr="00793340">
        <w:rPr>
          <w:rStyle w:val="Emphasis"/>
          <w:i w:val="0"/>
          <w:iCs w:val="0"/>
        </w:rPr>
        <w:t>virtualni asistent</w:t>
      </w:r>
      <w:r w:rsidRPr="00793340">
        <w:t xml:space="preserve"> u praksi se često koristi kao krovni naziv za različite oblike računalnih sustava koji korisniku pružaju podršku kroz razgovorno sučelje. U taj se pojam uključuju rješenja koja odgovaraju na pitanja, vode korisnika kroz postupke, daju preporuke, automatiziraju ponavljajuće radnje ili služe kao posrednik između korisnika i digitalnih usluga. Zajedničko im je da nastoje omogućiti prirodniju interakciju s računalnim sustavima, najčešće putem teksta ili govora, pri čemu korisnik ne mora poznavati unutarnju strukturu sustava niti precizne naredbe.</w:t>
      </w:r>
    </w:p>
    <w:p w14:paraId="7A804DF3" w14:textId="4F34A6F1" w:rsidR="00274174" w:rsidRPr="00793340" w:rsidRDefault="00001633" w:rsidP="00D760F3">
      <w:pPr>
        <w:jc w:val="both"/>
      </w:pPr>
      <w:r w:rsidRPr="00793340">
        <w:t>U kontekstu ovoga rada važno je naglasiti da razvijeno rješenje po svojim funkcionalnim značajkama u većoj mjeri odgovara tipičnom chatbotu, odnosno razgovornom sučelju koje prvenstveno služi za odgovaranje na upite i vođenje korisnika kroz osnovne korake. Ipak, kako terminologija projekta i struktura rada polaze od pojma virtualni asistent, u nastavku rada koristit će se oba izraza, pri čemu se virtualni asistent upotrebljava kao širi pojam, a chatbot kada se želi naglasiti razgovorni, tekstualno usmjeren način interakcije. Budući da razgraničenje tih termina nije strogo standardizirano, ovakav pristup omogućuje jasnije opisivanje sustava i njegove namjene u okviru pristupačne online trgovine.</w:t>
      </w:r>
    </w:p>
    <w:p w14:paraId="1F4AC842" w14:textId="01731171" w:rsidR="00274174" w:rsidRPr="00793340" w:rsidRDefault="00274174" w:rsidP="003031D4">
      <w:pPr>
        <w:pStyle w:val="Heading3"/>
      </w:pPr>
      <w:bookmarkStart w:id="7" w:name="_Toc220638432"/>
      <w:r w:rsidRPr="00793340">
        <w:t xml:space="preserve">2.1.2. </w:t>
      </w:r>
      <w:r w:rsidR="005C28BA" w:rsidRPr="00793340">
        <w:t>R</w:t>
      </w:r>
      <w:r w:rsidRPr="00793340">
        <w:t>azvoj virtualnih asistenata</w:t>
      </w:r>
      <w:bookmarkEnd w:id="7"/>
    </w:p>
    <w:p w14:paraId="0B3B427C" w14:textId="77777777" w:rsidR="00FA05C9" w:rsidRPr="00793340" w:rsidRDefault="00FA05C9" w:rsidP="00FA05C9">
      <w:pPr>
        <w:jc w:val="both"/>
      </w:pPr>
      <w:r w:rsidRPr="00793340">
        <w:t>Razvoj virtualnih asistenata može se promatrati kao postupna evolucija od jednostavnih, unaprijed definiranih sustava prema današnjim rješenjima koja sve više koriste umjetnu inteligenciju. U ranoj fazi virtualni asistenti bili su najčešće vezani uz korisničku podršku, gdje je cilj bio ubrzati dolazak do informacije i rasteretiti agente. Tipični primjer su automatizirani telefonski sustavi nakon poziva na korisnički broj, u kojima se korisnik kroz kratka pitanja i odabire usmjerava prema rješenju ili odgovarajućem odjelu. Iako ograničeni, takvi sustavi su pokazali važnu vrijednost: standardni upiti rješavaju se brže i konzistentnije, bez potrebe za direktnim razgovorom s agentom.</w:t>
      </w:r>
    </w:p>
    <w:p w14:paraId="7B7246F1" w14:textId="2609DEB4" w:rsidR="00FA05C9" w:rsidRPr="00793340" w:rsidRDefault="00FA05C9" w:rsidP="00FA05C9">
      <w:pPr>
        <w:jc w:val="both"/>
      </w:pPr>
      <w:r w:rsidRPr="00793340">
        <w:t xml:space="preserve">S vremenom se virtualni asistenti sele na web i mobilne aplikacije te dobivaju naprednije mogućnosti obrade prirodnog jezika, što omogućuje fleksibilnije postavljanje upita i prirodniji oblik interakcije. Poseban iskorak posljednjih godina vezan je uz velike jezične modele, koji znatno podižu razinu razumijevanja korisničkih formulacija i sposobnost vođenja višekoračnog dijaloga, sažimanja informacija i prilagodbe kontekstu. Zbog toga se virtualni asistenti sve češće primjenjuju i u složenijim domenama, poput </w:t>
      </w:r>
      <w:r w:rsidR="00220BDD" w:rsidRPr="00793340">
        <w:t>online trgovin</w:t>
      </w:r>
      <w:r w:rsidRPr="00793340">
        <w:t>e i drugih digitalnih usluga, gdje mogu pomoći u pretrazi, odabiru i objašnjavanju informacija.</w:t>
      </w:r>
    </w:p>
    <w:p w14:paraId="56667482" w14:textId="0BC9C3ED" w:rsidR="00224FEB" w:rsidRPr="00793340" w:rsidRDefault="00FA05C9" w:rsidP="00D760F3">
      <w:pPr>
        <w:jc w:val="both"/>
      </w:pPr>
      <w:r w:rsidRPr="00793340">
        <w:t xml:space="preserve">Ipak, razvoj u praksi ide u smjeru kombinacije automatizacije i ljudske podrške. Kada asistent ne može pouzdano odgovoriti, kada je slučaj specifičan ili kada je potrebno više empatije i prosudbe, uobičajeno je preusmjeravanje prema agentu (handoff). U </w:t>
      </w:r>
      <w:r w:rsidRPr="00793340">
        <w:lastRenderedPageBreak/>
        <w:t>skladu s time, istraživanja provedena 2025. godine</w:t>
      </w:r>
      <w:r w:rsidR="00141B61">
        <w:t xml:space="preserve"> </w:t>
      </w:r>
      <w:r w:rsidR="00141B61" w:rsidRPr="00141B61">
        <w:t>[32</w:t>
      </w:r>
      <w:r w:rsidR="00141B61">
        <w:t>]</w:t>
      </w:r>
      <w:r w:rsidRPr="00793340">
        <w:t xml:space="preserve"> ukazuju da se komunikacija s korisnicima sve više premješta na digitalne kanale: digitalne interakcije rastu brže od interakcija “čovjek–čovjek” (oko 6% godišnje naspram oko 2% godišnje u duljem razdoblju), dok istodobno 57% voditelja korisničke podrške očekuje rast volumena poziva u sljedećih jednu do dvije godine. To sugerira da virtualni asistenti sve više preuzimaju prvu razinu i ponavljajuće upite, dok složeniji razgovori i dalje često ostaju u domeni ljudske podrške.</w:t>
      </w:r>
    </w:p>
    <w:p w14:paraId="00DCC6EC" w14:textId="4FB98B4A" w:rsidR="00274174" w:rsidRPr="00793340" w:rsidRDefault="00900BB4" w:rsidP="001821DF">
      <w:pPr>
        <w:pStyle w:val="Heading2"/>
        <w:rPr>
          <w:iCs w:val="0"/>
        </w:rPr>
      </w:pPr>
      <w:bookmarkStart w:id="8" w:name="_Toc220638433"/>
      <w:r w:rsidRPr="00793340">
        <w:rPr>
          <w:iCs w:val="0"/>
        </w:rPr>
        <w:t xml:space="preserve">2.2. </w:t>
      </w:r>
      <w:r w:rsidR="00274174" w:rsidRPr="00793340">
        <w:rPr>
          <w:iCs w:val="0"/>
        </w:rPr>
        <w:t>Tehnološka osnova virtualnih asistenata</w:t>
      </w:r>
      <w:bookmarkEnd w:id="8"/>
    </w:p>
    <w:p w14:paraId="13220EE7" w14:textId="44A78993" w:rsidR="00274174" w:rsidRPr="00793340" w:rsidRDefault="00274174" w:rsidP="00D760F3">
      <w:pPr>
        <w:jc w:val="both"/>
      </w:pPr>
      <w:r w:rsidRPr="00793340">
        <w:t>Tehnološka osnova virtualnih asistenata može se promatrati kao skup međusobno povezanih komponenti koje omogućuju razumijevanje korisničkog upita, donošenje odluke o odgovoru te isporuku rezultata kroz razgovorno sučelje. U praksi se takvi sustavi rijetko svode na jednu tehnologiju: u pozadini se kombiniraju metode obrade prirodnog jezika, modeli strojnog učenja te integracije s vanjskim sustavima koji sadrže poslovne podatke i funkcije. Upravo ta kombinacija određuje granice mogućnosti pojedinog asistenta, njegovu točnost, brzinu i primjenjivost u stvarnim scenarijima.</w:t>
      </w:r>
    </w:p>
    <w:p w14:paraId="13741A39" w14:textId="77777777" w:rsidR="00274174" w:rsidRPr="00793340" w:rsidRDefault="00274174" w:rsidP="003031D4">
      <w:pPr>
        <w:pStyle w:val="Heading3"/>
      </w:pPr>
      <w:bookmarkStart w:id="9" w:name="_Toc220638434"/>
      <w:r w:rsidRPr="00793340">
        <w:t>2.2.1. Obrada prirodnog jezika</w:t>
      </w:r>
      <w:bookmarkEnd w:id="9"/>
    </w:p>
    <w:p w14:paraId="681EC310" w14:textId="24B19F7A" w:rsidR="00274174" w:rsidRPr="00793340" w:rsidRDefault="00274174" w:rsidP="00D760F3">
      <w:pPr>
        <w:jc w:val="both"/>
      </w:pPr>
      <w:r w:rsidRPr="00793340">
        <w:t>Obrada prirodnog jezika (engl. Natural Language Processing, NLP) obuhvaća postupke kojima računalni sustav tekst ili govor pretvara u oblik pogodan za daljnju analizu. Kod virtualnih asistenata NLP je ključan jer korisnici prirodno postavljaju upite na različite načine, s varijacijama u vokabularu, gramatici i kontekstu. Kako bi sustav uopće mogao razumjeti poruku, potrebno je provesti određeni niz koraka: od osnovne normalizacije teksta (npr. uklanjanje suvišnih znakova, standardizacija) do naprednijih postupaka poput prepoznavanja namjere korisnika i izdvajanja relevantnih informacija.</w:t>
      </w:r>
    </w:p>
    <w:p w14:paraId="24D1A3E4" w14:textId="77777777" w:rsidR="00FA05C9" w:rsidRPr="00793340" w:rsidRDefault="00274174" w:rsidP="00D760F3">
      <w:pPr>
        <w:jc w:val="both"/>
      </w:pPr>
      <w:r w:rsidRPr="00793340">
        <w:t xml:space="preserve">U razgovornim sustavima često se razmatraju dvije razine razumijevanja: </w:t>
      </w:r>
    </w:p>
    <w:p w14:paraId="76F9A75C" w14:textId="77777777" w:rsidR="00FA05C9" w:rsidRPr="00793340" w:rsidRDefault="00FA05C9" w:rsidP="00FA05C9">
      <w:pPr>
        <w:numPr>
          <w:ilvl w:val="0"/>
          <w:numId w:val="73"/>
        </w:numPr>
        <w:jc w:val="both"/>
      </w:pPr>
      <w:r w:rsidRPr="00793340">
        <w:rPr>
          <w:b/>
          <w:bCs/>
        </w:rPr>
        <w:t>N</w:t>
      </w:r>
      <w:r w:rsidR="00274174" w:rsidRPr="00793340">
        <w:rPr>
          <w:b/>
          <w:bCs/>
        </w:rPr>
        <w:t>amjera</w:t>
      </w:r>
      <w:r w:rsidRPr="00793340">
        <w:rPr>
          <w:b/>
          <w:bCs/>
        </w:rPr>
        <w:t>:</w:t>
      </w:r>
      <w:r w:rsidR="00274174" w:rsidRPr="00793340">
        <w:t xml:space="preserve"> što korisnik želi postići</w:t>
      </w:r>
    </w:p>
    <w:p w14:paraId="12C44246" w14:textId="77777777" w:rsidR="00FA05C9" w:rsidRPr="00793340" w:rsidRDefault="00FA05C9" w:rsidP="00FA05C9">
      <w:pPr>
        <w:numPr>
          <w:ilvl w:val="0"/>
          <w:numId w:val="73"/>
        </w:numPr>
        <w:jc w:val="both"/>
      </w:pPr>
      <w:r w:rsidRPr="00793340">
        <w:rPr>
          <w:b/>
        </w:rPr>
        <w:t>E</w:t>
      </w:r>
      <w:r w:rsidR="00274174" w:rsidRPr="00793340">
        <w:rPr>
          <w:b/>
        </w:rPr>
        <w:t>ntiteti</w:t>
      </w:r>
      <w:r w:rsidRPr="00793340">
        <w:rPr>
          <w:b/>
        </w:rPr>
        <w:t xml:space="preserve">: </w:t>
      </w:r>
      <w:r w:rsidR="00274174" w:rsidRPr="00793340">
        <w:t>ključni pojmovi koji određuju parametre zahtjeva, poput naziva proizvoda, veličine, boje ili raspona cijene</w:t>
      </w:r>
    </w:p>
    <w:p w14:paraId="283CF0F1" w14:textId="6F961B85" w:rsidR="00274174" w:rsidRPr="00793340" w:rsidRDefault="00274174" w:rsidP="00D760F3">
      <w:pPr>
        <w:jc w:val="both"/>
      </w:pPr>
      <w:r w:rsidRPr="00793340">
        <w:t xml:space="preserve">U domeni </w:t>
      </w:r>
      <w:r w:rsidR="00220BDD" w:rsidRPr="00793340">
        <w:t>online trgovin</w:t>
      </w:r>
      <w:r w:rsidRPr="00793340">
        <w:t>e takva analiza omogućuje da se upit poput “Imaš li tenisice u crnoj boji do 100 eura?” prevede u strukturirani zahtjev koji se može povezati s pretragom kataloga. Time NLP postaje most između neformalnog korisničkog jezika i formalnih struktura podataka kojima se sustav dalje služi.</w:t>
      </w:r>
    </w:p>
    <w:p w14:paraId="780F9BDD" w14:textId="169E7D4C" w:rsidR="00734DD5" w:rsidRPr="00793340" w:rsidRDefault="00734DD5" w:rsidP="003031D4">
      <w:pPr>
        <w:pStyle w:val="Heading3"/>
      </w:pPr>
      <w:bookmarkStart w:id="10" w:name="_Toc220638435"/>
      <w:r w:rsidRPr="00793340">
        <w:t xml:space="preserve">2.2.2. </w:t>
      </w:r>
      <w:r w:rsidRPr="00793340">
        <w:t>Veliki jezični modeli kao temelj suvremenih virtualnih asistenata</w:t>
      </w:r>
      <w:bookmarkEnd w:id="10"/>
    </w:p>
    <w:p w14:paraId="301DCADD" w14:textId="77777777" w:rsidR="00734DD5" w:rsidRPr="00793340" w:rsidRDefault="00734DD5" w:rsidP="00D760F3">
      <w:pPr>
        <w:jc w:val="both"/>
      </w:pPr>
      <w:r w:rsidRPr="00793340">
        <w:t xml:space="preserve">U novijim implementacijama virtualnih asistenata sve se češće koriste veliki jezični modeli (engl. Large Language Models, LLM), odnosno modeli koji su trenirani na velikim skupovima tekstualnih podataka kako bi predviđali sljedeći token i time generirali jezično smislen odgovor. Takav pristup se razlikuje od ranijih razgovornih sustava koji su se primarno oslanjali na pravila ili ograničene klasifikatore namjere, </w:t>
      </w:r>
      <w:r w:rsidRPr="00793340">
        <w:lastRenderedPageBreak/>
        <w:t>jer LLM-ovi bolje podnose varijacije u načinu na koji korisnici postavljaju upite te mogu održavati kratkoročni kontekst razgovora.</w:t>
      </w:r>
    </w:p>
    <w:p w14:paraId="01FC4287" w14:textId="701646A8" w:rsidR="00734DD5" w:rsidRPr="00793340" w:rsidRDefault="00734DD5" w:rsidP="00D760F3">
      <w:pPr>
        <w:jc w:val="both"/>
      </w:pPr>
      <w:r w:rsidRPr="00793340">
        <w:t>U praksi to znači da LLM-asistent može interpretirati neprecizno formulirane zahtjeve, zatražiti dodatno pojašnjenje kada nedostaje informacija te generirati odgovor koji je stilom i strukturom bliži prirodnoj komunikaciji. Takve mogućnosti vidljive su u modernim sustavima poput ChatGPT-a</w:t>
      </w:r>
      <w:r w:rsidR="00141B61">
        <w:t xml:space="preserve"> [29]</w:t>
      </w:r>
      <w:r w:rsidRPr="00793340">
        <w:t>, Gemini-ja</w:t>
      </w:r>
      <w:r w:rsidR="00141B61">
        <w:t xml:space="preserve"> [30]</w:t>
      </w:r>
      <w:r w:rsidRPr="00793340">
        <w:t>, Grok-a te u modelima otvorenog koda poput Llama</w:t>
      </w:r>
      <w:r w:rsidR="005A3E1B" w:rsidRPr="00793340">
        <w:t xml:space="preserve"> i DeepSeek-a</w:t>
      </w:r>
      <w:r w:rsidR="00141B61">
        <w:t xml:space="preserve"> [30]</w:t>
      </w:r>
      <w:r w:rsidRPr="00793340">
        <w:t>. Važno je naglasiti da se ovi sustavi često koriste kao “jezična jezgra”, dok se domenske funkcionalnosti</w:t>
      </w:r>
      <w:r w:rsidR="00C445E8" w:rsidRPr="00793340">
        <w:t xml:space="preserve"> </w:t>
      </w:r>
      <w:r w:rsidRPr="00793340">
        <w:t>ostvaruju dodatnim slojem integracije.</w:t>
      </w:r>
    </w:p>
    <w:p w14:paraId="4590D809" w14:textId="693C56BA" w:rsidR="00734DD5" w:rsidRPr="00793340" w:rsidRDefault="00734DD5" w:rsidP="00D760F3">
      <w:pPr>
        <w:jc w:val="both"/>
      </w:pPr>
      <w:r w:rsidRPr="00793340">
        <w:t xml:space="preserve">Istodobno, LLM modeli sami po sebi ne jamče činjeničnu točnost: mogu generirati netočan ili izmišljen sadržaj ako nemaju pristup provjerenim podacima ili ako je upit izvan pouzdanog konteksta. Zbog toga se u primjenama poput </w:t>
      </w:r>
      <w:r w:rsidR="00220BDD" w:rsidRPr="00793340">
        <w:t>online trgovin</w:t>
      </w:r>
      <w:r w:rsidRPr="00793340">
        <w:t>e često koristi pristup u kojem se model povezuje s vanjskim izvorima znanja (npr. katalog proizvoda, baze pravila, FAQ), te se odgovor oblikuje na temelju dohvaćenih podataka, a ne isključivo na temelju</w:t>
      </w:r>
      <w:r w:rsidR="005A3E1B" w:rsidRPr="00793340">
        <w:t xml:space="preserve"> „</w:t>
      </w:r>
      <w:r w:rsidRPr="00793340">
        <w:t>memorije</w:t>
      </w:r>
      <w:r w:rsidR="005A3E1B" w:rsidRPr="00793340">
        <w:t>“</w:t>
      </w:r>
      <w:r w:rsidRPr="00793340">
        <w:t xml:space="preserve"> modela. Time se povećava pouzdanost i smanjuje rizik da asistent korisniku ponudi informaciju koja nije usklađena sa stvarnim stanjem sustava.</w:t>
      </w:r>
    </w:p>
    <w:p w14:paraId="0F3E3E86" w14:textId="77777777" w:rsidR="00734DD5" w:rsidRPr="00793340" w:rsidRDefault="00734DD5" w:rsidP="003031D4">
      <w:pPr>
        <w:pStyle w:val="Heading3"/>
      </w:pPr>
      <w:bookmarkStart w:id="11" w:name="_Toc220638436"/>
      <w:r w:rsidRPr="00793340">
        <w:t>2.2.3. Integracija s vanjskim sustavima</w:t>
      </w:r>
      <w:bookmarkEnd w:id="11"/>
    </w:p>
    <w:p w14:paraId="61F1496F" w14:textId="77777777" w:rsidR="00734DD5" w:rsidRPr="00793340" w:rsidRDefault="00734DD5" w:rsidP="00D760F3">
      <w:pPr>
        <w:jc w:val="both"/>
      </w:pPr>
      <w:r w:rsidRPr="00793340">
        <w:t>Integracija s vanjskim sustavima predstavlja praktičnu komponentu koja virtualnom asistentu daje stvarnu uporabnu vrijednost. Razgovorno sučelje samo po sebi nije dovoljno ako asistent ne može pristupiti relevantnim podacima ili izvršiti radnje u sustavu. U domeni online trgovine to tipično uključuje dohvat informacija o proizvodima, cijenama, dostupnosti, uvjetima dostave, statusu narudžbi ili pravilima povrata.</w:t>
      </w:r>
    </w:p>
    <w:p w14:paraId="009B0E5B" w14:textId="578095F2" w:rsidR="00734DD5" w:rsidRPr="00793340" w:rsidRDefault="008F694B" w:rsidP="00D760F3">
      <w:pPr>
        <w:jc w:val="both"/>
      </w:pPr>
      <w:r w:rsidRPr="00793340">
        <w:t>I</w:t>
      </w:r>
      <w:r w:rsidR="00734DD5" w:rsidRPr="00793340">
        <w:t xml:space="preserve">ntegracije </w:t>
      </w:r>
      <w:r w:rsidRPr="00793340">
        <w:t xml:space="preserve">se </w:t>
      </w:r>
      <w:r w:rsidR="00734DD5" w:rsidRPr="00793340">
        <w:t>najčešće se ostvaruju kroz programska sučelja</w:t>
      </w:r>
      <w:r w:rsidR="00C445E8" w:rsidRPr="00793340">
        <w:t xml:space="preserve"> </w:t>
      </w:r>
      <w:r w:rsidR="00734DD5" w:rsidRPr="00793340">
        <w:t>i servisne slojeve koji “izlažu” podatke i funkcionalnosti prema asistentu. Na taj način virtualni asistent može, primjerice, na korisnički upit dohvatiti konkretne proizvode iz kataloga ili predložiti alternative na temelju filtriranja. Važan aspekt integracija je i upravljanje konzistentnošću i sigurnošću: sustav mora osigurati da se pristupa samo dopuštenim podacima, da su odgovori ažurni te da se osjetljive informacije (npr. podaci o korisničkim narudžbama) štite odgovarajućim mehanizmima autentikacije i autorizacije.</w:t>
      </w:r>
    </w:p>
    <w:p w14:paraId="64B41F16" w14:textId="67DEBCC6" w:rsidR="00734DD5" w:rsidRPr="00793340" w:rsidRDefault="00734DD5" w:rsidP="00D760F3">
      <w:pPr>
        <w:jc w:val="both"/>
      </w:pPr>
      <w:r w:rsidRPr="00793340">
        <w:t>Upravo se na toj razini vidi razlika između “razgovora radi razgovora” i asistenta koji stvarno pomaže korisniku: kvalitetna integracija omogućuje da odgovori budu precizni, provjerljivi i operativno korisni, što je posebno važno kada se rješenje implementira u stvarnom poslovnom okruženju.</w:t>
      </w:r>
    </w:p>
    <w:p w14:paraId="41040943" w14:textId="77777777" w:rsidR="00CE3FA2" w:rsidRPr="00793340" w:rsidRDefault="00CE3FA2" w:rsidP="001821DF">
      <w:pPr>
        <w:pStyle w:val="Heading2"/>
        <w:rPr>
          <w:iCs w:val="0"/>
        </w:rPr>
      </w:pPr>
      <w:bookmarkStart w:id="12" w:name="_Toc220638437"/>
      <w:r w:rsidRPr="00793340">
        <w:rPr>
          <w:iCs w:val="0"/>
        </w:rPr>
        <w:t>2.3. Arhitekture virtualnih asistenata</w:t>
      </w:r>
      <w:bookmarkEnd w:id="12"/>
    </w:p>
    <w:p w14:paraId="52E42B93" w14:textId="65CD0E48" w:rsidR="00CE3FA2" w:rsidRPr="00793340" w:rsidRDefault="00CE3FA2" w:rsidP="00D760F3">
      <w:pPr>
        <w:jc w:val="both"/>
      </w:pPr>
      <w:r w:rsidRPr="00793340">
        <w:t>Arhitekturu virtualnog asistenta u ovom radu najjednostavnije je promatrati kao</w:t>
      </w:r>
      <w:r w:rsidRPr="00793340">
        <w:rPr>
          <w:b/>
          <w:bCs/>
        </w:rPr>
        <w:t xml:space="preserve"> </w:t>
      </w:r>
      <w:r w:rsidRPr="00793340">
        <w:rPr>
          <w:rStyle w:val="Strong"/>
          <w:b w:val="0"/>
          <w:bCs w:val="0"/>
        </w:rPr>
        <w:t>tok obrade poruke</w:t>
      </w:r>
      <w:r w:rsidRPr="00793340">
        <w:t>: korisnik pošalje upit, sustav ga obradi i razumije, po potrebi dohvati podatke iz vanjskih izvora, sastavi odgovor te ga vrati korisniku. Neovisno o tome radi li se o “klasičnom”</w:t>
      </w:r>
      <w:r w:rsidR="00220BDD" w:rsidRPr="00793340">
        <w:t xml:space="preserve"> virtualnom asistentu</w:t>
      </w:r>
      <w:r w:rsidRPr="00793340">
        <w:t xml:space="preserve"> ili rješenju koje koristi LLM, većina sustava ima vrlo slične osnovne dijelove</w:t>
      </w:r>
      <w:r w:rsidR="00121DF0" w:rsidRPr="00793340">
        <w:t xml:space="preserve"> (</w:t>
      </w:r>
      <w:r w:rsidR="00121DF0" w:rsidRPr="00793340">
        <w:fldChar w:fldCharType="begin"/>
      </w:r>
      <w:r w:rsidR="00121DF0" w:rsidRPr="00793340">
        <w:instrText xml:space="preserve"> REF _Ref220261201 \h </w:instrText>
      </w:r>
      <w:r w:rsidR="00793340" w:rsidRPr="00793340">
        <w:instrText xml:space="preserve"> \* MERGEFORMAT </w:instrText>
      </w:r>
      <w:r w:rsidR="00121DF0" w:rsidRPr="00793340">
        <w:fldChar w:fldCharType="separate"/>
      </w:r>
      <w:r w:rsidR="00121DF0" w:rsidRPr="00793340">
        <w:t>Sl. 2.1</w:t>
      </w:r>
      <w:r w:rsidR="00121DF0" w:rsidRPr="00793340">
        <w:fldChar w:fldCharType="end"/>
      </w:r>
      <w:r w:rsidR="00121DF0" w:rsidRPr="00793340">
        <w:t>)</w:t>
      </w:r>
      <w:r w:rsidRPr="00793340">
        <w:t>.</w:t>
      </w:r>
    </w:p>
    <w:p w14:paraId="216A07CC" w14:textId="77777777" w:rsidR="00121DF0" w:rsidRPr="00793340" w:rsidRDefault="00121DF0" w:rsidP="00121DF0">
      <w:pPr>
        <w:keepNext/>
        <w:jc w:val="both"/>
      </w:pPr>
      <w:r w:rsidRPr="00793340">
        <w:lastRenderedPageBreak/>
        <w:pict w14:anchorId="7E5842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99" type="#_x0000_t75" style="width:451pt;height:161pt">
            <v:imagedata r:id="rId11" o:title="F6503FA"/>
          </v:shape>
        </w:pict>
      </w:r>
    </w:p>
    <w:p w14:paraId="1B0EC120" w14:textId="1237F53C" w:rsidR="00121DF0" w:rsidRPr="00793340" w:rsidRDefault="00121DF0" w:rsidP="00505310">
      <w:pPr>
        <w:pStyle w:val="Caption"/>
      </w:pPr>
      <w:bookmarkStart w:id="13" w:name="_Ref220261201"/>
      <w:r w:rsidRPr="00793340">
        <w:t xml:space="preserve">Sl. </w:t>
      </w:r>
      <w:r w:rsidR="00325A6D">
        <w:fldChar w:fldCharType="begin"/>
      </w:r>
      <w:r w:rsidR="00325A6D">
        <w:instrText xml:space="preserve"> STYLEREF 1 \s </w:instrText>
      </w:r>
      <w:r w:rsidR="00325A6D">
        <w:fldChar w:fldCharType="separate"/>
      </w:r>
      <w:r w:rsidR="00325A6D">
        <w:t>2</w:t>
      </w:r>
      <w:r w:rsidR="00325A6D">
        <w:fldChar w:fldCharType="end"/>
      </w:r>
      <w:r w:rsidR="00325A6D">
        <w:t>.</w:t>
      </w:r>
      <w:r w:rsidR="00325A6D">
        <w:fldChar w:fldCharType="begin"/>
      </w:r>
      <w:r w:rsidR="00325A6D">
        <w:instrText xml:space="preserve"> SEQ Sl. \* ARABIC \s 1 </w:instrText>
      </w:r>
      <w:r w:rsidR="00325A6D">
        <w:fldChar w:fldCharType="separate"/>
      </w:r>
      <w:r w:rsidR="00325A6D">
        <w:t>1</w:t>
      </w:r>
      <w:r w:rsidR="00325A6D">
        <w:fldChar w:fldCharType="end"/>
      </w:r>
      <w:bookmarkEnd w:id="13"/>
      <w:r w:rsidRPr="00793340">
        <w:t xml:space="preserve"> – A</w:t>
      </w:r>
      <w:r w:rsidRPr="00793340">
        <w:t>rhitekture virtualnih asistenata</w:t>
      </w:r>
    </w:p>
    <w:p w14:paraId="66E73CAE" w14:textId="77777777" w:rsidR="00121DF0" w:rsidRPr="00793340" w:rsidRDefault="00121DF0" w:rsidP="00D760F3">
      <w:pPr>
        <w:jc w:val="both"/>
      </w:pPr>
    </w:p>
    <w:p w14:paraId="770F5757" w14:textId="77777777" w:rsidR="00CE3FA2" w:rsidRPr="00793340" w:rsidRDefault="00CE3FA2" w:rsidP="00D760F3">
      <w:pPr>
        <w:jc w:val="both"/>
      </w:pPr>
      <w:r w:rsidRPr="00793340">
        <w:t>Tipični dijelovi sustava su:</w:t>
      </w:r>
    </w:p>
    <w:p w14:paraId="0A30B6C5" w14:textId="77777777" w:rsidR="008B095B" w:rsidRPr="00793340" w:rsidRDefault="00CE3FA2" w:rsidP="008B095B">
      <w:pPr>
        <w:numPr>
          <w:ilvl w:val="0"/>
          <w:numId w:val="54"/>
        </w:numPr>
        <w:jc w:val="both"/>
      </w:pPr>
      <w:r w:rsidRPr="00793340">
        <w:rPr>
          <w:b/>
          <w:bCs/>
        </w:rPr>
        <w:t>Ulaz (kanal / sučelje)</w:t>
      </w:r>
    </w:p>
    <w:p w14:paraId="22969D2B" w14:textId="293C525E" w:rsidR="00CE3FA2" w:rsidRPr="00793340" w:rsidRDefault="00CE3FA2" w:rsidP="008B095B">
      <w:pPr>
        <w:ind w:left="720"/>
        <w:jc w:val="both"/>
      </w:pPr>
      <w:r w:rsidRPr="00793340">
        <w:t>Korisnik komunicira kroz web chat, mobilnu aplikaciju ili drugi kanal. U ovom dijelu sustav zaprima poruku i prateće podatke (npr. identifikator razgovora, vrijeme, jezik, tip poruke).</w:t>
      </w:r>
    </w:p>
    <w:p w14:paraId="73753480" w14:textId="77777777" w:rsidR="008B095B" w:rsidRPr="00793340" w:rsidRDefault="00CE3FA2" w:rsidP="00D760F3">
      <w:pPr>
        <w:numPr>
          <w:ilvl w:val="0"/>
          <w:numId w:val="54"/>
        </w:numPr>
        <w:jc w:val="both"/>
      </w:pPr>
      <w:r w:rsidRPr="00793340">
        <w:rPr>
          <w:b/>
          <w:bCs/>
        </w:rPr>
        <w:t>Obrada ulaza</w:t>
      </w:r>
    </w:p>
    <w:p w14:paraId="07183824" w14:textId="726BFFF8" w:rsidR="00CE3FA2" w:rsidRPr="00793340" w:rsidRDefault="00CE3FA2" w:rsidP="008B095B">
      <w:pPr>
        <w:ind w:left="720"/>
        <w:jc w:val="both"/>
      </w:pPr>
      <w:r w:rsidRPr="00793340">
        <w:t>Ovdje sustav interpretira poruku i pokušava utvrditi namjeru korisnika te</w:t>
      </w:r>
      <w:r w:rsidRPr="00793340">
        <w:t xml:space="preserve"> izvući</w:t>
      </w:r>
      <w:r w:rsidRPr="00793340">
        <w:t xml:space="preserve"> ključne informacije iz upita (npr. naziv proizvoda, cijena, boja). Uz to, često se vodi računa o kontekstu razgovora, tj. što se ranije događalo u istoj sesiji</w:t>
      </w:r>
      <w:r w:rsidRPr="00793340">
        <w:t xml:space="preserve">, </w:t>
      </w:r>
      <w:r w:rsidRPr="00793340">
        <w:t>jer korisnici često nastavljaju razgovor</w:t>
      </w:r>
      <w:r w:rsidRPr="00793340">
        <w:t xml:space="preserve"> I vežu pitanja.</w:t>
      </w:r>
    </w:p>
    <w:p w14:paraId="5636067A" w14:textId="77777777" w:rsidR="008B095B" w:rsidRPr="00793340" w:rsidRDefault="00CE3FA2" w:rsidP="008B095B">
      <w:pPr>
        <w:numPr>
          <w:ilvl w:val="0"/>
          <w:numId w:val="54"/>
        </w:numPr>
        <w:jc w:val="both"/>
      </w:pPr>
      <w:r w:rsidRPr="00793340">
        <w:rPr>
          <w:b/>
          <w:bCs/>
        </w:rPr>
        <w:t>Dohvat podataka ili izvršavanje radnje (vanjski izvori)</w:t>
      </w:r>
    </w:p>
    <w:p w14:paraId="472E756D" w14:textId="4A7DC687" w:rsidR="00CE3FA2" w:rsidRPr="00793340" w:rsidRDefault="00CE3FA2" w:rsidP="008B095B">
      <w:pPr>
        <w:ind w:left="720"/>
        <w:jc w:val="both"/>
      </w:pPr>
      <w:r w:rsidRPr="00793340">
        <w:t>Ako je za odgovor potrebno nešto “stvarno” iz sustava (npr. katalog proizvoda, dostupnost, cijena, uvjeti dostave, status narudžbe), asistent poziva</w:t>
      </w:r>
      <w:r w:rsidRPr="00793340">
        <w:t xml:space="preserve"> jednu od dostupnih vanjskih komponenti odnosno funkcionalnosti</w:t>
      </w:r>
      <w:r w:rsidRPr="00793340">
        <w:t>. Ta komponenta tipično izvršava poslovnu logiku: napravi upit prema baz</w:t>
      </w:r>
      <w:r w:rsidRPr="00793340">
        <w:t>i</w:t>
      </w:r>
      <w:r w:rsidRPr="00793340">
        <w:t>, filtrira rezultate, provjeri pravila (npr. dostava za određenu zemlju), ili pokrene radnju (npr. kreiranje narudžbe ili ticket-a).</w:t>
      </w:r>
    </w:p>
    <w:p w14:paraId="261199DF" w14:textId="77777777" w:rsidR="008B095B" w:rsidRPr="00793340" w:rsidRDefault="00CE3FA2" w:rsidP="008B095B">
      <w:pPr>
        <w:numPr>
          <w:ilvl w:val="0"/>
          <w:numId w:val="54"/>
        </w:numPr>
        <w:jc w:val="both"/>
      </w:pPr>
      <w:r w:rsidRPr="00793340">
        <w:rPr>
          <w:b/>
          <w:bCs/>
        </w:rPr>
        <w:t>Sastavljanje odgovora</w:t>
      </w:r>
      <w:r w:rsidR="008B095B" w:rsidRPr="00793340">
        <w:t xml:space="preserve"> </w:t>
      </w:r>
    </w:p>
    <w:p w14:paraId="5C5BA0DA" w14:textId="5C1E3317" w:rsidR="00CE3FA2" w:rsidRPr="00793340" w:rsidRDefault="00CE3FA2" w:rsidP="008B095B">
      <w:pPr>
        <w:ind w:left="720"/>
        <w:jc w:val="both"/>
      </w:pPr>
      <w:r w:rsidRPr="00793340">
        <w:t>Kad sustav dobije rezultate iz vanjskih izvora, treba ih pretvoriti u korisniku razumljiv odgovor. U jednostavnijim rješenjima to su predlošci (npr. “Pronašao sam X proizvoda…”), dok u naprednijim</w:t>
      </w:r>
      <w:r w:rsidR="00C445E8" w:rsidRPr="00793340">
        <w:t xml:space="preserve"> </w:t>
      </w:r>
      <w:r w:rsidRPr="00793340">
        <w:t xml:space="preserve">sustavima odgovor može biti generiran, ali bi i tada trebao ostati vezan uz dohvaćene podatke. U kontekstu </w:t>
      </w:r>
      <w:r w:rsidR="00220BDD" w:rsidRPr="00793340">
        <w:t>online trgovin</w:t>
      </w:r>
      <w:r w:rsidRPr="00793340">
        <w:t>e ovo je posebno važno: odgovor treba biti jasan, kratak i usklađen s realnim stanjem</w:t>
      </w:r>
      <w:r w:rsidR="00C445E8" w:rsidRPr="00793340">
        <w:t xml:space="preserve">, </w:t>
      </w:r>
      <w:r w:rsidRPr="00793340">
        <w:t>a ne općenit ili pretpostavljen.</w:t>
      </w:r>
    </w:p>
    <w:p w14:paraId="2FA5638F" w14:textId="77777777" w:rsidR="008B095B" w:rsidRPr="00793340" w:rsidRDefault="00121DF0" w:rsidP="00121DF0">
      <w:pPr>
        <w:numPr>
          <w:ilvl w:val="0"/>
          <w:numId w:val="54"/>
        </w:numPr>
        <w:jc w:val="both"/>
      </w:pPr>
      <w:r w:rsidRPr="00793340">
        <w:rPr>
          <w:b/>
          <w:bCs/>
        </w:rPr>
        <w:t xml:space="preserve">Slanje </w:t>
      </w:r>
      <w:r w:rsidR="00CE3FA2" w:rsidRPr="00793340">
        <w:rPr>
          <w:b/>
          <w:bCs/>
        </w:rPr>
        <w:t>odgovora korisniku</w:t>
      </w:r>
    </w:p>
    <w:p w14:paraId="436ED283" w14:textId="504EFEF3" w:rsidR="00734DD5" w:rsidRPr="00793340" w:rsidRDefault="00CE3FA2" w:rsidP="008B095B">
      <w:pPr>
        <w:ind w:left="720"/>
        <w:jc w:val="both"/>
      </w:pPr>
      <w:r w:rsidRPr="00793340">
        <w:t>Odgovor se vraća kroz isti kanal. Ovisno o sučelju, odgovor može biti samo tekst, ali često uključuje i strukturirane elemente poput gumba, poveznica, kartica proizvoda ili prijedloga sljedećih koraka</w:t>
      </w:r>
      <w:r w:rsidR="00C445E8" w:rsidRPr="00793340">
        <w:t xml:space="preserve">. </w:t>
      </w:r>
      <w:r w:rsidRPr="00793340">
        <w:t xml:space="preserve">Na toj razini je cilj da </w:t>
      </w:r>
      <w:r w:rsidRPr="00793340">
        <w:lastRenderedPageBreak/>
        <w:t>korisničko iskustvo bude brzo i jednostavno, bez nepotrebnog klikanja i traženja informacija.</w:t>
      </w:r>
    </w:p>
    <w:p w14:paraId="7565260D" w14:textId="77777777" w:rsidR="00B770C1" w:rsidRPr="00793340" w:rsidRDefault="00B770C1" w:rsidP="001821DF">
      <w:pPr>
        <w:pStyle w:val="Heading2"/>
        <w:rPr>
          <w:iCs w:val="0"/>
        </w:rPr>
      </w:pPr>
      <w:bookmarkStart w:id="14" w:name="_Toc220638438"/>
      <w:r w:rsidRPr="00793340">
        <w:rPr>
          <w:iCs w:val="0"/>
        </w:rPr>
        <w:t>2.4. Primjena virtualnih asistenata</w:t>
      </w:r>
      <w:bookmarkEnd w:id="14"/>
    </w:p>
    <w:p w14:paraId="62BCD417" w14:textId="09001CB7" w:rsidR="00900BB4" w:rsidRPr="00793340" w:rsidRDefault="00900BB4" w:rsidP="00D760F3">
      <w:pPr>
        <w:jc w:val="both"/>
      </w:pPr>
      <w:r w:rsidRPr="00793340">
        <w:t xml:space="preserve">Virtualni asistenti danas se najčešće primjenjuju u situacijama gdje je potrebno brzo i konzistentno odgovoriti na ponavljajuće korisničke upite te rasteretiti korisničku podršku. U praksi to uključuje informiranje korisnika, usmjeravanje kroz procese (npr. pretraga i odabir proizvoda), rješavanje čestih pitanja te automatizaciju jednostavnih koraka koji bi inače zahtijevali ljudskog agenta. Takvi sustavi se posebno prirodno uklapaju u digitalne usluge jer korisniku omogućuju </w:t>
      </w:r>
      <w:r w:rsidR="00382A6E" w:rsidRPr="00793340">
        <w:t xml:space="preserve">dolazak do </w:t>
      </w:r>
      <w:r w:rsidRPr="00793340">
        <w:t>informacije ili rješenja bez dodatnog pretraživanja sučelja i bez čekanja na podršku.</w:t>
      </w:r>
    </w:p>
    <w:p w14:paraId="01216002" w14:textId="5EB7BAC4" w:rsidR="00900BB4" w:rsidRPr="00793340" w:rsidRDefault="00900BB4" w:rsidP="00D760F3">
      <w:pPr>
        <w:jc w:val="both"/>
      </w:pPr>
      <w:r w:rsidRPr="00793340">
        <w:t xml:space="preserve">Kao indikator koliko su razgovorna sučelja danas prisutna na webu, mogu se koristiti javno dostupne tehnološke statistike koje </w:t>
      </w:r>
      <w:r w:rsidR="008F694B" w:rsidRPr="00793340">
        <w:t>„</w:t>
      </w:r>
      <w:r w:rsidRPr="00793340">
        <w:t>detektiraju</w:t>
      </w:r>
      <w:r w:rsidR="008F694B" w:rsidRPr="00793340">
        <w:t>“</w:t>
      </w:r>
      <w:r w:rsidRPr="00793340">
        <w:t xml:space="preserve"> implementacije alata poput live chat widgeta i chatbot rješenja. Prema takvim podacima, u kategoriji </w:t>
      </w:r>
      <w:r w:rsidR="00C445E8" w:rsidRPr="00793340">
        <w:t>„L</w:t>
      </w:r>
      <w:r w:rsidRPr="00793340">
        <w:t xml:space="preserve">ive </w:t>
      </w:r>
      <w:r w:rsidR="00C445E8" w:rsidRPr="00793340">
        <w:t>C</w:t>
      </w:r>
      <w:r w:rsidRPr="00793340">
        <w:t xml:space="preserve">hat </w:t>
      </w:r>
      <w:r w:rsidR="00C445E8" w:rsidRPr="00793340">
        <w:t>W</w:t>
      </w:r>
      <w:r w:rsidRPr="00793340">
        <w:t>idgets</w:t>
      </w:r>
      <w:r w:rsidR="00C445E8" w:rsidRPr="00793340">
        <w:t>“</w:t>
      </w:r>
      <w:r w:rsidRPr="00793340">
        <w:t xml:space="preserve"> na razini “cijelog interneta” evidentirano je oko 5.282.491 detekcija. Važno je pritom naglasiti da “detekcija” ne znači nužno “jedinstvena web stranica”, nego označava da je alat prepoznat na stranici; jedna web stranica može sadržavati više različitih rješenja, pa time generirati više detekcija. Zbog toga se navedeni broj u radu interpretira kao pokazatelj raširenosti razgovornih komponenti na webu, a ne kao apsolutna tvrdnja o broju web stranica koje imaju virtualnog asistenta.</w:t>
      </w:r>
    </w:p>
    <w:p w14:paraId="226E20AF" w14:textId="074EBAB8" w:rsidR="00B770C1" w:rsidRPr="00793340" w:rsidRDefault="00900BB4" w:rsidP="00D760F3">
      <w:pPr>
        <w:jc w:val="both"/>
      </w:pPr>
      <w:r w:rsidRPr="00793340">
        <w:t xml:space="preserve">U kontekstu </w:t>
      </w:r>
      <w:r w:rsidR="00220BDD" w:rsidRPr="00793340">
        <w:t>online trgovin</w:t>
      </w:r>
      <w:r w:rsidRPr="00793340">
        <w:t>e, virtualni asistent tipično preuzima ulogu “prvog kontakta”: pomaže pri pronalasku proizvoda i filtriranju ponude, odgovara na pitanja o cijeni, dostupnosti, dostavi i povratu te može usmjeriti korisnika prema sljedećem koraku (npr. dodavanje u košaricu ili kontakt s podrškom kada je upit složeniji). Široka primjena sličnih rješenja vidi se i na primjeru pojedinih alata; npr. za jednu popularnu</w:t>
      </w:r>
      <w:r w:rsidR="00382A6E" w:rsidRPr="00793340">
        <w:t xml:space="preserve"> „LiveChat“</w:t>
      </w:r>
      <w:r w:rsidRPr="00793340">
        <w:t xml:space="preserve"> tehnologiju navodi se oko 524.693 aktivnih</w:t>
      </w:r>
      <w:r w:rsidR="00382A6E" w:rsidRPr="00793340">
        <w:t xml:space="preserve"> </w:t>
      </w:r>
      <w:r w:rsidRPr="00793340">
        <w:t>web stranica koje je koriste. Upravo zato se primjena asistenata često promatra kao dio šireg trenda u kojem se korisničke interakcije kombiniraju između automatiziranih rješenja i ljudske podrške, ovisno o složenosti slučaja.</w:t>
      </w:r>
    </w:p>
    <w:p w14:paraId="2FA40971" w14:textId="77777777" w:rsidR="00BB4F82" w:rsidRPr="00793340" w:rsidRDefault="00BB4F82" w:rsidP="001821DF">
      <w:pPr>
        <w:pStyle w:val="Heading2"/>
        <w:rPr>
          <w:iCs w:val="0"/>
        </w:rPr>
      </w:pPr>
      <w:bookmarkStart w:id="15" w:name="_Toc220638439"/>
      <w:r w:rsidRPr="00793340">
        <w:rPr>
          <w:iCs w:val="0"/>
        </w:rPr>
        <w:t>2.5. Kvaliteta i ograničenja postojećih virtualnih asistenata</w:t>
      </w:r>
      <w:bookmarkEnd w:id="15"/>
    </w:p>
    <w:p w14:paraId="79FDDAD1" w14:textId="1677057F" w:rsidR="00900BB4" w:rsidRPr="00793340" w:rsidRDefault="00BB4F82" w:rsidP="00D760F3">
      <w:pPr>
        <w:jc w:val="both"/>
      </w:pPr>
      <w:r w:rsidRPr="00793340">
        <w:t xml:space="preserve">U svrhu dobivanja realne slike o tome što korisnik danas može očekivati od virtualnih asistenata u </w:t>
      </w:r>
      <w:r w:rsidR="00220BDD" w:rsidRPr="00793340">
        <w:t>online trgovin</w:t>
      </w:r>
      <w:r w:rsidRPr="00793340">
        <w:t>i, provedeno je praktično testiranje više postojećih rješenja na odabranim web trgovinama. Testiranje je bilo usmjereno na tipične korisničke situacije (pronalaženje proizvoda, pitanja o dostavi i povratu, provjera narudžbe, vođenje kroz više koraka) te na opći dojam upotrebljivosti</w:t>
      </w:r>
      <w:r w:rsidRPr="00793340">
        <w:t>.</w:t>
      </w:r>
    </w:p>
    <w:p w14:paraId="145127AE" w14:textId="77777777" w:rsidR="007A511C" w:rsidRPr="00793340" w:rsidRDefault="007A511C" w:rsidP="003031D4">
      <w:pPr>
        <w:pStyle w:val="Heading3"/>
      </w:pPr>
      <w:bookmarkStart w:id="16" w:name="_Toc220638440"/>
      <w:r w:rsidRPr="00793340">
        <w:t>2.5.1. Kriteriji procjene kvalitete</w:t>
      </w:r>
      <w:bookmarkEnd w:id="16"/>
    </w:p>
    <w:p w14:paraId="77F1C5B4" w14:textId="6AD01AD7" w:rsidR="007A511C" w:rsidRPr="00793340" w:rsidRDefault="007A511C" w:rsidP="00D760F3">
      <w:pPr>
        <w:jc w:val="both"/>
      </w:pPr>
      <w:r w:rsidRPr="00793340">
        <w:t xml:space="preserve">Kvaliteta virtualnog asistenta u </w:t>
      </w:r>
      <w:r w:rsidR="00220BDD" w:rsidRPr="00793340">
        <w:t>online trgovin</w:t>
      </w:r>
      <w:r w:rsidRPr="00793340">
        <w:t xml:space="preserve">i u praksi se ne svodi samo na “je li chatbot prisutan”, nego na to koliko učinkovito pomaže korisniku. Stoga su u ovoj analizi promatrani sljedeći elementi: </w:t>
      </w:r>
    </w:p>
    <w:p w14:paraId="37F11E16" w14:textId="77777777" w:rsidR="007A511C" w:rsidRPr="00793340" w:rsidRDefault="007A511C" w:rsidP="00382A6E">
      <w:pPr>
        <w:numPr>
          <w:ilvl w:val="0"/>
          <w:numId w:val="74"/>
        </w:numPr>
        <w:jc w:val="both"/>
      </w:pPr>
      <w:r w:rsidRPr="00793340">
        <w:t>dostupnost na webu i mobilnom prikazu</w:t>
      </w:r>
    </w:p>
    <w:p w14:paraId="69069437" w14:textId="77777777" w:rsidR="007A511C" w:rsidRPr="00793340" w:rsidRDefault="007A511C" w:rsidP="00382A6E">
      <w:pPr>
        <w:numPr>
          <w:ilvl w:val="0"/>
          <w:numId w:val="74"/>
        </w:numPr>
        <w:jc w:val="both"/>
      </w:pPr>
      <w:r w:rsidRPr="00793340">
        <w:lastRenderedPageBreak/>
        <w:t>brzina odgovora</w:t>
      </w:r>
    </w:p>
    <w:p w14:paraId="6434C0E0" w14:textId="77777777" w:rsidR="007A511C" w:rsidRPr="00793340" w:rsidRDefault="007A511C" w:rsidP="00382A6E">
      <w:pPr>
        <w:numPr>
          <w:ilvl w:val="0"/>
          <w:numId w:val="74"/>
        </w:numPr>
        <w:jc w:val="both"/>
      </w:pPr>
      <w:r w:rsidRPr="00793340">
        <w:t>prepoznavanje upita</w:t>
      </w:r>
    </w:p>
    <w:p w14:paraId="4FFAE971" w14:textId="77777777" w:rsidR="007A511C" w:rsidRPr="00793340" w:rsidRDefault="007A511C" w:rsidP="00382A6E">
      <w:pPr>
        <w:numPr>
          <w:ilvl w:val="0"/>
          <w:numId w:val="74"/>
        </w:numPr>
        <w:jc w:val="both"/>
      </w:pPr>
      <w:r w:rsidRPr="00793340">
        <w:t>sposobnost pretrage</w:t>
      </w:r>
    </w:p>
    <w:p w14:paraId="1AF1AADD" w14:textId="77777777" w:rsidR="007A511C" w:rsidRPr="00793340" w:rsidRDefault="007A511C" w:rsidP="00382A6E">
      <w:pPr>
        <w:numPr>
          <w:ilvl w:val="0"/>
          <w:numId w:val="74"/>
        </w:numPr>
        <w:jc w:val="both"/>
      </w:pPr>
      <w:r w:rsidRPr="00793340">
        <w:t>prikaza proizvoda</w:t>
      </w:r>
      <w:r w:rsidRPr="00793340">
        <w:t xml:space="preserve"> unutar chat-a</w:t>
      </w:r>
    </w:p>
    <w:p w14:paraId="0FC3DBBD" w14:textId="77777777" w:rsidR="007A511C" w:rsidRPr="00793340" w:rsidRDefault="007A511C" w:rsidP="00382A6E">
      <w:pPr>
        <w:numPr>
          <w:ilvl w:val="0"/>
          <w:numId w:val="74"/>
        </w:numPr>
        <w:jc w:val="both"/>
      </w:pPr>
      <w:r w:rsidRPr="00793340">
        <w:t>mogućnost provjere narudžbe</w:t>
      </w:r>
    </w:p>
    <w:p w14:paraId="6574202D" w14:textId="77777777" w:rsidR="007A511C" w:rsidRPr="00793340" w:rsidRDefault="007A511C" w:rsidP="00382A6E">
      <w:pPr>
        <w:numPr>
          <w:ilvl w:val="0"/>
          <w:numId w:val="74"/>
        </w:numPr>
        <w:jc w:val="both"/>
      </w:pPr>
      <w:r w:rsidRPr="00793340">
        <w:t>handoff na ljudskog agenta</w:t>
      </w:r>
    </w:p>
    <w:p w14:paraId="76202FA7" w14:textId="77777777" w:rsidR="007A511C" w:rsidRPr="00793340" w:rsidRDefault="007A511C" w:rsidP="00382A6E">
      <w:pPr>
        <w:numPr>
          <w:ilvl w:val="0"/>
          <w:numId w:val="74"/>
        </w:numPr>
        <w:jc w:val="both"/>
      </w:pPr>
      <w:r w:rsidRPr="00793340">
        <w:t>stabilnost rada</w:t>
      </w:r>
      <w:r w:rsidRPr="00793340">
        <w:t xml:space="preserve"> (halucinacije)</w:t>
      </w:r>
    </w:p>
    <w:p w14:paraId="62B79782" w14:textId="77777777" w:rsidR="007A511C" w:rsidRPr="00793340" w:rsidRDefault="007A511C" w:rsidP="00382A6E">
      <w:pPr>
        <w:numPr>
          <w:ilvl w:val="0"/>
          <w:numId w:val="74"/>
        </w:numPr>
        <w:jc w:val="both"/>
      </w:pPr>
      <w:r w:rsidRPr="00793340">
        <w:t>kontekstualno pamćenje i višekoračni dijalog</w:t>
      </w:r>
    </w:p>
    <w:p w14:paraId="19EBACE9" w14:textId="527E1919" w:rsidR="00BB4F82" w:rsidRPr="00793340" w:rsidRDefault="007A511C" w:rsidP="00382A6E">
      <w:pPr>
        <w:numPr>
          <w:ilvl w:val="0"/>
          <w:numId w:val="74"/>
        </w:numPr>
        <w:jc w:val="both"/>
      </w:pPr>
      <w:r w:rsidRPr="00793340">
        <w:t>opći korisnički dojam</w:t>
      </w:r>
    </w:p>
    <w:p w14:paraId="69D6B892" w14:textId="14980B0A" w:rsidR="007A511C" w:rsidRPr="00793340" w:rsidRDefault="00ED6081" w:rsidP="003031D4">
      <w:pPr>
        <w:pStyle w:val="Heading3"/>
      </w:pPr>
      <w:bookmarkStart w:id="17" w:name="_Toc220638441"/>
      <w:r w:rsidRPr="00793340">
        <w:t xml:space="preserve">2.5.2 </w:t>
      </w:r>
      <w:r w:rsidRPr="00793340">
        <w:t xml:space="preserve">Rezultati praktičnog testiranja odabranih </w:t>
      </w:r>
      <w:r w:rsidR="00220BDD" w:rsidRPr="00793340">
        <w:t>online trgovin</w:t>
      </w:r>
      <w:r w:rsidRPr="00793340">
        <w:t>a</w:t>
      </w:r>
      <w:bookmarkEnd w:id="17"/>
    </w:p>
    <w:p w14:paraId="06901DD7" w14:textId="77777777" w:rsidR="000B44B3" w:rsidRPr="00793340" w:rsidRDefault="00ED6081" w:rsidP="000B44B3">
      <w:pPr>
        <w:jc w:val="both"/>
      </w:pPr>
      <w:r w:rsidRPr="00793340">
        <w:t xml:space="preserve">U nastavku poglavlja prikazani su rezultati praktičnog testiranja virtualnih asistenata na pet odabranih </w:t>
      </w:r>
      <w:r w:rsidR="00220BDD" w:rsidRPr="00793340">
        <w:t>online trgovin</w:t>
      </w:r>
      <w:r w:rsidRPr="00793340">
        <w:t>a. Analiza je usmjerena na funkcionalnosti asistenta u tipičnim korisničkim scenarijima te na opći dojam upotrebljivosti, uključujući elemente relevantne za pristupačnost. Opisi su potkrijepljeni pripadajućim snimkama zaslona radi lakšeg uspoređivanja rješenja.</w:t>
      </w:r>
    </w:p>
    <w:p w14:paraId="34AFCC64" w14:textId="707DC093" w:rsidR="007A511C" w:rsidRPr="00793340" w:rsidRDefault="000B44B3" w:rsidP="000B44B3">
      <w:pPr>
        <w:pStyle w:val="Heading4"/>
        <w:rPr>
          <w:rStyle w:val="Strong"/>
          <w:b/>
          <w:bCs/>
          <w:lang w:val="hr-HR"/>
        </w:rPr>
      </w:pPr>
      <w:r w:rsidRPr="00793340">
        <w:rPr>
          <w:rStyle w:val="Strong"/>
          <w:b/>
          <w:bCs/>
          <w:lang w:val="hr-HR"/>
        </w:rPr>
        <w:t xml:space="preserve">2.5.2.1. </w:t>
      </w:r>
      <w:r w:rsidR="007A511C" w:rsidRPr="00793340">
        <w:rPr>
          <w:rStyle w:val="Strong"/>
          <w:b/>
          <w:bCs/>
          <w:lang w:val="hr-HR"/>
        </w:rPr>
        <w:t>Harvey Norman (HR)</w:t>
      </w:r>
    </w:p>
    <w:p w14:paraId="061B1429" w14:textId="56AF427F" w:rsidR="00382A6E" w:rsidRPr="00793340" w:rsidRDefault="00382A6E" w:rsidP="00382A6E">
      <w:pPr>
        <w:jc w:val="both"/>
      </w:pPr>
      <w:r w:rsidRPr="00793340">
        <w:t>T</w:t>
      </w:r>
      <w:r w:rsidRPr="00793340">
        <w:t>ijekom testiranja uočeno je da se rješenje na stranici Harvey Norman ponaša prvenstveno kao live chat kanal, a ne kao virtualni asistent u smislu pretrage kataloga i vođenja korisnika kroz kupnju. Iz prikaza sučelja vidljivo je da je integracija izvedena kroz LiveChat rješenje označeno</w:t>
      </w:r>
      <w:r w:rsidRPr="00793340">
        <w:t xml:space="preserve"> s</w:t>
      </w:r>
      <w:r w:rsidRPr="00793340">
        <w:t xml:space="preserve"> “Powered by LiveChat”</w:t>
      </w:r>
      <w:r w:rsidRPr="00793340">
        <w:t xml:space="preserve"> </w:t>
      </w:r>
      <w:r w:rsidRPr="00793340">
        <w:t>(</w:t>
      </w:r>
      <w:r w:rsidRPr="00793340">
        <w:fldChar w:fldCharType="begin"/>
      </w:r>
      <w:r w:rsidRPr="00793340">
        <w:instrText xml:space="preserve"> REF _Ref220177595 \h </w:instrText>
      </w:r>
      <w:r w:rsidRPr="00793340">
        <w:instrText xml:space="preserve"> \* MERGEFORMAT </w:instrText>
      </w:r>
      <w:r w:rsidRPr="00793340">
        <w:fldChar w:fldCharType="separate"/>
      </w:r>
      <w:r w:rsidRPr="00793340">
        <w:t>Sl.</w:t>
      </w:r>
      <w:r w:rsidRPr="00793340">
        <w:t xml:space="preserve"> </w:t>
      </w:r>
      <w:r w:rsidRPr="00793340">
        <w:t>2.2</w:t>
      </w:r>
      <w:r w:rsidRPr="00793340">
        <w:fldChar w:fldCharType="end"/>
      </w:r>
      <w:r w:rsidRPr="00793340">
        <w:t>).</w:t>
      </w:r>
    </w:p>
    <w:p w14:paraId="6899FC82" w14:textId="1DABDC8C" w:rsidR="00F3112C" w:rsidRPr="00793340" w:rsidRDefault="00382A6E" w:rsidP="00D760F3">
      <w:pPr>
        <w:jc w:val="both"/>
      </w:pPr>
      <w:r w:rsidRPr="00793340">
        <w:pict w14:anchorId="5BD68D6E">
          <v:group id="_x0000_s2132" style="position:absolute;left:0;text-align:left;margin-left:48.7pt;margin-top:3.95pt;width:329.3pt;height:308.6pt;z-index:1" coordorigin="1708,7235" coordsize="9091,8485">
            <v:shape id="_x0000_s2075" type="#_x0000_t75" style="position:absolute;left:6829;top:7272;width:3943;height:7568;mso-position-horizontal-relative:margin;mso-position-vertical-relative:text">
              <v:imagedata r:id="rId12" o:title=""/>
            </v:shape>
            <v:shape id="_x0000_s2078" type="#_x0000_t75" style="position:absolute;left:1708;top:7235;width:4080;height:7605;mso-position-horizontal-relative:text;mso-position-vertical-relative:text;mso-width-relative:page;mso-height-relative:page">
              <v:imagedata r:id="rId13" o:title=""/>
            </v:shape>
            <v:shapetype id="_x0000_t202" coordsize="21600,21600" o:spt="202" path="m,l,21600r21600,l21600,xe">
              <v:stroke joinstyle="miter"/>
              <v:path gradientshapeok="t" o:connecttype="rect"/>
            </v:shapetype>
            <v:shape id="_x0000_s2079" type="#_x0000_t202" style="position:absolute;left:1708;top:14877;width:4080;height:843;mso-position-horizontal-relative:text;mso-position-vertical-relative:text" stroked="f">
              <v:textbox style="mso-next-textbox:#_x0000_s2079;mso-fit-shape-to-text:t" inset="0,0,0,0">
                <w:txbxContent>
                  <w:p w14:paraId="77203B12" w14:textId="6E9CE1F3" w:rsidR="00114D60" w:rsidRPr="00793340" w:rsidRDefault="00114D60" w:rsidP="00505310">
                    <w:pPr>
                      <w:pStyle w:val="Caption"/>
                    </w:pPr>
                    <w:bookmarkStart w:id="18" w:name="_Ref220177595"/>
                    <w:r w:rsidRPr="00793340">
                      <w:t xml:space="preserve">Sl. </w:t>
                    </w:r>
                    <w:r w:rsidR="00A804C0" w:rsidRPr="00793340">
                      <w:fldChar w:fldCharType="begin"/>
                    </w:r>
                    <w:r w:rsidR="00A804C0" w:rsidRPr="00793340">
                      <w:instrText xml:space="preserve"> STYLEREF 1 \s </w:instrText>
                    </w:r>
                    <w:r w:rsidR="00A804C0" w:rsidRPr="00793340">
                      <w:fldChar w:fldCharType="separate"/>
                    </w:r>
                    <w:r w:rsidR="00A804C0" w:rsidRPr="00793340">
                      <w:t>2</w:t>
                    </w:r>
                    <w:r w:rsidR="00A804C0" w:rsidRPr="00793340">
                      <w:fldChar w:fldCharType="end"/>
                    </w:r>
                    <w:r w:rsidR="00A804C0" w:rsidRPr="00793340">
                      <w:t>.</w:t>
                    </w:r>
                    <w:bookmarkEnd w:id="18"/>
                    <w:r w:rsidR="00C445E8" w:rsidRPr="00793340">
                      <w:t>2</w:t>
                    </w:r>
                    <w:r w:rsidR="00952D21" w:rsidRPr="00793340">
                      <w:t xml:space="preserve"> - LiveChat</w:t>
                    </w:r>
                  </w:p>
                </w:txbxContent>
              </v:textbox>
            </v:shape>
            <v:shape id="_x0000_s2080" type="#_x0000_t202" style="position:absolute;left:6795;top:14815;width:4004;height:843;mso-position-horizontal-relative:text;mso-position-vertical-relative:text" stroked="f">
              <v:textbox style="mso-next-textbox:#_x0000_s2080;mso-fit-shape-to-text:t" inset="0,0,0,0">
                <w:txbxContent>
                  <w:p w14:paraId="25BE4B25" w14:textId="494B01D6" w:rsidR="00114D60" w:rsidRPr="00793340" w:rsidRDefault="00114D60" w:rsidP="00505310">
                    <w:pPr>
                      <w:pStyle w:val="Caption"/>
                    </w:pPr>
                    <w:bookmarkStart w:id="19" w:name="_Ref220177635"/>
                    <w:r w:rsidRPr="00793340">
                      <w:t xml:space="preserve">Sl. </w:t>
                    </w:r>
                    <w:r w:rsidR="00325A6D">
                      <w:fldChar w:fldCharType="begin"/>
                    </w:r>
                    <w:r w:rsidR="00325A6D">
                      <w:instrText xml:space="preserve"> STYLEREF 1 \s </w:instrText>
                    </w:r>
                    <w:r w:rsidR="00325A6D">
                      <w:fldChar w:fldCharType="separate"/>
                    </w:r>
                    <w:r w:rsidR="00325A6D">
                      <w:t>2</w:t>
                    </w:r>
                    <w:r w:rsidR="00325A6D">
                      <w:fldChar w:fldCharType="end"/>
                    </w:r>
                    <w:r w:rsidR="00325A6D">
                      <w:t>.</w:t>
                    </w:r>
                    <w:r w:rsidR="00325A6D">
                      <w:fldChar w:fldCharType="begin"/>
                    </w:r>
                    <w:r w:rsidR="00325A6D">
                      <w:instrText xml:space="preserve"> SEQ Sl. \* ARABIC \s 1 </w:instrText>
                    </w:r>
                    <w:r w:rsidR="00325A6D">
                      <w:fldChar w:fldCharType="separate"/>
                    </w:r>
                    <w:r w:rsidR="00325A6D">
                      <w:t>2</w:t>
                    </w:r>
                    <w:r w:rsidR="00325A6D">
                      <w:fldChar w:fldCharType="end"/>
                    </w:r>
                    <w:bookmarkEnd w:id="19"/>
                    <w:r w:rsidR="00952D21" w:rsidRPr="00793340">
                      <w:t xml:space="preserve"> – Nedostupan agent</w:t>
                    </w:r>
                  </w:p>
                </w:txbxContent>
              </v:textbox>
            </v:shape>
          </v:group>
        </w:pict>
      </w:r>
    </w:p>
    <w:p w14:paraId="5EE0550E" w14:textId="15CABC70" w:rsidR="00114D60" w:rsidRPr="00793340" w:rsidRDefault="00114D60" w:rsidP="00D760F3">
      <w:pPr>
        <w:jc w:val="both"/>
      </w:pPr>
    </w:p>
    <w:p w14:paraId="34814251" w14:textId="35A5AE15" w:rsidR="00114D60" w:rsidRPr="00793340" w:rsidRDefault="00114D60" w:rsidP="00D760F3">
      <w:pPr>
        <w:jc w:val="both"/>
      </w:pPr>
    </w:p>
    <w:p w14:paraId="0AAE22E2" w14:textId="77777777" w:rsidR="00114D60" w:rsidRPr="00793340" w:rsidRDefault="00114D60" w:rsidP="00D760F3">
      <w:pPr>
        <w:jc w:val="both"/>
      </w:pPr>
    </w:p>
    <w:p w14:paraId="35355521" w14:textId="77777777" w:rsidR="00114D60" w:rsidRPr="00793340" w:rsidRDefault="00114D60" w:rsidP="00D760F3">
      <w:pPr>
        <w:jc w:val="both"/>
      </w:pPr>
    </w:p>
    <w:p w14:paraId="221C0418" w14:textId="77777777" w:rsidR="00114D60" w:rsidRPr="00793340" w:rsidRDefault="00114D60" w:rsidP="00D760F3">
      <w:pPr>
        <w:jc w:val="both"/>
      </w:pPr>
    </w:p>
    <w:p w14:paraId="4E5D8E49" w14:textId="77777777" w:rsidR="00114D60" w:rsidRPr="00793340" w:rsidRDefault="00114D60" w:rsidP="00D760F3">
      <w:pPr>
        <w:jc w:val="both"/>
      </w:pPr>
    </w:p>
    <w:p w14:paraId="044ACF04" w14:textId="77777777" w:rsidR="00114D60" w:rsidRPr="00793340" w:rsidRDefault="00114D60" w:rsidP="00D760F3">
      <w:pPr>
        <w:jc w:val="both"/>
      </w:pPr>
    </w:p>
    <w:p w14:paraId="702ABE2B" w14:textId="77777777" w:rsidR="00114D60" w:rsidRPr="00793340" w:rsidRDefault="00114D60" w:rsidP="00D760F3">
      <w:pPr>
        <w:jc w:val="both"/>
      </w:pPr>
    </w:p>
    <w:p w14:paraId="34847AA9" w14:textId="669C2B30" w:rsidR="00114D60" w:rsidRPr="00793340" w:rsidRDefault="00114D60" w:rsidP="00D760F3">
      <w:pPr>
        <w:jc w:val="both"/>
      </w:pPr>
    </w:p>
    <w:p w14:paraId="31D4DCB0" w14:textId="49EEBB81" w:rsidR="00114D60" w:rsidRPr="00793340" w:rsidRDefault="00114D60" w:rsidP="00D760F3">
      <w:pPr>
        <w:jc w:val="both"/>
      </w:pPr>
    </w:p>
    <w:p w14:paraId="3267D7C1" w14:textId="76F9A4DC" w:rsidR="00114D60" w:rsidRPr="00793340" w:rsidRDefault="00114D60" w:rsidP="00D760F3">
      <w:pPr>
        <w:jc w:val="both"/>
      </w:pPr>
    </w:p>
    <w:p w14:paraId="523529F1" w14:textId="77777777" w:rsidR="00114D60" w:rsidRPr="00793340" w:rsidRDefault="00114D60" w:rsidP="00D760F3">
      <w:pPr>
        <w:jc w:val="both"/>
      </w:pPr>
    </w:p>
    <w:p w14:paraId="2471C468" w14:textId="77777777" w:rsidR="00114D60" w:rsidRPr="00793340" w:rsidRDefault="00114D60" w:rsidP="00D760F3">
      <w:pPr>
        <w:jc w:val="both"/>
      </w:pPr>
    </w:p>
    <w:p w14:paraId="6145A5B7" w14:textId="77777777" w:rsidR="00382A6E" w:rsidRPr="00793340" w:rsidRDefault="00382A6E" w:rsidP="00382A6E">
      <w:pPr>
        <w:jc w:val="both"/>
      </w:pPr>
    </w:p>
    <w:p w14:paraId="3CBA6DC2" w14:textId="44192BE7" w:rsidR="009A68C2" w:rsidRPr="00793340" w:rsidRDefault="00382A6E" w:rsidP="009A68C2">
      <w:pPr>
        <w:jc w:val="both"/>
      </w:pPr>
      <w:r w:rsidRPr="00793340">
        <w:t>Widget se u nekim pokušajima prikazivao s odgodom ili je bio u stanju nedostupnosti,</w:t>
      </w:r>
      <w:r w:rsidRPr="00793340">
        <w:t xml:space="preserve"> a kada je bio prisutan </w:t>
      </w:r>
      <w:r w:rsidRPr="00793340">
        <w:t>sustav eksplicitno navodi da agenti trenutno nisu dostupni, ali da je poruka zaprimljena te da će agenti odgovoriti naknadno (</w:t>
      </w:r>
      <w:r w:rsidRPr="00793340">
        <w:fldChar w:fldCharType="begin"/>
      </w:r>
      <w:r w:rsidRPr="00793340">
        <w:instrText xml:space="preserve"> REF _Ref220177635 \h </w:instrText>
      </w:r>
      <w:r w:rsidRPr="00793340">
        <w:instrText xml:space="preserve"> \* MERGEFORMAT </w:instrText>
      </w:r>
      <w:r w:rsidRPr="00793340">
        <w:fldChar w:fldCharType="separate"/>
      </w:r>
      <w:r w:rsidRPr="00793340">
        <w:t>Sl. 2.3</w:t>
      </w:r>
      <w:r w:rsidRPr="00793340">
        <w:fldChar w:fldCharType="end"/>
      </w:r>
      <w:r w:rsidRPr="00793340">
        <w:t xml:space="preserve">). Iako sam u par navrata pristupao stranici nisam uspio dobiti </w:t>
      </w:r>
      <w:r w:rsidR="00220BDD" w:rsidRPr="00793340">
        <w:t>funkcionalan</w:t>
      </w:r>
      <w:r w:rsidRPr="00793340">
        <w:t xml:space="preserve"> chat.</w:t>
      </w:r>
    </w:p>
    <w:p w14:paraId="33B3EA60" w14:textId="73358E59" w:rsidR="007A511C" w:rsidRPr="00793340" w:rsidRDefault="000B44B3" w:rsidP="000B44B3">
      <w:pPr>
        <w:pStyle w:val="Heading4"/>
        <w:rPr>
          <w:lang w:val="hr-HR"/>
        </w:rPr>
      </w:pPr>
      <w:r w:rsidRPr="00793340">
        <w:rPr>
          <w:lang w:val="hr-HR"/>
        </w:rPr>
        <w:t xml:space="preserve">2.5.2.2. </w:t>
      </w:r>
      <w:r w:rsidR="007A511C" w:rsidRPr="00793340">
        <w:rPr>
          <w:lang w:val="hr-HR"/>
        </w:rPr>
        <w:t>IKEA (HR)</w:t>
      </w:r>
    </w:p>
    <w:p w14:paraId="3F9751E9" w14:textId="27A06664" w:rsidR="000B1544" w:rsidRPr="00793340" w:rsidRDefault="000B1544" w:rsidP="00D760F3">
      <w:pPr>
        <w:jc w:val="both"/>
      </w:pPr>
      <w:r w:rsidRPr="00793340">
        <w:t>Tijekom testiranja uočeno je da je virtualni asistent na hrvatskoj IKEA stranici funkcional</w:t>
      </w:r>
      <w:r w:rsidR="009A68C2" w:rsidRPr="00793340">
        <w:t xml:space="preserve">an i </w:t>
      </w:r>
      <w:r w:rsidRPr="00793340">
        <w:t>prisutan, ali mu je dostupnost nekonzistentna: u nekim se posjetima prikazuje odmah, dok se u drugima pojavi s odgodom ili nije odmah vidljiv (</w:t>
      </w:r>
      <w:r w:rsidR="00C90ABA" w:rsidRPr="00793340">
        <w:fldChar w:fldCharType="begin"/>
      </w:r>
      <w:r w:rsidR="00C90ABA" w:rsidRPr="00793340">
        <w:instrText xml:space="preserve"> REF _Ref220179090 \h </w:instrText>
      </w:r>
      <w:r w:rsidR="00462267" w:rsidRPr="00793340">
        <w:instrText xml:space="preserve"> \* MERGEFORMAT </w:instrText>
      </w:r>
      <w:r w:rsidR="00C90ABA" w:rsidRPr="00793340">
        <w:fldChar w:fldCharType="separate"/>
      </w:r>
      <w:r w:rsidR="00121DF0" w:rsidRPr="00793340">
        <w:t>Sl. 2.4</w:t>
      </w:r>
      <w:r w:rsidR="00C90ABA" w:rsidRPr="00793340">
        <w:fldChar w:fldCharType="end"/>
      </w:r>
      <w:r w:rsidRPr="00793340">
        <w:t>). Kada je dostupan, sustav odgovara brzo i stabilno te je dobro integriran s kanalom korisničke podrške.</w:t>
      </w:r>
    </w:p>
    <w:p w14:paraId="26E1B9B7" w14:textId="77777777" w:rsidR="00793340" w:rsidRDefault="000B1544" w:rsidP="00D760F3">
      <w:pPr>
        <w:jc w:val="both"/>
      </w:pPr>
      <w:r w:rsidRPr="00793340">
        <w:t>Sadržajno, asistent dobro pokriva osnovne upite (npr. dostava, povrat, opće informacije) te u određenoj mjeri omogućuje pretragu proizvoda, no bez naprednijeg vođenja kroz kupnju i bez pouzdanog višekoračnog dijaloga (</w:t>
      </w:r>
      <w:r w:rsidR="00C90ABA" w:rsidRPr="00793340">
        <w:fldChar w:fldCharType="begin"/>
      </w:r>
      <w:r w:rsidR="00C90ABA" w:rsidRPr="00793340">
        <w:instrText xml:space="preserve"> REF _Ref220179099 \h </w:instrText>
      </w:r>
      <w:r w:rsidR="00462267" w:rsidRPr="00793340">
        <w:instrText xml:space="preserve"> \* MERGEFORMAT </w:instrText>
      </w:r>
      <w:r w:rsidR="00C90ABA" w:rsidRPr="00793340">
        <w:fldChar w:fldCharType="separate"/>
      </w:r>
      <w:r w:rsidR="00121DF0" w:rsidRPr="00793340">
        <w:t>Sl. 2.5</w:t>
      </w:r>
      <w:r w:rsidR="00C90ABA" w:rsidRPr="00793340">
        <w:fldChar w:fldCharType="end"/>
      </w:r>
      <w:r w:rsidRPr="00793340">
        <w:t>).</w:t>
      </w:r>
    </w:p>
    <w:p w14:paraId="51957848" w14:textId="77777777" w:rsidR="00793340" w:rsidRDefault="000B1544" w:rsidP="00D760F3">
      <w:pPr>
        <w:jc w:val="both"/>
      </w:pPr>
      <w:r w:rsidRPr="00793340">
        <w:t xml:space="preserve"> </w:t>
      </w:r>
    </w:p>
    <w:p w14:paraId="4542B566" w14:textId="66EDF323" w:rsidR="000B1544" w:rsidRPr="00793340" w:rsidRDefault="009A68C2" w:rsidP="00D760F3">
      <w:pPr>
        <w:jc w:val="both"/>
      </w:pPr>
      <w:r w:rsidRPr="00793340">
        <w:pict w14:anchorId="2668C063">
          <v:group id="_x0000_s2133" style="position:absolute;left:0;text-align:left;margin-left:32.65pt;margin-top:-.1pt;width:387.25pt;height:397.7pt;z-index:2" coordorigin="1703,6283" coordsize="9122,8844">
            <v:shape id="_x0000_s2088" type="#_x0000_t75" style="position:absolute;left:1703;top:6323;width:3694;height:8164;mso-position-horizontal:absolute;mso-position-horizontal-relative:text;mso-position-vertical:absolute;mso-position-vertical-relative:text;mso-width-relative:page;mso-height-relative:page">
              <v:imagedata r:id="rId14" o:title=""/>
            </v:shape>
            <v:shape id="_x0000_s2089" type="#_x0000_t202" style="position:absolute;left:1703;top:14514;width:3694;height:613;mso-position-horizontal-relative:text;mso-position-vertical-relative:text" stroked="f">
              <v:textbox style="mso-next-textbox:#_x0000_s2089" inset="0,0,0,0">
                <w:txbxContent>
                  <w:p w14:paraId="7E8175A7" w14:textId="5C2C8A99" w:rsidR="00C90ABA" w:rsidRPr="00793340" w:rsidRDefault="00C90ABA" w:rsidP="00505310">
                    <w:pPr>
                      <w:pStyle w:val="Caption"/>
                    </w:pPr>
                    <w:bookmarkStart w:id="20" w:name="_Ref220179090"/>
                    <w:r w:rsidRPr="00793340">
                      <w:t xml:space="preserve">Sl. </w:t>
                    </w:r>
                    <w:r w:rsidR="00A804C0" w:rsidRPr="00793340">
                      <w:fldChar w:fldCharType="begin"/>
                    </w:r>
                    <w:r w:rsidR="00A804C0" w:rsidRPr="00793340">
                      <w:instrText xml:space="preserve"> STYLEREF 1 \s </w:instrText>
                    </w:r>
                    <w:r w:rsidR="00A804C0" w:rsidRPr="00793340">
                      <w:fldChar w:fldCharType="separate"/>
                    </w:r>
                    <w:r w:rsidR="00A804C0" w:rsidRPr="00793340">
                      <w:t>2</w:t>
                    </w:r>
                    <w:r w:rsidR="00A804C0" w:rsidRPr="00793340">
                      <w:fldChar w:fldCharType="end"/>
                    </w:r>
                    <w:r w:rsidR="00A804C0" w:rsidRPr="00793340">
                      <w:t>.</w:t>
                    </w:r>
                    <w:bookmarkEnd w:id="20"/>
                    <w:r w:rsidR="00C445E8" w:rsidRPr="00793340">
                      <w:t>4</w:t>
                    </w:r>
                    <w:r w:rsidRPr="00793340">
                      <w:t xml:space="preserve"> – Početni prikaz</w:t>
                    </w:r>
                  </w:p>
                </w:txbxContent>
              </v:textbox>
            </v:shape>
            <v:shape id="_x0000_s2091" type="#_x0000_t75" style="position:absolute;left:7098;top:6283;width:3690;height:8204;mso-position-horizontal-relative:margin;mso-position-vertical-relative:margin">
              <v:imagedata r:id="rId15" o:title=""/>
            </v:shape>
            <v:shape id="_x0000_s2092" type="#_x0000_t202" style="position:absolute;left:7135;top:14487;width:3690;height:613;mso-position-horizontal-relative:text;mso-position-vertical-relative:text" stroked="f">
              <v:textbox style="mso-next-textbox:#_x0000_s2092" inset="0,0,0,0">
                <w:txbxContent>
                  <w:p w14:paraId="251112F9" w14:textId="7558743D" w:rsidR="00C90ABA" w:rsidRPr="00793340" w:rsidRDefault="00C90ABA" w:rsidP="00505310">
                    <w:pPr>
                      <w:pStyle w:val="Caption"/>
                    </w:pPr>
                    <w:bookmarkStart w:id="21" w:name="_Ref220179099"/>
                    <w:r w:rsidRPr="00793340">
                      <w:t xml:space="preserve">Sl. </w:t>
                    </w:r>
                    <w:r w:rsidR="00325A6D">
                      <w:fldChar w:fldCharType="begin"/>
                    </w:r>
                    <w:r w:rsidR="00325A6D">
                      <w:instrText xml:space="preserve"> STYLEREF 1 \s </w:instrText>
                    </w:r>
                    <w:r w:rsidR="00325A6D">
                      <w:fldChar w:fldCharType="separate"/>
                    </w:r>
                    <w:r w:rsidR="00325A6D">
                      <w:t>2</w:t>
                    </w:r>
                    <w:r w:rsidR="00325A6D">
                      <w:fldChar w:fldCharType="end"/>
                    </w:r>
                    <w:r w:rsidR="00325A6D">
                      <w:t>.</w:t>
                    </w:r>
                    <w:r w:rsidR="00325A6D">
                      <w:fldChar w:fldCharType="begin"/>
                    </w:r>
                    <w:r w:rsidR="00325A6D">
                      <w:instrText xml:space="preserve"> SEQ Sl. \* ARABIC \s 1 </w:instrText>
                    </w:r>
                    <w:r w:rsidR="00325A6D">
                      <w:fldChar w:fldCharType="separate"/>
                    </w:r>
                    <w:r w:rsidR="00325A6D">
                      <w:t>3</w:t>
                    </w:r>
                    <w:r w:rsidR="00325A6D">
                      <w:fldChar w:fldCharType="end"/>
                    </w:r>
                    <w:bookmarkEnd w:id="21"/>
                    <w:r w:rsidRPr="00793340">
                      <w:t xml:space="preserve"> – Opće informacije</w:t>
                    </w:r>
                  </w:p>
                </w:txbxContent>
              </v:textbox>
            </v:shape>
          </v:group>
        </w:pict>
      </w:r>
    </w:p>
    <w:p w14:paraId="424632E2" w14:textId="77777777" w:rsidR="00854416" w:rsidRPr="00793340" w:rsidRDefault="00854416" w:rsidP="00D760F3">
      <w:pPr>
        <w:jc w:val="both"/>
      </w:pPr>
    </w:p>
    <w:p w14:paraId="0767C64C" w14:textId="77777777" w:rsidR="00854416" w:rsidRPr="00793340" w:rsidRDefault="00854416" w:rsidP="00D760F3">
      <w:pPr>
        <w:jc w:val="both"/>
      </w:pPr>
    </w:p>
    <w:p w14:paraId="35CA5F9A" w14:textId="77777777" w:rsidR="00C90ABA" w:rsidRPr="00793340" w:rsidRDefault="00C90ABA" w:rsidP="00D760F3">
      <w:pPr>
        <w:jc w:val="both"/>
      </w:pPr>
    </w:p>
    <w:p w14:paraId="5278F4AA" w14:textId="77777777" w:rsidR="00C90ABA" w:rsidRPr="00793340" w:rsidRDefault="00C90ABA" w:rsidP="00D760F3">
      <w:pPr>
        <w:jc w:val="both"/>
      </w:pPr>
    </w:p>
    <w:p w14:paraId="417A9A62" w14:textId="77777777" w:rsidR="00C90ABA" w:rsidRPr="00793340" w:rsidRDefault="00C90ABA" w:rsidP="00D760F3">
      <w:pPr>
        <w:jc w:val="both"/>
      </w:pPr>
    </w:p>
    <w:p w14:paraId="5DF64962" w14:textId="77777777" w:rsidR="00C90ABA" w:rsidRPr="00793340" w:rsidRDefault="00C90ABA" w:rsidP="00D760F3">
      <w:pPr>
        <w:jc w:val="both"/>
      </w:pPr>
    </w:p>
    <w:p w14:paraId="1FE346BF" w14:textId="77777777" w:rsidR="00C90ABA" w:rsidRPr="00793340" w:rsidRDefault="00C90ABA" w:rsidP="00D760F3">
      <w:pPr>
        <w:jc w:val="both"/>
      </w:pPr>
    </w:p>
    <w:p w14:paraId="2A430709" w14:textId="77777777" w:rsidR="00C90ABA" w:rsidRPr="00793340" w:rsidRDefault="00C90ABA" w:rsidP="00D760F3">
      <w:pPr>
        <w:jc w:val="both"/>
      </w:pPr>
    </w:p>
    <w:p w14:paraId="6C2A25C7" w14:textId="77777777" w:rsidR="00C90ABA" w:rsidRPr="00793340" w:rsidRDefault="00C90ABA" w:rsidP="00D760F3">
      <w:pPr>
        <w:jc w:val="both"/>
      </w:pPr>
    </w:p>
    <w:p w14:paraId="759C266C" w14:textId="77777777" w:rsidR="00C90ABA" w:rsidRPr="00793340" w:rsidRDefault="00C90ABA" w:rsidP="00D760F3">
      <w:pPr>
        <w:jc w:val="both"/>
      </w:pPr>
    </w:p>
    <w:p w14:paraId="414B7B07" w14:textId="5446111E" w:rsidR="00C90ABA" w:rsidRPr="00793340" w:rsidRDefault="00C90ABA" w:rsidP="00D760F3">
      <w:pPr>
        <w:jc w:val="both"/>
      </w:pPr>
    </w:p>
    <w:p w14:paraId="405670AF" w14:textId="7A4F9DED" w:rsidR="00C90ABA" w:rsidRPr="00793340" w:rsidRDefault="00C90ABA" w:rsidP="00D760F3">
      <w:pPr>
        <w:jc w:val="both"/>
      </w:pPr>
    </w:p>
    <w:p w14:paraId="2ACDFE40" w14:textId="470FBAC2" w:rsidR="00C90ABA" w:rsidRPr="00793340" w:rsidRDefault="00C90ABA" w:rsidP="00D760F3">
      <w:pPr>
        <w:jc w:val="both"/>
      </w:pPr>
    </w:p>
    <w:p w14:paraId="74EA30F2" w14:textId="77777777" w:rsidR="00C90ABA" w:rsidRPr="00793340" w:rsidRDefault="00C90ABA" w:rsidP="00D760F3">
      <w:pPr>
        <w:jc w:val="both"/>
      </w:pPr>
    </w:p>
    <w:p w14:paraId="4A39D8DB" w14:textId="77777777" w:rsidR="00C90ABA" w:rsidRPr="00793340" w:rsidRDefault="00C90ABA" w:rsidP="00D760F3">
      <w:pPr>
        <w:jc w:val="both"/>
      </w:pPr>
    </w:p>
    <w:p w14:paraId="6764E14D" w14:textId="77777777" w:rsidR="00C90ABA" w:rsidRPr="00793340" w:rsidRDefault="00C90ABA" w:rsidP="00D760F3">
      <w:pPr>
        <w:jc w:val="both"/>
      </w:pPr>
    </w:p>
    <w:p w14:paraId="1B086659" w14:textId="77777777" w:rsidR="00C90ABA" w:rsidRPr="00793340" w:rsidRDefault="00C90ABA" w:rsidP="00D760F3">
      <w:pPr>
        <w:jc w:val="both"/>
      </w:pPr>
    </w:p>
    <w:p w14:paraId="57B7D38D" w14:textId="77777777" w:rsidR="00C90ABA" w:rsidRPr="00793340" w:rsidRDefault="00C90ABA" w:rsidP="00D760F3">
      <w:pPr>
        <w:jc w:val="both"/>
      </w:pPr>
    </w:p>
    <w:p w14:paraId="635EE948" w14:textId="77777777" w:rsidR="00793340" w:rsidRDefault="00793340" w:rsidP="00D760F3">
      <w:pPr>
        <w:jc w:val="both"/>
      </w:pPr>
    </w:p>
    <w:p w14:paraId="4A94BAF8" w14:textId="6E343194" w:rsidR="000B1544" w:rsidRDefault="000B1544" w:rsidP="00D760F3">
      <w:pPr>
        <w:jc w:val="both"/>
      </w:pPr>
      <w:r w:rsidRPr="00793340">
        <w:lastRenderedPageBreak/>
        <w:t>U odgovorima su pritom povremeno uočene jezične i gramatičke nepravilnosti (</w:t>
      </w:r>
      <w:r w:rsidR="00C445E8" w:rsidRPr="00793340">
        <w:t>Sl. 2.6</w:t>
      </w:r>
      <w:r w:rsidRPr="00793340">
        <w:t>), kao i situacije u kojima asistent ne uspijeva odgovoriti ni na neka jednostavnija pitanja (</w:t>
      </w:r>
      <w:r w:rsidR="00C445E8" w:rsidRPr="00793340">
        <w:t>Sl. 2.7</w:t>
      </w:r>
      <w:r w:rsidRPr="00793340">
        <w:t xml:space="preserve">). Ipak, u takvim slučajevima sustav uglavnom ne “izmišlja” informacije, već se zadrži na općenitijem odgovoru ili od korisnika zatraži dodatna pojašnjenja kako bi preciznije odredio namjeru. </w:t>
      </w:r>
    </w:p>
    <w:p w14:paraId="457BEA7D" w14:textId="77777777" w:rsidR="00793340" w:rsidRPr="00793340" w:rsidRDefault="00793340" w:rsidP="00793340">
      <w:pPr>
        <w:jc w:val="both"/>
      </w:pPr>
      <w:r w:rsidRPr="00793340">
        <w:t>Rješenje ostavlja dojam korisnog pomoćnog kanala za standardna pitanja, ali s ograničenjima kada korisnik traži konkretnije i kontekstualno vezane preporuke.</w:t>
      </w:r>
    </w:p>
    <w:p w14:paraId="7CAE4AE3" w14:textId="77777777" w:rsidR="00793340" w:rsidRPr="00793340" w:rsidRDefault="00793340" w:rsidP="00D760F3">
      <w:pPr>
        <w:jc w:val="both"/>
      </w:pPr>
    </w:p>
    <w:p w14:paraId="04C1E9C1" w14:textId="5AF2FD00" w:rsidR="009A68C2" w:rsidRPr="00793340" w:rsidRDefault="009A68C2" w:rsidP="00D760F3">
      <w:pPr>
        <w:jc w:val="both"/>
      </w:pPr>
      <w:r w:rsidRPr="00793340">
        <w:pict w14:anchorId="7ECA53A4">
          <v:group id="_x0000_s2134" style="position:absolute;left:0;text-align:left;margin-left:37.9pt;margin-top:6.45pt;width:377.95pt;height:388.15pt;z-index:3" coordorigin="1707,1701" coordsize="9065,8740">
            <v:shape id="_x0000_s2106" type="#_x0000_t75" style="position:absolute;left:1707;top:1701;width:3690;height:8174;mso-position-horizontal-relative:margin;mso-position-vertical-relative:margin">
              <v:imagedata r:id="rId16" o:title=""/>
            </v:shape>
            <v:shape id="_x0000_s2107" type="#_x0000_t75" style="position:absolute;left:7052;top:1707;width:3720;height:8144;mso-left-percent:-10001;mso-top-percent:-10001;mso-position-horizontal:right;mso-position-horizontal-relative:margin;mso-position-vertical:top;mso-position-vertical-relative:margin;mso-left-percent:-10001;mso-top-percent:-10001">
              <v:imagedata r:id="rId17" o:title=""/>
            </v:shape>
            <v:shape id="_x0000_s2108" type="#_x0000_t202" style="position:absolute;left:1710;top:9788;width:3690;height:613;mso-position-horizontal-relative:text;mso-position-vertical-relative:text" stroked="f">
              <v:textbox style="mso-next-textbox:#_x0000_s2108" inset="0,0,0,0">
                <w:txbxContent>
                  <w:p w14:paraId="01D0DBA4" w14:textId="00F31E35" w:rsidR="001A4D55" w:rsidRPr="00793340" w:rsidRDefault="001A4D55" w:rsidP="00505310">
                    <w:pPr>
                      <w:pStyle w:val="Caption"/>
                    </w:pPr>
                    <w:bookmarkStart w:id="22" w:name="_Ref220179353"/>
                    <w:r w:rsidRPr="00793340">
                      <w:t xml:space="preserve">Sl. </w:t>
                    </w:r>
                    <w:r w:rsidR="00A804C0" w:rsidRPr="00793340">
                      <w:fldChar w:fldCharType="begin"/>
                    </w:r>
                    <w:r w:rsidR="00A804C0" w:rsidRPr="00793340">
                      <w:instrText xml:space="preserve"> STYLEREF 1 \s </w:instrText>
                    </w:r>
                    <w:r w:rsidR="00A804C0" w:rsidRPr="00793340">
                      <w:fldChar w:fldCharType="separate"/>
                    </w:r>
                    <w:r w:rsidR="00A804C0" w:rsidRPr="00793340">
                      <w:t>2</w:t>
                    </w:r>
                    <w:r w:rsidR="00A804C0" w:rsidRPr="00793340">
                      <w:fldChar w:fldCharType="end"/>
                    </w:r>
                    <w:r w:rsidR="00A804C0" w:rsidRPr="00793340">
                      <w:t>.</w:t>
                    </w:r>
                    <w:bookmarkEnd w:id="22"/>
                    <w:r w:rsidR="00C445E8" w:rsidRPr="00793340">
                      <w:t>6</w:t>
                    </w:r>
                    <w:r w:rsidRPr="00793340">
                      <w:t xml:space="preserve"> – Gramatičke greške</w:t>
                    </w:r>
                  </w:p>
                </w:txbxContent>
              </v:textbox>
            </v:shape>
            <v:shape id="_x0000_s2109" type="#_x0000_t202" style="position:absolute;left:7052;top:9828;width:3720;height:613;mso-position-horizontal-relative:text;mso-position-vertical-relative:text" stroked="f">
              <v:textbox style="mso-next-textbox:#_x0000_s2109" inset="0,0,0,0">
                <w:txbxContent>
                  <w:p w14:paraId="4486E57D" w14:textId="291A11EB" w:rsidR="001A4D55" w:rsidRPr="00793340" w:rsidRDefault="001A4D55" w:rsidP="00505310">
                    <w:pPr>
                      <w:pStyle w:val="Caption"/>
                    </w:pPr>
                    <w:bookmarkStart w:id="23" w:name="_Ref220179428"/>
                    <w:r w:rsidRPr="00793340">
                      <w:t xml:space="preserve">Sl. </w:t>
                    </w:r>
                    <w:r w:rsidR="00325A6D">
                      <w:fldChar w:fldCharType="begin"/>
                    </w:r>
                    <w:r w:rsidR="00325A6D">
                      <w:instrText xml:space="preserve"> STYLEREF 1 \s </w:instrText>
                    </w:r>
                    <w:r w:rsidR="00325A6D">
                      <w:fldChar w:fldCharType="separate"/>
                    </w:r>
                    <w:r w:rsidR="00325A6D">
                      <w:t>2</w:t>
                    </w:r>
                    <w:r w:rsidR="00325A6D">
                      <w:fldChar w:fldCharType="end"/>
                    </w:r>
                    <w:r w:rsidR="00325A6D">
                      <w:t>.</w:t>
                    </w:r>
                    <w:r w:rsidR="00325A6D">
                      <w:fldChar w:fldCharType="begin"/>
                    </w:r>
                    <w:r w:rsidR="00325A6D">
                      <w:instrText xml:space="preserve"> SEQ Sl. \* ARABIC \s 1 </w:instrText>
                    </w:r>
                    <w:r w:rsidR="00325A6D">
                      <w:fldChar w:fldCharType="separate"/>
                    </w:r>
                    <w:r w:rsidR="00325A6D">
                      <w:t>4</w:t>
                    </w:r>
                    <w:r w:rsidR="00325A6D">
                      <w:fldChar w:fldCharType="end"/>
                    </w:r>
                    <w:bookmarkEnd w:id="23"/>
                    <w:r w:rsidRPr="00793340">
                      <w:t xml:space="preserve"> – Jednostavno pitanje</w:t>
                    </w:r>
                  </w:p>
                </w:txbxContent>
              </v:textbox>
            </v:shape>
          </v:group>
        </w:pict>
      </w:r>
    </w:p>
    <w:p w14:paraId="65828B1C" w14:textId="77777777" w:rsidR="009A68C2" w:rsidRPr="00793340" w:rsidRDefault="009A68C2" w:rsidP="00D760F3">
      <w:pPr>
        <w:jc w:val="both"/>
      </w:pPr>
    </w:p>
    <w:p w14:paraId="4260F589" w14:textId="77777777" w:rsidR="009A68C2" w:rsidRPr="00793340" w:rsidRDefault="009A68C2" w:rsidP="00D760F3">
      <w:pPr>
        <w:jc w:val="both"/>
      </w:pPr>
    </w:p>
    <w:p w14:paraId="69A8C0F6" w14:textId="77777777" w:rsidR="009A68C2" w:rsidRPr="00793340" w:rsidRDefault="009A68C2" w:rsidP="00D760F3">
      <w:pPr>
        <w:jc w:val="both"/>
      </w:pPr>
    </w:p>
    <w:p w14:paraId="2BA09A7E" w14:textId="77777777" w:rsidR="009A68C2" w:rsidRPr="00793340" w:rsidRDefault="009A68C2" w:rsidP="00D760F3">
      <w:pPr>
        <w:jc w:val="both"/>
      </w:pPr>
    </w:p>
    <w:p w14:paraId="61A8CF31" w14:textId="77777777" w:rsidR="009A68C2" w:rsidRPr="00793340" w:rsidRDefault="009A68C2" w:rsidP="00D760F3">
      <w:pPr>
        <w:jc w:val="both"/>
      </w:pPr>
    </w:p>
    <w:p w14:paraId="32E1D970" w14:textId="77777777" w:rsidR="009A68C2" w:rsidRPr="00793340" w:rsidRDefault="009A68C2" w:rsidP="00D760F3">
      <w:pPr>
        <w:jc w:val="both"/>
      </w:pPr>
    </w:p>
    <w:p w14:paraId="6FF564AE" w14:textId="77777777" w:rsidR="009A68C2" w:rsidRPr="00793340" w:rsidRDefault="009A68C2" w:rsidP="00D760F3">
      <w:pPr>
        <w:jc w:val="both"/>
      </w:pPr>
    </w:p>
    <w:p w14:paraId="73EADBE4" w14:textId="77777777" w:rsidR="009A68C2" w:rsidRPr="00793340" w:rsidRDefault="009A68C2" w:rsidP="00D760F3">
      <w:pPr>
        <w:jc w:val="both"/>
      </w:pPr>
    </w:p>
    <w:p w14:paraId="44129FD5" w14:textId="77777777" w:rsidR="009A68C2" w:rsidRPr="00793340" w:rsidRDefault="009A68C2" w:rsidP="00D760F3">
      <w:pPr>
        <w:jc w:val="both"/>
      </w:pPr>
    </w:p>
    <w:p w14:paraId="74112D12" w14:textId="77777777" w:rsidR="009A68C2" w:rsidRPr="00793340" w:rsidRDefault="009A68C2" w:rsidP="00D760F3">
      <w:pPr>
        <w:jc w:val="both"/>
      </w:pPr>
    </w:p>
    <w:p w14:paraId="2682AF42" w14:textId="77777777" w:rsidR="009A68C2" w:rsidRPr="00793340" w:rsidRDefault="009A68C2" w:rsidP="00D760F3">
      <w:pPr>
        <w:jc w:val="both"/>
      </w:pPr>
    </w:p>
    <w:p w14:paraId="19096D98" w14:textId="77777777" w:rsidR="009A68C2" w:rsidRPr="00793340" w:rsidRDefault="009A68C2" w:rsidP="00D760F3">
      <w:pPr>
        <w:jc w:val="both"/>
      </w:pPr>
    </w:p>
    <w:p w14:paraId="2F5EFECC" w14:textId="77777777" w:rsidR="009A68C2" w:rsidRPr="00793340" w:rsidRDefault="009A68C2" w:rsidP="00D760F3">
      <w:pPr>
        <w:jc w:val="both"/>
      </w:pPr>
    </w:p>
    <w:p w14:paraId="40D20A80" w14:textId="77777777" w:rsidR="009A68C2" w:rsidRPr="00793340" w:rsidRDefault="009A68C2" w:rsidP="00D760F3">
      <w:pPr>
        <w:jc w:val="both"/>
      </w:pPr>
    </w:p>
    <w:p w14:paraId="24D0CAEA" w14:textId="77777777" w:rsidR="009A68C2" w:rsidRPr="00793340" w:rsidRDefault="009A68C2" w:rsidP="00D760F3">
      <w:pPr>
        <w:jc w:val="both"/>
      </w:pPr>
    </w:p>
    <w:p w14:paraId="59DB0417" w14:textId="77777777" w:rsidR="009A68C2" w:rsidRPr="00793340" w:rsidRDefault="009A68C2" w:rsidP="00D760F3">
      <w:pPr>
        <w:jc w:val="both"/>
      </w:pPr>
    </w:p>
    <w:p w14:paraId="19A76802" w14:textId="77777777" w:rsidR="009A68C2" w:rsidRPr="00793340" w:rsidRDefault="009A68C2" w:rsidP="00D760F3">
      <w:pPr>
        <w:jc w:val="both"/>
      </w:pPr>
    </w:p>
    <w:p w14:paraId="30768B08" w14:textId="77777777" w:rsidR="009A68C2" w:rsidRPr="00793340" w:rsidRDefault="009A68C2" w:rsidP="00D760F3">
      <w:pPr>
        <w:jc w:val="both"/>
      </w:pPr>
    </w:p>
    <w:p w14:paraId="480F1A7A" w14:textId="77777777" w:rsidR="009A68C2" w:rsidRPr="00793340" w:rsidRDefault="009A68C2" w:rsidP="00D760F3">
      <w:pPr>
        <w:jc w:val="both"/>
      </w:pPr>
    </w:p>
    <w:p w14:paraId="6BDE12E4" w14:textId="77777777" w:rsidR="009A68C2" w:rsidRPr="00793340" w:rsidRDefault="009A68C2" w:rsidP="00D760F3">
      <w:pPr>
        <w:jc w:val="both"/>
      </w:pPr>
    </w:p>
    <w:p w14:paraId="0A2C2046" w14:textId="250C4D9A" w:rsidR="001A4D55" w:rsidRPr="00793340" w:rsidRDefault="001A4D55" w:rsidP="00D760F3">
      <w:pPr>
        <w:jc w:val="both"/>
      </w:pPr>
    </w:p>
    <w:p w14:paraId="54C77D07" w14:textId="1BF95B49" w:rsidR="001A4D55" w:rsidRPr="00793340" w:rsidRDefault="001A4D55" w:rsidP="00D760F3">
      <w:pPr>
        <w:jc w:val="both"/>
      </w:pPr>
    </w:p>
    <w:p w14:paraId="1D862E20" w14:textId="77777777" w:rsidR="001A4D55" w:rsidRPr="00793340" w:rsidRDefault="001A4D55" w:rsidP="00D760F3">
      <w:pPr>
        <w:jc w:val="both"/>
      </w:pPr>
    </w:p>
    <w:p w14:paraId="5229E7C6" w14:textId="77777777" w:rsidR="001A4D55" w:rsidRPr="00793340" w:rsidRDefault="001A4D55" w:rsidP="00D760F3">
      <w:pPr>
        <w:jc w:val="both"/>
      </w:pPr>
    </w:p>
    <w:p w14:paraId="1C036062" w14:textId="6CE3A4EA" w:rsidR="001A4D55" w:rsidRPr="00793340" w:rsidRDefault="001A4D55" w:rsidP="00D760F3">
      <w:pPr>
        <w:jc w:val="both"/>
      </w:pPr>
      <w:r w:rsidRPr="00793340">
        <w:br/>
      </w:r>
      <w:r w:rsidRPr="00793340">
        <w:br/>
      </w:r>
      <w:r w:rsidRPr="00793340">
        <w:lastRenderedPageBreak/>
        <w:br/>
      </w:r>
    </w:p>
    <w:p w14:paraId="47D90393" w14:textId="3D67F913" w:rsidR="00462267" w:rsidRPr="00793340" w:rsidRDefault="00793340" w:rsidP="00793340">
      <w:pPr>
        <w:pStyle w:val="Heading4"/>
        <w:rPr>
          <w:b w:val="0"/>
          <w:bCs w:val="0"/>
        </w:rPr>
      </w:pPr>
      <w:r w:rsidRPr="00793340">
        <w:t>2.5.2.</w:t>
      </w:r>
      <w:r w:rsidRPr="00793340">
        <w:t>3</w:t>
      </w:r>
      <w:r w:rsidRPr="00793340">
        <w:t>.</w:t>
      </w:r>
      <w:r w:rsidRPr="00793340">
        <w:rPr>
          <w:b w:val="0"/>
          <w:bCs w:val="0"/>
        </w:rPr>
        <w:t xml:space="preserve"> </w:t>
      </w:r>
      <w:r w:rsidR="001A4D55" w:rsidRPr="00793340">
        <w:rPr>
          <w:rStyle w:val="Strong"/>
          <w:rFonts w:cs="Arial"/>
          <w:b/>
          <w:bCs/>
          <w:lang w:val="hr-HR"/>
        </w:rPr>
        <w:t>IKEA (</w:t>
      </w:r>
      <w:r w:rsidR="00462267" w:rsidRPr="00793340">
        <w:rPr>
          <w:rStyle w:val="Strong"/>
          <w:rFonts w:cs="Arial"/>
          <w:b/>
          <w:bCs/>
          <w:lang w:val="hr-HR"/>
        </w:rPr>
        <w:t>ENG</w:t>
      </w:r>
      <w:r w:rsidR="001A4D55" w:rsidRPr="00793340">
        <w:rPr>
          <w:rStyle w:val="Strong"/>
          <w:rFonts w:cs="Arial"/>
          <w:b/>
          <w:bCs/>
          <w:lang w:val="hr-HR"/>
        </w:rPr>
        <w:t>)</w:t>
      </w:r>
    </w:p>
    <w:p w14:paraId="3CEE9AD7" w14:textId="3B44C3B0" w:rsidR="00462267" w:rsidRPr="00793340" w:rsidRDefault="001A4D55" w:rsidP="00D760F3">
      <w:pPr>
        <w:pStyle w:val="NormalWeb"/>
        <w:jc w:val="both"/>
        <w:rPr>
          <w:rFonts w:ascii="Arial" w:hAnsi="Arial" w:cs="Arial"/>
          <w:lang w:val="hr-HR"/>
        </w:rPr>
      </w:pPr>
      <w:r w:rsidRPr="00793340">
        <w:rPr>
          <w:rFonts w:ascii="Arial" w:hAnsi="Arial" w:cs="Arial"/>
          <w:lang w:val="hr-HR"/>
        </w:rPr>
        <w:t>U odnosu na hrvatsku verziju stranice, asistent na IKEA Abu Dhabi domeni ostavlja znatno kvalitetniji dojam te je tijekom testiranja bio najbliži “pravom” virtualnom asistentu. Sučelje je jasno vidljivo i dostupno, a reakcije sustava su brze i konzistentne (</w:t>
      </w:r>
      <w:r w:rsidR="00C12053" w:rsidRPr="00793340">
        <w:rPr>
          <w:rFonts w:ascii="Arial" w:hAnsi="Arial" w:cs="Arial"/>
          <w:lang w:val="hr-HR"/>
        </w:rPr>
        <w:fldChar w:fldCharType="begin"/>
      </w:r>
      <w:r w:rsidR="00C12053" w:rsidRPr="00793340">
        <w:rPr>
          <w:rFonts w:ascii="Arial" w:hAnsi="Arial" w:cs="Arial"/>
          <w:lang w:val="hr-HR"/>
        </w:rPr>
        <w:instrText xml:space="preserve"> REF _Ref220180751 \h </w:instrText>
      </w:r>
      <w:r w:rsidR="00C12053" w:rsidRPr="00793340">
        <w:rPr>
          <w:rFonts w:ascii="Arial" w:hAnsi="Arial" w:cs="Arial"/>
          <w:lang w:val="hr-HR"/>
        </w:rPr>
      </w:r>
      <w:r w:rsidR="00C12053" w:rsidRPr="00793340">
        <w:rPr>
          <w:rFonts w:ascii="Arial" w:hAnsi="Arial" w:cs="Arial"/>
          <w:lang w:val="hr-HR"/>
        </w:rPr>
        <w:instrText xml:space="preserve"> \* MERGEFORMAT </w:instrText>
      </w:r>
      <w:r w:rsidR="00C12053" w:rsidRPr="00793340">
        <w:rPr>
          <w:rFonts w:ascii="Arial" w:hAnsi="Arial" w:cs="Arial"/>
          <w:lang w:val="hr-HR"/>
        </w:rPr>
        <w:fldChar w:fldCharType="separate"/>
      </w:r>
      <w:r w:rsidR="00121DF0" w:rsidRPr="00793340">
        <w:rPr>
          <w:rFonts w:ascii="Arial" w:hAnsi="Arial" w:cs="Arial"/>
          <w:lang w:val="hr-HR"/>
        </w:rPr>
        <w:t>Sl. 2.8</w:t>
      </w:r>
      <w:r w:rsidR="00C12053" w:rsidRPr="00793340">
        <w:rPr>
          <w:rFonts w:ascii="Arial" w:hAnsi="Arial" w:cs="Arial"/>
          <w:lang w:val="hr-HR"/>
        </w:rPr>
        <w:fldChar w:fldCharType="end"/>
      </w:r>
      <w:r w:rsidRPr="00793340">
        <w:rPr>
          <w:rFonts w:ascii="Arial" w:hAnsi="Arial" w:cs="Arial"/>
          <w:lang w:val="hr-HR"/>
        </w:rPr>
        <w:t xml:space="preserve">). </w:t>
      </w:r>
    </w:p>
    <w:p w14:paraId="064DB215" w14:textId="5813FEDE" w:rsidR="009A68C2" w:rsidRPr="00793340" w:rsidRDefault="009A68C2" w:rsidP="00D760F3">
      <w:pPr>
        <w:pStyle w:val="NormalWeb"/>
        <w:jc w:val="both"/>
        <w:rPr>
          <w:rFonts w:ascii="Arial" w:hAnsi="Arial" w:cs="Arial"/>
          <w:lang w:val="hr-HR"/>
        </w:rPr>
      </w:pPr>
      <w:r w:rsidRPr="00793340">
        <w:rPr>
          <w:rFonts w:ascii="Arial" w:hAnsi="Arial" w:cs="Arial"/>
          <w:lang w:val="hr-HR"/>
        </w:rPr>
        <w:pict w14:anchorId="61A29975">
          <v:group id="_x0000_s2135" style="position:absolute;left:0;text-align:left;margin-left:129.95pt;margin-top:-.35pt;width:164.2pt;height:298.2pt;z-index:4" coordorigin="4501,4143" coordsize="3284,5964">
            <v:shape id="_x0000_s2110" type="#_x0000_t75" style="position:absolute;left:4501;top:4143;width:3244;height:5224;mso-position-horizontal-relative:margin;mso-position-vertical-relative:margin">
              <v:imagedata r:id="rId18" o:title=""/>
            </v:shape>
            <v:shape id="_x0000_s2113" type="#_x0000_t202" style="position:absolute;left:4541;top:9494;width:3244;height:613;mso-position-horizontal-relative:text;mso-position-vertical-relative:text" stroked="f">
              <v:textbox style="mso-next-textbox:#_x0000_s2113;mso-fit-shape-to-text:t" inset="0,0,0,0">
                <w:txbxContent>
                  <w:p w14:paraId="57763E8D" w14:textId="39424D97" w:rsidR="00462267" w:rsidRPr="00793340" w:rsidRDefault="00462267" w:rsidP="00505310">
                    <w:pPr>
                      <w:pStyle w:val="Caption"/>
                      <w:rPr>
                        <w:rFonts w:ascii="Times New Roman" w:hAnsi="Times New Roman"/>
                      </w:rPr>
                    </w:pPr>
                    <w:bookmarkStart w:id="24" w:name="_Ref220180751"/>
                    <w:r w:rsidRPr="00793340">
                      <w:t xml:space="preserve">Sl. </w:t>
                    </w:r>
                    <w:r w:rsidR="00325A6D">
                      <w:fldChar w:fldCharType="begin"/>
                    </w:r>
                    <w:r w:rsidR="00325A6D">
                      <w:instrText xml:space="preserve"> STYLEREF 1 \s </w:instrText>
                    </w:r>
                    <w:r w:rsidR="00325A6D">
                      <w:fldChar w:fldCharType="separate"/>
                    </w:r>
                    <w:r w:rsidR="00325A6D">
                      <w:t>2</w:t>
                    </w:r>
                    <w:r w:rsidR="00325A6D">
                      <w:fldChar w:fldCharType="end"/>
                    </w:r>
                    <w:r w:rsidR="00325A6D">
                      <w:t>.</w:t>
                    </w:r>
                    <w:r w:rsidR="00325A6D">
                      <w:fldChar w:fldCharType="begin"/>
                    </w:r>
                    <w:r w:rsidR="00325A6D">
                      <w:instrText xml:space="preserve"> SEQ Sl. \* ARABIC \s 1 </w:instrText>
                    </w:r>
                    <w:r w:rsidR="00325A6D">
                      <w:fldChar w:fldCharType="separate"/>
                    </w:r>
                    <w:r w:rsidR="00325A6D">
                      <w:t>5</w:t>
                    </w:r>
                    <w:r w:rsidR="00325A6D">
                      <w:fldChar w:fldCharType="end"/>
                    </w:r>
                    <w:bookmarkEnd w:id="24"/>
                    <w:r w:rsidRPr="00793340">
                      <w:t xml:space="preserve"> – Početni prikaz</w:t>
                    </w:r>
                  </w:p>
                </w:txbxContent>
              </v:textbox>
            </v:shape>
          </v:group>
        </w:pict>
      </w:r>
    </w:p>
    <w:p w14:paraId="67879393" w14:textId="77777777" w:rsidR="009A68C2" w:rsidRPr="00793340" w:rsidRDefault="009A68C2" w:rsidP="00D760F3">
      <w:pPr>
        <w:pStyle w:val="NormalWeb"/>
        <w:jc w:val="both"/>
        <w:rPr>
          <w:rFonts w:ascii="Arial" w:hAnsi="Arial" w:cs="Arial"/>
          <w:lang w:val="hr-HR"/>
        </w:rPr>
      </w:pPr>
    </w:p>
    <w:p w14:paraId="337FF46B" w14:textId="77777777" w:rsidR="009A68C2" w:rsidRPr="00793340" w:rsidRDefault="009A68C2" w:rsidP="00D760F3">
      <w:pPr>
        <w:pStyle w:val="NormalWeb"/>
        <w:jc w:val="both"/>
        <w:rPr>
          <w:rFonts w:ascii="Arial" w:hAnsi="Arial" w:cs="Arial"/>
          <w:lang w:val="hr-HR"/>
        </w:rPr>
      </w:pPr>
    </w:p>
    <w:p w14:paraId="30204D8D" w14:textId="77777777" w:rsidR="009A68C2" w:rsidRPr="00793340" w:rsidRDefault="009A68C2" w:rsidP="00D760F3">
      <w:pPr>
        <w:pStyle w:val="NormalWeb"/>
        <w:jc w:val="both"/>
        <w:rPr>
          <w:rFonts w:ascii="Arial" w:hAnsi="Arial" w:cs="Arial"/>
          <w:lang w:val="hr-HR"/>
        </w:rPr>
      </w:pPr>
    </w:p>
    <w:p w14:paraId="139D40FE" w14:textId="77777777" w:rsidR="009A68C2" w:rsidRPr="00793340" w:rsidRDefault="009A68C2" w:rsidP="00D760F3">
      <w:pPr>
        <w:pStyle w:val="NormalWeb"/>
        <w:jc w:val="both"/>
        <w:rPr>
          <w:rFonts w:ascii="Arial" w:hAnsi="Arial" w:cs="Arial"/>
          <w:lang w:val="hr-HR"/>
        </w:rPr>
      </w:pPr>
    </w:p>
    <w:p w14:paraId="4512A51C" w14:textId="77777777" w:rsidR="009A68C2" w:rsidRPr="00793340" w:rsidRDefault="009A68C2" w:rsidP="00D760F3">
      <w:pPr>
        <w:pStyle w:val="NormalWeb"/>
        <w:jc w:val="both"/>
        <w:rPr>
          <w:rFonts w:ascii="Arial" w:hAnsi="Arial" w:cs="Arial"/>
          <w:lang w:val="hr-HR"/>
        </w:rPr>
      </w:pPr>
    </w:p>
    <w:p w14:paraId="13F0DCF4" w14:textId="77777777" w:rsidR="009A68C2" w:rsidRPr="00793340" w:rsidRDefault="009A68C2" w:rsidP="00D760F3">
      <w:pPr>
        <w:pStyle w:val="NormalWeb"/>
        <w:jc w:val="both"/>
        <w:rPr>
          <w:rFonts w:ascii="Arial" w:hAnsi="Arial" w:cs="Arial"/>
          <w:lang w:val="hr-HR"/>
        </w:rPr>
      </w:pPr>
    </w:p>
    <w:p w14:paraId="6ABA3F04" w14:textId="77777777" w:rsidR="009A68C2" w:rsidRPr="00793340" w:rsidRDefault="009A68C2" w:rsidP="00D760F3">
      <w:pPr>
        <w:pStyle w:val="NormalWeb"/>
        <w:jc w:val="both"/>
        <w:rPr>
          <w:rFonts w:ascii="Arial" w:hAnsi="Arial" w:cs="Arial"/>
          <w:lang w:val="hr-HR"/>
        </w:rPr>
      </w:pPr>
    </w:p>
    <w:p w14:paraId="3FD05E9F" w14:textId="77777777" w:rsidR="009A68C2" w:rsidRPr="00793340" w:rsidRDefault="009A68C2" w:rsidP="00D760F3">
      <w:pPr>
        <w:pStyle w:val="NormalWeb"/>
        <w:jc w:val="both"/>
        <w:rPr>
          <w:rFonts w:ascii="Arial" w:hAnsi="Arial" w:cs="Arial"/>
          <w:lang w:val="hr-HR"/>
        </w:rPr>
      </w:pPr>
    </w:p>
    <w:p w14:paraId="729AA2EB" w14:textId="572E4483" w:rsidR="009A68C2" w:rsidRPr="00793340" w:rsidRDefault="009A68C2" w:rsidP="00D760F3">
      <w:pPr>
        <w:pStyle w:val="NormalWeb"/>
        <w:jc w:val="both"/>
        <w:rPr>
          <w:rFonts w:ascii="Arial" w:hAnsi="Arial" w:cs="Arial"/>
          <w:lang w:val="hr-HR"/>
        </w:rPr>
      </w:pPr>
    </w:p>
    <w:p w14:paraId="23CEC904" w14:textId="77777777" w:rsidR="009A68C2" w:rsidRPr="00793340" w:rsidRDefault="009A68C2" w:rsidP="00D760F3">
      <w:pPr>
        <w:pStyle w:val="NormalWeb"/>
        <w:jc w:val="both"/>
        <w:rPr>
          <w:rFonts w:ascii="Arial" w:hAnsi="Arial" w:cs="Arial"/>
          <w:lang w:val="hr-HR"/>
        </w:rPr>
      </w:pPr>
    </w:p>
    <w:p w14:paraId="5C8319C0" w14:textId="62301D07" w:rsidR="00462267" w:rsidRPr="00793340" w:rsidRDefault="001A4D55" w:rsidP="00D760F3">
      <w:pPr>
        <w:pStyle w:val="NormalWeb"/>
        <w:jc w:val="both"/>
        <w:rPr>
          <w:rFonts w:ascii="Arial" w:hAnsi="Arial" w:cs="Arial"/>
          <w:lang w:val="hr-HR"/>
        </w:rPr>
      </w:pPr>
      <w:r w:rsidRPr="00793340">
        <w:rPr>
          <w:rFonts w:ascii="Arial" w:hAnsi="Arial" w:cs="Arial"/>
          <w:lang w:val="hr-HR"/>
        </w:rPr>
        <w:t>Za razliku od primjera IKEA (HR), ovdje je uočena bolja sposobnost razumijevanja nastavnih, kontekstualno povezanih pitanja: nakon početnog upita sustav uspijeva održati temu razgovora te korisniku nuditi relevantne odgovore u više koraka, bez potrebe za ponavljanjem informacija (</w:t>
      </w:r>
      <w:r w:rsidR="00C12053" w:rsidRPr="00793340">
        <w:rPr>
          <w:rFonts w:ascii="Arial" w:hAnsi="Arial" w:cs="Arial"/>
          <w:lang w:val="hr-HR"/>
        </w:rPr>
        <w:fldChar w:fldCharType="begin"/>
      </w:r>
      <w:r w:rsidR="00C12053" w:rsidRPr="00793340">
        <w:rPr>
          <w:rFonts w:ascii="Arial" w:hAnsi="Arial" w:cs="Arial"/>
          <w:lang w:val="hr-HR"/>
        </w:rPr>
        <w:instrText xml:space="preserve"> REF _Ref220180764 \h </w:instrText>
      </w:r>
      <w:r w:rsidR="00C12053" w:rsidRPr="00793340">
        <w:rPr>
          <w:rFonts w:ascii="Arial" w:hAnsi="Arial" w:cs="Arial"/>
          <w:lang w:val="hr-HR"/>
        </w:rPr>
      </w:r>
      <w:r w:rsidR="00C12053" w:rsidRPr="00793340">
        <w:rPr>
          <w:rFonts w:ascii="Arial" w:hAnsi="Arial" w:cs="Arial"/>
          <w:lang w:val="hr-HR"/>
        </w:rPr>
        <w:instrText xml:space="preserve"> \* MERGEFORMAT </w:instrText>
      </w:r>
      <w:r w:rsidR="00C12053" w:rsidRPr="00793340">
        <w:rPr>
          <w:rFonts w:ascii="Arial" w:hAnsi="Arial" w:cs="Arial"/>
          <w:lang w:val="hr-HR"/>
        </w:rPr>
        <w:fldChar w:fldCharType="separate"/>
      </w:r>
      <w:r w:rsidR="00121DF0" w:rsidRPr="00793340">
        <w:rPr>
          <w:rFonts w:ascii="Arial" w:hAnsi="Arial" w:cs="Arial"/>
          <w:lang w:val="hr-HR"/>
        </w:rPr>
        <w:t>Sl. 2.9</w:t>
      </w:r>
      <w:r w:rsidR="00C12053" w:rsidRPr="00793340">
        <w:rPr>
          <w:rFonts w:ascii="Arial" w:hAnsi="Arial" w:cs="Arial"/>
          <w:lang w:val="hr-HR"/>
        </w:rPr>
        <w:fldChar w:fldCharType="end"/>
      </w:r>
      <w:r w:rsidR="00C12053" w:rsidRPr="00793340">
        <w:rPr>
          <w:rFonts w:ascii="Arial" w:hAnsi="Arial" w:cs="Arial"/>
          <w:lang w:val="hr-HR"/>
        </w:rPr>
        <w:t xml:space="preserve">; </w:t>
      </w:r>
      <w:r w:rsidR="00C12053" w:rsidRPr="00793340">
        <w:rPr>
          <w:rFonts w:ascii="Arial" w:hAnsi="Arial" w:cs="Arial"/>
          <w:lang w:val="hr-HR"/>
        </w:rPr>
        <w:fldChar w:fldCharType="begin"/>
      </w:r>
      <w:r w:rsidR="00C12053" w:rsidRPr="00793340">
        <w:rPr>
          <w:rFonts w:ascii="Arial" w:hAnsi="Arial" w:cs="Arial"/>
          <w:lang w:val="hr-HR"/>
        </w:rPr>
        <w:instrText xml:space="preserve"> REF _Ref220180780 \h </w:instrText>
      </w:r>
      <w:r w:rsidR="00C12053" w:rsidRPr="00793340">
        <w:rPr>
          <w:rFonts w:ascii="Arial" w:hAnsi="Arial" w:cs="Arial"/>
          <w:lang w:val="hr-HR"/>
        </w:rPr>
      </w:r>
      <w:r w:rsidR="00C12053" w:rsidRPr="00793340">
        <w:rPr>
          <w:rFonts w:ascii="Arial" w:hAnsi="Arial" w:cs="Arial"/>
          <w:lang w:val="hr-HR"/>
        </w:rPr>
        <w:instrText xml:space="preserve"> \* MERGEFORMAT </w:instrText>
      </w:r>
      <w:r w:rsidR="00C12053" w:rsidRPr="00793340">
        <w:rPr>
          <w:rFonts w:ascii="Arial" w:hAnsi="Arial" w:cs="Arial"/>
          <w:lang w:val="hr-HR"/>
        </w:rPr>
        <w:fldChar w:fldCharType="separate"/>
      </w:r>
      <w:r w:rsidR="00121DF0" w:rsidRPr="00793340">
        <w:rPr>
          <w:rFonts w:ascii="Arial" w:hAnsi="Arial" w:cs="Arial"/>
          <w:lang w:val="hr-HR"/>
        </w:rPr>
        <w:t>Sl. 2.10</w:t>
      </w:r>
      <w:r w:rsidR="00C12053" w:rsidRPr="00793340">
        <w:rPr>
          <w:rFonts w:ascii="Arial" w:hAnsi="Arial" w:cs="Arial"/>
          <w:lang w:val="hr-HR"/>
        </w:rPr>
        <w:fldChar w:fldCharType="end"/>
      </w:r>
      <w:r w:rsidRPr="00793340">
        <w:rPr>
          <w:rFonts w:ascii="Arial" w:hAnsi="Arial" w:cs="Arial"/>
          <w:lang w:val="hr-HR"/>
        </w:rPr>
        <w:t>).</w:t>
      </w:r>
      <w:r w:rsidR="00462267" w:rsidRPr="00793340">
        <w:rPr>
          <w:rFonts w:ascii="Arial" w:hAnsi="Arial" w:cs="Arial"/>
          <w:lang w:val="hr-HR"/>
        </w:rPr>
        <w:t xml:space="preserve"> </w:t>
      </w:r>
    </w:p>
    <w:p w14:paraId="0C48523D" w14:textId="4EB8E478" w:rsidR="009A68C2" w:rsidRPr="00793340" w:rsidRDefault="009A68C2" w:rsidP="009A68C2">
      <w:pPr>
        <w:pStyle w:val="NormalWeb"/>
        <w:jc w:val="both"/>
        <w:rPr>
          <w:rFonts w:ascii="Arial" w:hAnsi="Arial" w:cs="Arial"/>
          <w:lang w:val="hr-HR"/>
        </w:rPr>
      </w:pPr>
      <w:r w:rsidRPr="00793340">
        <w:rPr>
          <w:rFonts w:ascii="Arial" w:hAnsi="Arial" w:cs="Arial"/>
          <w:lang w:val="hr-HR"/>
        </w:rPr>
        <w:t xml:space="preserve">Dodatno, prisutna je funkcionalnost </w:t>
      </w:r>
      <w:r w:rsidRPr="00793340">
        <w:rPr>
          <w:rStyle w:val="Emphasis"/>
          <w:rFonts w:ascii="Arial" w:hAnsi="Arial" w:cs="Arial"/>
          <w:i w:val="0"/>
          <w:iCs w:val="0"/>
          <w:lang w:val="hr-HR"/>
        </w:rPr>
        <w:t>text-to-speech</w:t>
      </w:r>
      <w:r w:rsidRPr="00793340">
        <w:rPr>
          <w:rFonts w:ascii="Arial" w:hAnsi="Arial" w:cs="Arial"/>
          <w:lang w:val="hr-HR"/>
        </w:rPr>
        <w:t>, što upućuje na određenu orijentaciju prema pristupačnosti, iako sama dostupnost te funkcije ne znači automatski i potpunu usklađenost sa standardima pristupačnosti.</w:t>
      </w:r>
    </w:p>
    <w:p w14:paraId="02E69C16" w14:textId="77777777" w:rsidR="009A68C2" w:rsidRPr="00793340" w:rsidRDefault="009A68C2" w:rsidP="009A68C2">
      <w:pPr>
        <w:pStyle w:val="NormalWeb"/>
        <w:jc w:val="both"/>
        <w:rPr>
          <w:rFonts w:ascii="Arial" w:hAnsi="Arial" w:cs="Arial"/>
          <w:lang w:val="hr-HR"/>
        </w:rPr>
      </w:pPr>
      <w:r w:rsidRPr="00793340">
        <w:rPr>
          <w:rFonts w:ascii="Arial" w:hAnsi="Arial" w:cs="Arial"/>
          <w:lang w:val="hr-HR"/>
        </w:rPr>
        <w:t>Zanimljivo je da se unutar iste kompanije, ali na različitim domenama i tržištima, mogu uočiti značajne razlike u kvaliteti korisničkog iskustva, što sugerira da implementacija asistenta (te povezani podatkovni izvori i pravila) može biti lokalno prilagođena i različito razvijena.</w:t>
      </w:r>
    </w:p>
    <w:p w14:paraId="1D5EEE68" w14:textId="77777777" w:rsidR="009A68C2" w:rsidRPr="00793340" w:rsidRDefault="009A68C2" w:rsidP="009A68C2">
      <w:pPr>
        <w:pStyle w:val="NormalWeb"/>
        <w:jc w:val="both"/>
        <w:rPr>
          <w:rFonts w:ascii="Arial" w:hAnsi="Arial" w:cs="Arial"/>
          <w:lang w:val="hr-HR"/>
        </w:rPr>
      </w:pPr>
    </w:p>
    <w:p w14:paraId="69D8BF93" w14:textId="5BA631D5" w:rsidR="009A68C2" w:rsidRPr="00793340" w:rsidRDefault="00793340" w:rsidP="009A68C2">
      <w:pPr>
        <w:pStyle w:val="NormalWeb"/>
        <w:jc w:val="both"/>
        <w:rPr>
          <w:rFonts w:ascii="Arial" w:hAnsi="Arial" w:cs="Arial"/>
          <w:lang w:val="hr-HR"/>
        </w:rPr>
      </w:pPr>
      <w:r w:rsidRPr="00793340">
        <w:rPr>
          <w:rFonts w:ascii="Arial" w:hAnsi="Arial" w:cs="Arial"/>
          <w:lang w:val="hr-HR"/>
        </w:rPr>
        <w:lastRenderedPageBreak/>
        <w:pict w14:anchorId="450D219E">
          <v:group id="_x0000_s2137" style="position:absolute;left:0;text-align:left;margin-left:27.55pt;margin-top:27.1pt;width:368.85pt;height:313.85pt;z-index:6" coordorigin="1701,1787" coordsize="9071,7054">
            <v:shape id="_x0000_s2116" type="#_x0000_t75" style="position:absolute;left:6933;top:1837;width:3839;height:6154;mso-position-horizontal-relative:margin;mso-position-vertical-relative:margin">
              <v:imagedata r:id="rId19" o:title=""/>
            </v:shape>
            <v:shape id="_x0000_s2117" type="#_x0000_t202" style="position:absolute;left:1926;top:8089;width:3307;height:613;mso-position-horizontal-relative:text;mso-position-vertical-relative:text" stroked="f">
              <v:textbox style="mso-next-textbox:#_x0000_s2117" inset="0,0,0,0">
                <w:txbxContent>
                  <w:p w14:paraId="59D2DFBA" w14:textId="57CA0E4C" w:rsidR="00462267" w:rsidRPr="00793340" w:rsidRDefault="00462267" w:rsidP="00505310">
                    <w:pPr>
                      <w:pStyle w:val="Caption"/>
                      <w:rPr>
                        <w:rFonts w:ascii="Times New Roman" w:hAnsi="Times New Roman"/>
                      </w:rPr>
                    </w:pPr>
                    <w:bookmarkStart w:id="25" w:name="_Ref220180764"/>
                    <w:r w:rsidRPr="00793340">
                      <w:t xml:space="preserve">Sl. </w:t>
                    </w:r>
                    <w:r w:rsidR="00A804C0" w:rsidRPr="00793340">
                      <w:fldChar w:fldCharType="begin"/>
                    </w:r>
                    <w:r w:rsidR="00A804C0" w:rsidRPr="00793340">
                      <w:instrText xml:space="preserve"> STYLEREF 1 \s </w:instrText>
                    </w:r>
                    <w:r w:rsidR="00A804C0" w:rsidRPr="00793340">
                      <w:fldChar w:fldCharType="separate"/>
                    </w:r>
                    <w:r w:rsidR="00A804C0" w:rsidRPr="00793340">
                      <w:t>2</w:t>
                    </w:r>
                    <w:r w:rsidR="00A804C0" w:rsidRPr="00793340">
                      <w:fldChar w:fldCharType="end"/>
                    </w:r>
                    <w:r w:rsidR="00A804C0" w:rsidRPr="00793340">
                      <w:t>.</w:t>
                    </w:r>
                    <w:bookmarkEnd w:id="25"/>
                    <w:r w:rsidR="00793340">
                      <w:t>9</w:t>
                    </w:r>
                    <w:r w:rsidRPr="00793340">
                      <w:t xml:space="preserve"> – Drugo pitanje</w:t>
                    </w:r>
                  </w:p>
                </w:txbxContent>
              </v:textbox>
            </v:shape>
            <v:shape id="_x0000_s2118" type="#_x0000_t202" style="position:absolute;left:7310;top:7975;width:3244;height:866;mso-position-horizontal-relative:text;mso-position-vertical-relative:text" stroked="f">
              <v:textbox style="mso-next-textbox:#_x0000_s2118" inset="0,0,0,0">
                <w:txbxContent>
                  <w:p w14:paraId="5E3422B8" w14:textId="49D0BFF6" w:rsidR="00462267" w:rsidRPr="00793340" w:rsidRDefault="00462267" w:rsidP="00505310">
                    <w:pPr>
                      <w:pStyle w:val="Caption"/>
                      <w:rPr>
                        <w:rFonts w:cs="Arial"/>
                      </w:rPr>
                    </w:pPr>
                    <w:bookmarkStart w:id="26" w:name="_Ref220180780"/>
                    <w:r w:rsidRPr="00793340">
                      <w:t xml:space="preserve">Sl. </w:t>
                    </w:r>
                    <w:r w:rsidR="00325A6D">
                      <w:fldChar w:fldCharType="begin"/>
                    </w:r>
                    <w:r w:rsidR="00325A6D">
                      <w:instrText xml:space="preserve"> STYLEREF 1 \s </w:instrText>
                    </w:r>
                    <w:r w:rsidR="00325A6D">
                      <w:fldChar w:fldCharType="separate"/>
                    </w:r>
                    <w:r w:rsidR="00325A6D">
                      <w:t>2</w:t>
                    </w:r>
                    <w:r w:rsidR="00325A6D">
                      <w:fldChar w:fldCharType="end"/>
                    </w:r>
                    <w:r w:rsidR="00325A6D">
                      <w:t>.</w:t>
                    </w:r>
                    <w:r w:rsidR="00325A6D">
                      <w:fldChar w:fldCharType="begin"/>
                    </w:r>
                    <w:r w:rsidR="00325A6D">
                      <w:instrText xml:space="preserve"> SEQ Sl. \* ARABIC \s 1 </w:instrText>
                    </w:r>
                    <w:r w:rsidR="00325A6D">
                      <w:fldChar w:fldCharType="separate"/>
                    </w:r>
                    <w:r w:rsidR="00325A6D">
                      <w:t>6</w:t>
                    </w:r>
                    <w:r w:rsidR="00325A6D">
                      <w:fldChar w:fldCharType="end"/>
                    </w:r>
                    <w:bookmarkEnd w:id="26"/>
                    <w:r w:rsidRPr="00793340">
                      <w:t xml:space="preserve"> – Odgovor na</w:t>
                    </w:r>
                    <w:r w:rsidR="00C12053" w:rsidRPr="00793340">
                      <w:t xml:space="preserve"> drugo </w:t>
                    </w:r>
                    <w:r w:rsidR="00C12053" w:rsidRPr="00793340">
                      <w:t xml:space="preserve">pitanje </w:t>
                    </w:r>
                  </w:p>
                </w:txbxContent>
              </v:textbox>
            </v:shape>
            <v:shape id="_x0000_s2136" type="#_x0000_t75" style="position:absolute;left:1701;top:1787;width:3883;height:6204;mso-position-horizontal-relative:margin;mso-position-vertical-relative:margin">
              <v:imagedata r:id="rId20" o:title=""/>
            </v:shape>
          </v:group>
        </w:pict>
      </w:r>
    </w:p>
    <w:p w14:paraId="0BE021E2" w14:textId="2E4301BB" w:rsidR="009A68C2" w:rsidRPr="00793340" w:rsidRDefault="009A68C2" w:rsidP="009A68C2">
      <w:pPr>
        <w:pStyle w:val="NormalWeb"/>
        <w:jc w:val="both"/>
        <w:rPr>
          <w:rFonts w:ascii="Arial" w:hAnsi="Arial" w:cs="Arial"/>
          <w:lang w:val="hr-HR"/>
        </w:rPr>
      </w:pPr>
    </w:p>
    <w:p w14:paraId="350C0C0D" w14:textId="77777777" w:rsidR="009A68C2" w:rsidRPr="00793340" w:rsidRDefault="009A68C2" w:rsidP="009A68C2">
      <w:pPr>
        <w:pStyle w:val="NormalWeb"/>
        <w:jc w:val="both"/>
        <w:rPr>
          <w:rFonts w:ascii="Arial" w:hAnsi="Arial" w:cs="Arial"/>
          <w:b/>
          <w:bCs/>
          <w:lang w:val="hr-HR"/>
        </w:rPr>
      </w:pPr>
    </w:p>
    <w:p w14:paraId="397F3F31" w14:textId="2BE46BD4" w:rsidR="00462267" w:rsidRPr="00793340" w:rsidRDefault="00462267" w:rsidP="00D760F3">
      <w:pPr>
        <w:pStyle w:val="NormalWeb"/>
        <w:jc w:val="both"/>
        <w:rPr>
          <w:rFonts w:ascii="Arial" w:hAnsi="Arial" w:cs="Arial"/>
          <w:lang w:val="hr-HR"/>
        </w:rPr>
      </w:pPr>
    </w:p>
    <w:p w14:paraId="5A5E4221" w14:textId="5EBACBDD" w:rsidR="00462267" w:rsidRPr="00793340" w:rsidRDefault="00462267" w:rsidP="00D760F3">
      <w:pPr>
        <w:pStyle w:val="NormalWeb"/>
        <w:jc w:val="both"/>
        <w:rPr>
          <w:rFonts w:ascii="Arial" w:hAnsi="Arial" w:cs="Arial"/>
          <w:lang w:val="hr-HR"/>
        </w:rPr>
      </w:pPr>
    </w:p>
    <w:p w14:paraId="3A1F9240" w14:textId="77777777" w:rsidR="00462267" w:rsidRPr="00793340" w:rsidRDefault="00462267" w:rsidP="00D760F3">
      <w:pPr>
        <w:pStyle w:val="NormalWeb"/>
        <w:jc w:val="both"/>
        <w:rPr>
          <w:rFonts w:ascii="Arial" w:hAnsi="Arial" w:cs="Arial"/>
          <w:lang w:val="hr-HR"/>
        </w:rPr>
      </w:pPr>
    </w:p>
    <w:p w14:paraId="272F0BEB" w14:textId="77777777" w:rsidR="00462267" w:rsidRPr="00793340" w:rsidRDefault="00462267" w:rsidP="00D760F3">
      <w:pPr>
        <w:pStyle w:val="NormalWeb"/>
        <w:jc w:val="both"/>
        <w:rPr>
          <w:rFonts w:ascii="Arial" w:hAnsi="Arial" w:cs="Arial"/>
          <w:lang w:val="hr-HR"/>
        </w:rPr>
      </w:pPr>
    </w:p>
    <w:p w14:paraId="66C5AD96" w14:textId="77777777" w:rsidR="00462267" w:rsidRPr="00793340" w:rsidRDefault="00462267" w:rsidP="00D760F3">
      <w:pPr>
        <w:pStyle w:val="NormalWeb"/>
        <w:jc w:val="both"/>
        <w:rPr>
          <w:rFonts w:ascii="Arial" w:hAnsi="Arial" w:cs="Arial"/>
          <w:lang w:val="hr-HR"/>
        </w:rPr>
      </w:pPr>
    </w:p>
    <w:p w14:paraId="6A82E57B" w14:textId="77777777" w:rsidR="00462267" w:rsidRPr="00793340" w:rsidRDefault="00462267" w:rsidP="00D760F3">
      <w:pPr>
        <w:pStyle w:val="NormalWeb"/>
        <w:jc w:val="both"/>
        <w:rPr>
          <w:rFonts w:ascii="Arial" w:hAnsi="Arial" w:cs="Arial"/>
          <w:lang w:val="hr-HR"/>
        </w:rPr>
      </w:pPr>
    </w:p>
    <w:p w14:paraId="3A918981" w14:textId="77777777" w:rsidR="00462267" w:rsidRPr="00793340" w:rsidRDefault="00462267" w:rsidP="00D760F3">
      <w:pPr>
        <w:pStyle w:val="NormalWeb"/>
        <w:jc w:val="both"/>
        <w:rPr>
          <w:rFonts w:ascii="Arial" w:hAnsi="Arial" w:cs="Arial"/>
          <w:lang w:val="hr-HR"/>
        </w:rPr>
      </w:pPr>
    </w:p>
    <w:p w14:paraId="63078733" w14:textId="77777777" w:rsidR="00462267" w:rsidRPr="00793340" w:rsidRDefault="00462267" w:rsidP="00D760F3">
      <w:pPr>
        <w:pStyle w:val="NormalWeb"/>
        <w:jc w:val="both"/>
        <w:rPr>
          <w:rFonts w:ascii="Arial" w:hAnsi="Arial" w:cs="Arial"/>
          <w:lang w:val="hr-HR"/>
        </w:rPr>
      </w:pPr>
    </w:p>
    <w:p w14:paraId="04A6AEE5" w14:textId="77777777" w:rsidR="00462267" w:rsidRPr="00793340" w:rsidRDefault="00462267" w:rsidP="00D760F3">
      <w:pPr>
        <w:pStyle w:val="NormalWeb"/>
        <w:jc w:val="both"/>
        <w:rPr>
          <w:rFonts w:ascii="Arial" w:hAnsi="Arial" w:cs="Arial"/>
          <w:lang w:val="hr-HR"/>
        </w:rPr>
      </w:pPr>
    </w:p>
    <w:p w14:paraId="7B785730" w14:textId="303A61A1" w:rsidR="00462267" w:rsidRPr="00793340" w:rsidRDefault="00462267" w:rsidP="00D760F3">
      <w:pPr>
        <w:pStyle w:val="NormalWeb"/>
        <w:jc w:val="both"/>
        <w:rPr>
          <w:rFonts w:ascii="Arial" w:hAnsi="Arial" w:cs="Arial"/>
          <w:lang w:val="hr-HR"/>
        </w:rPr>
      </w:pPr>
    </w:p>
    <w:p w14:paraId="4D50D1D1" w14:textId="5B9BCDCD" w:rsidR="00D31BE1" w:rsidRPr="00793340" w:rsidRDefault="00793340" w:rsidP="00793340">
      <w:pPr>
        <w:pStyle w:val="Heading4"/>
        <w:rPr>
          <w:lang w:val="hr-HR"/>
        </w:rPr>
      </w:pPr>
      <w:r>
        <w:t xml:space="preserve">2.5.2.4. </w:t>
      </w:r>
      <w:r w:rsidR="00D31BE1" w:rsidRPr="00793340">
        <w:rPr>
          <w:lang w:val="hr-HR"/>
        </w:rPr>
        <w:t>Primark</w:t>
      </w:r>
    </w:p>
    <w:p w14:paraId="1DE9A47B" w14:textId="5FD39CC2" w:rsidR="000900CA" w:rsidRPr="00793340" w:rsidRDefault="000900CA" w:rsidP="009A68C2">
      <w:r w:rsidRPr="00793340">
        <w:t>Na Primark stranici chat komponenta je dostupna, ali se uočava da se ne prikazuje odmah, već postaje vidljiva tek nakon određenog vremena, što smanjuje dojam dostupnosti i otežava početak interakcije.</w:t>
      </w:r>
    </w:p>
    <w:p w14:paraId="615F582D" w14:textId="38D2977D" w:rsidR="000900CA" w:rsidRPr="00793340" w:rsidRDefault="000900CA" w:rsidP="009A68C2">
      <w:r w:rsidRPr="00793340">
        <w:t>Sadržajno, sustav je gotovo u potpunosti oblikovan kao decision-tree za korisničku podršku i FAQ</w:t>
      </w:r>
      <w:r w:rsidR="004B2414" w:rsidRPr="00793340">
        <w:t xml:space="preserve"> (</w:t>
      </w:r>
      <w:r w:rsidR="004B2414" w:rsidRPr="00793340">
        <w:fldChar w:fldCharType="begin"/>
      </w:r>
      <w:r w:rsidR="004B2414" w:rsidRPr="00793340">
        <w:instrText xml:space="preserve"> REF _Ref220264968 \h </w:instrText>
      </w:r>
      <w:r w:rsidR="00793340" w:rsidRPr="00793340">
        <w:instrText xml:space="preserve"> \* MERGEFORMAT </w:instrText>
      </w:r>
      <w:r w:rsidR="004B2414" w:rsidRPr="00793340">
        <w:fldChar w:fldCharType="separate"/>
      </w:r>
      <w:r w:rsidR="004B2414" w:rsidRPr="00793340">
        <w:t xml:space="preserve">Sl. </w:t>
      </w:r>
      <w:r w:rsidR="004B2414" w:rsidRPr="00793340">
        <w:t>2</w:t>
      </w:r>
      <w:r w:rsidR="004B2414" w:rsidRPr="00793340">
        <w:t>.1</w:t>
      </w:r>
      <w:r w:rsidR="004B2414" w:rsidRPr="00793340">
        <w:t>1</w:t>
      </w:r>
      <w:r w:rsidR="004B2414" w:rsidRPr="00793340">
        <w:fldChar w:fldCharType="end"/>
      </w:r>
      <w:r w:rsidR="004B2414" w:rsidRPr="00793340">
        <w:t>). K</w:t>
      </w:r>
      <w:r w:rsidRPr="00793340">
        <w:t>orisnik se kreće kroz unaprijed zadane opcije klikom na predefinirane gumbe, bez mogućnosti stvarne pretrage proizvoda, bez prikaza proizvoda (slike, cijene, linkovi) te bez naprednijih funkcija poput provjere narudžbe. Prepoznavanje slobodno formuliranih upita je slabo</w:t>
      </w:r>
      <w:r w:rsidR="004B2414" w:rsidRPr="00793340">
        <w:t xml:space="preserve">, </w:t>
      </w:r>
      <w:r w:rsidRPr="00793340">
        <w:t>a kontekstualno pamćenje i višekoračni dijalog praktički nisu podržani, što ograničava korisnost na osnovne informacije iz customer relations domene</w:t>
      </w:r>
      <w:r w:rsidR="004B2414" w:rsidRPr="00793340">
        <w:t xml:space="preserve"> (</w:t>
      </w:r>
      <w:r w:rsidR="004B2414" w:rsidRPr="00793340">
        <w:fldChar w:fldCharType="begin"/>
      </w:r>
      <w:r w:rsidR="004B2414" w:rsidRPr="00793340">
        <w:instrText xml:space="preserve"> REF _Ref220265026 \h </w:instrText>
      </w:r>
      <w:r w:rsidR="00793340" w:rsidRPr="00793340">
        <w:instrText xml:space="preserve"> \* MERGEFORMAT </w:instrText>
      </w:r>
      <w:r w:rsidR="004B2414" w:rsidRPr="00793340">
        <w:fldChar w:fldCharType="separate"/>
      </w:r>
      <w:r w:rsidR="004B2414" w:rsidRPr="00793340">
        <w:t>Sl. 2.12</w:t>
      </w:r>
      <w:r w:rsidR="004B2414" w:rsidRPr="00793340">
        <w:fldChar w:fldCharType="end"/>
      </w:r>
      <w:r w:rsidR="004B2414" w:rsidRPr="00793340">
        <w:t>)</w:t>
      </w:r>
      <w:r w:rsidRPr="00793340">
        <w:t>.</w:t>
      </w:r>
    </w:p>
    <w:p w14:paraId="141A356B" w14:textId="6568EDBA" w:rsidR="000900CA" w:rsidRPr="00793340" w:rsidRDefault="009A68C2" w:rsidP="009A68C2">
      <w:r w:rsidRPr="00793340">
        <w:t>Najveći praktični problem</w:t>
      </w:r>
      <w:r w:rsidR="004B2414" w:rsidRPr="00793340">
        <w:t xml:space="preserve"> </w:t>
      </w:r>
      <w:r w:rsidRPr="00793340">
        <w:t xml:space="preserve">tijekom testiranja </w:t>
      </w:r>
      <w:r w:rsidR="004B2414" w:rsidRPr="00793340">
        <w:t xml:space="preserve">je </w:t>
      </w:r>
      <w:r w:rsidRPr="00793340">
        <w:t>bi</w:t>
      </w:r>
      <w:r w:rsidR="004B2414" w:rsidRPr="00793340">
        <w:t>o ne</w:t>
      </w:r>
      <w:r w:rsidRPr="00793340">
        <w:t>moguć</w:t>
      </w:r>
      <w:r w:rsidR="004B2414" w:rsidRPr="00793340">
        <w:t xml:space="preserve">nost </w:t>
      </w:r>
      <w:r w:rsidR="00220BDD" w:rsidRPr="00793340">
        <w:t>pokretanja</w:t>
      </w:r>
      <w:r w:rsidRPr="00793340">
        <w:t xml:space="preserve"> </w:t>
      </w:r>
      <w:r w:rsidR="004B2414" w:rsidRPr="00793340">
        <w:t xml:space="preserve">novog </w:t>
      </w:r>
      <w:r w:rsidRPr="00793340">
        <w:t>razgovo</w:t>
      </w:r>
      <w:r w:rsidR="004B2414" w:rsidRPr="00793340">
        <w:t>ra.</w:t>
      </w:r>
      <w:r w:rsidRPr="00793340">
        <w:t xml:space="preserve"> Zbog navedenog, ukupni dojam je da se radi o jednostavnom, vizualno skromnom chat rješenju koje može poslužiti za osnovna FAQ pitanja, ali ne pruža funkcionalnosti očekivane od virtualnog asistenta u </w:t>
      </w:r>
      <w:r w:rsidR="00220BDD" w:rsidRPr="00793340">
        <w:t>online trgovin</w:t>
      </w:r>
      <w:r w:rsidRPr="00793340">
        <w:t>i.</w:t>
      </w:r>
    </w:p>
    <w:p w14:paraId="59FF789B" w14:textId="592B631E" w:rsidR="000900CA" w:rsidRPr="00793340" w:rsidRDefault="000900CA" w:rsidP="00D760F3">
      <w:pPr>
        <w:pStyle w:val="NormalWeb"/>
        <w:jc w:val="both"/>
        <w:rPr>
          <w:rFonts w:ascii="Arial" w:hAnsi="Arial" w:cs="Arial"/>
          <w:lang w:val="hr-HR"/>
        </w:rPr>
      </w:pPr>
    </w:p>
    <w:p w14:paraId="14E53951" w14:textId="4F4B4B50" w:rsidR="00D31BE1" w:rsidRPr="00793340" w:rsidRDefault="00D31BE1" w:rsidP="00D760F3">
      <w:pPr>
        <w:pStyle w:val="NormalWeb"/>
        <w:jc w:val="both"/>
        <w:rPr>
          <w:rFonts w:ascii="Arial" w:hAnsi="Arial" w:cs="Arial"/>
          <w:lang w:val="hr-HR"/>
        </w:rPr>
      </w:pPr>
    </w:p>
    <w:p w14:paraId="73BB14C7" w14:textId="39B7B809" w:rsidR="00D31BE1" w:rsidRPr="00793340" w:rsidRDefault="00D31BE1" w:rsidP="00D760F3">
      <w:pPr>
        <w:pStyle w:val="NormalWeb"/>
        <w:jc w:val="both"/>
        <w:rPr>
          <w:rFonts w:ascii="Arial" w:hAnsi="Arial" w:cs="Arial"/>
          <w:lang w:val="hr-HR"/>
        </w:rPr>
      </w:pPr>
    </w:p>
    <w:p w14:paraId="7F5D4CA5" w14:textId="0CDE2B99" w:rsidR="000900CA" w:rsidRPr="00793340" w:rsidRDefault="00793340" w:rsidP="00D760F3">
      <w:pPr>
        <w:pStyle w:val="NormalWeb"/>
        <w:jc w:val="both"/>
        <w:rPr>
          <w:rFonts w:ascii="Arial" w:hAnsi="Arial" w:cs="Arial"/>
          <w:lang w:val="hr-HR"/>
        </w:rPr>
      </w:pPr>
      <w:r w:rsidRPr="00793340">
        <w:rPr>
          <w:lang w:val="hr-HR"/>
        </w:rPr>
        <w:lastRenderedPageBreak/>
        <w:pict w14:anchorId="41CDE5A6">
          <v:group id="_x0000_s2138" style="position:absolute;left:0;text-align:left;margin-left:13.75pt;margin-top:-4.45pt;width:425.25pt;height:293.15pt;z-index:5" coordorigin="1701,9352" coordsize="9071,6432">
            <v:shape id="_x0000_s2121" type="#_x0000_t75" style="position:absolute;left:1701;top:9352;width:3907;height:5785;mso-position-horizontal:left;mso-position-horizontal-relative:margin;mso-position-vertical:bottom;mso-position-vertical-relative:margin;mso-width-relative:page;mso-height-relative:page">
              <v:imagedata r:id="rId21" o:title=""/>
            </v:shape>
            <v:shape id="_x0000_s2125" type="#_x0000_t75" style="position:absolute;left:6865;top:9352;width:3907;height:5785;mso-position-horizontal:right;mso-position-horizontal-relative:margin;mso-position-vertical:bottom;mso-position-vertical-relative:margin">
              <v:imagedata r:id="rId22" o:title=""/>
            </v:shape>
            <v:shape id="_x0000_s2126" type="#_x0000_t202" style="position:absolute;left:1701;top:15112;width:3907;height:672;mso-position-horizontal-relative:text;mso-position-vertical-relative:text" stroked="f">
              <v:textbox style="mso-next-textbox:#_x0000_s2126;mso-fit-shape-to-text:t" inset="0,0,0,0">
                <w:txbxContent>
                  <w:p w14:paraId="12D84847" w14:textId="118918B6" w:rsidR="000900CA" w:rsidRPr="00793340" w:rsidRDefault="000900CA" w:rsidP="00505310">
                    <w:pPr>
                      <w:pStyle w:val="Caption"/>
                      <w:rPr>
                        <w:rFonts w:ascii="Times New Roman" w:hAnsi="Times New Roman"/>
                      </w:rPr>
                    </w:pPr>
                    <w:bookmarkStart w:id="27" w:name="_Ref220264968"/>
                    <w:r w:rsidRPr="00793340">
                      <w:t xml:space="preserve">Sl. </w:t>
                    </w:r>
                    <w:r w:rsidR="004B2414" w:rsidRPr="00793340">
                      <w:fldChar w:fldCharType="begin"/>
                    </w:r>
                    <w:r w:rsidR="004B2414" w:rsidRPr="00793340">
                      <w:instrText xml:space="preserve"> STYLEREF 1 \s </w:instrText>
                    </w:r>
                    <w:r w:rsidR="004B2414" w:rsidRPr="00793340">
                      <w:fldChar w:fldCharType="separate"/>
                    </w:r>
                    <w:r w:rsidR="004B2414" w:rsidRPr="00793340">
                      <w:t>2</w:t>
                    </w:r>
                    <w:r w:rsidR="004B2414" w:rsidRPr="00793340">
                      <w:fldChar w:fldCharType="end"/>
                    </w:r>
                    <w:r w:rsidR="004B2414" w:rsidRPr="00793340">
                      <w:t>.</w:t>
                    </w:r>
                    <w:bookmarkEnd w:id="27"/>
                    <w:r w:rsidR="004B2414" w:rsidRPr="00793340">
                      <w:t xml:space="preserve">11 </w:t>
                    </w:r>
                    <w:r w:rsidR="004B2414" w:rsidRPr="00793340">
                      <w:t>– Početni zaslon</w:t>
                    </w:r>
                  </w:p>
                </w:txbxContent>
              </v:textbox>
            </v:shape>
            <v:shape id="_x0000_s2127" type="#_x0000_t202" style="position:absolute;left:6865;top:15112;width:3907;height:672;mso-position-horizontal-relative:text;mso-position-vertical-relative:text" stroked="f">
              <v:textbox style="mso-next-textbox:#_x0000_s2127;mso-fit-shape-to-text:t" inset="0,0,0,0">
                <w:txbxContent>
                  <w:p w14:paraId="14F16ECC" w14:textId="32F09AB3" w:rsidR="000900CA" w:rsidRPr="00793340" w:rsidRDefault="000900CA" w:rsidP="00505310">
                    <w:pPr>
                      <w:pStyle w:val="Caption"/>
                      <w:rPr>
                        <w:rFonts w:cs="Arial"/>
                      </w:rPr>
                    </w:pPr>
                    <w:bookmarkStart w:id="28" w:name="_Ref220265026"/>
                    <w:r w:rsidRPr="00793340">
                      <w:t xml:space="preserve">Sl. </w:t>
                    </w:r>
                    <w:r w:rsidR="00A804C0" w:rsidRPr="00793340">
                      <w:fldChar w:fldCharType="begin"/>
                    </w:r>
                    <w:r w:rsidR="00A804C0" w:rsidRPr="00793340">
                      <w:instrText xml:space="preserve"> STYLEREF 1 \s </w:instrText>
                    </w:r>
                    <w:r w:rsidR="00A804C0" w:rsidRPr="00793340">
                      <w:fldChar w:fldCharType="separate"/>
                    </w:r>
                    <w:r w:rsidR="00A804C0" w:rsidRPr="00793340">
                      <w:t>2</w:t>
                    </w:r>
                    <w:r w:rsidR="00A804C0" w:rsidRPr="00793340">
                      <w:fldChar w:fldCharType="end"/>
                    </w:r>
                    <w:r w:rsidR="00A804C0" w:rsidRPr="00793340">
                      <w:t>.</w:t>
                    </w:r>
                    <w:bookmarkEnd w:id="28"/>
                    <w:r w:rsidR="00793340">
                      <w:t>12</w:t>
                    </w:r>
                    <w:r w:rsidR="004B2414" w:rsidRPr="00793340">
                      <w:t>– Pitanje slobodnog unosa</w:t>
                    </w:r>
                  </w:p>
                </w:txbxContent>
              </v:textbox>
            </v:shape>
          </v:group>
        </w:pict>
      </w:r>
    </w:p>
    <w:p w14:paraId="247AF550" w14:textId="70E14342" w:rsidR="000900CA" w:rsidRPr="00793340" w:rsidRDefault="000900CA" w:rsidP="00D760F3">
      <w:pPr>
        <w:pStyle w:val="NormalWeb"/>
        <w:jc w:val="both"/>
        <w:rPr>
          <w:rFonts w:ascii="Arial" w:hAnsi="Arial" w:cs="Arial"/>
          <w:lang w:val="hr-HR"/>
        </w:rPr>
      </w:pPr>
    </w:p>
    <w:p w14:paraId="58A3F341" w14:textId="4809695E" w:rsidR="000900CA" w:rsidRPr="00793340" w:rsidRDefault="000900CA" w:rsidP="00D760F3">
      <w:pPr>
        <w:pStyle w:val="NormalWeb"/>
        <w:jc w:val="both"/>
        <w:rPr>
          <w:rFonts w:ascii="Arial" w:hAnsi="Arial" w:cs="Arial"/>
          <w:lang w:val="hr-HR"/>
        </w:rPr>
      </w:pPr>
    </w:p>
    <w:p w14:paraId="3DEEED87" w14:textId="1DDA3A51" w:rsidR="000900CA" w:rsidRPr="00793340" w:rsidRDefault="000900CA" w:rsidP="00D760F3">
      <w:pPr>
        <w:pStyle w:val="NormalWeb"/>
        <w:jc w:val="both"/>
        <w:rPr>
          <w:rFonts w:ascii="Arial" w:hAnsi="Arial" w:cs="Arial"/>
          <w:lang w:val="hr-HR"/>
        </w:rPr>
      </w:pPr>
    </w:p>
    <w:p w14:paraId="367CF721" w14:textId="40C5155F" w:rsidR="000900CA" w:rsidRPr="00793340" w:rsidRDefault="000900CA" w:rsidP="00D760F3">
      <w:pPr>
        <w:pStyle w:val="NormalWeb"/>
        <w:jc w:val="both"/>
        <w:rPr>
          <w:rFonts w:ascii="Arial" w:hAnsi="Arial" w:cs="Arial"/>
          <w:lang w:val="hr-HR"/>
        </w:rPr>
      </w:pPr>
    </w:p>
    <w:p w14:paraId="67BCEA81" w14:textId="77777777" w:rsidR="000900CA" w:rsidRPr="00793340" w:rsidRDefault="000900CA" w:rsidP="00D760F3">
      <w:pPr>
        <w:pStyle w:val="NormalWeb"/>
        <w:jc w:val="both"/>
        <w:rPr>
          <w:rFonts w:ascii="Arial" w:hAnsi="Arial" w:cs="Arial"/>
          <w:lang w:val="hr-HR"/>
        </w:rPr>
      </w:pPr>
    </w:p>
    <w:p w14:paraId="437F447D" w14:textId="77777777" w:rsidR="000900CA" w:rsidRPr="00793340" w:rsidRDefault="000900CA" w:rsidP="00D760F3">
      <w:pPr>
        <w:pStyle w:val="NormalWeb"/>
        <w:jc w:val="both"/>
        <w:rPr>
          <w:rFonts w:ascii="Arial" w:hAnsi="Arial" w:cs="Arial"/>
          <w:lang w:val="hr-HR"/>
        </w:rPr>
      </w:pPr>
    </w:p>
    <w:p w14:paraId="53D404AF" w14:textId="77777777" w:rsidR="000900CA" w:rsidRPr="00793340" w:rsidRDefault="000900CA" w:rsidP="00D760F3">
      <w:pPr>
        <w:pStyle w:val="NormalWeb"/>
        <w:jc w:val="both"/>
        <w:rPr>
          <w:rFonts w:ascii="Arial" w:hAnsi="Arial" w:cs="Arial"/>
          <w:lang w:val="hr-HR"/>
        </w:rPr>
      </w:pPr>
    </w:p>
    <w:p w14:paraId="18F0862A" w14:textId="77777777" w:rsidR="000900CA" w:rsidRPr="00793340" w:rsidRDefault="000900CA" w:rsidP="00D760F3">
      <w:pPr>
        <w:pStyle w:val="NormalWeb"/>
        <w:jc w:val="both"/>
        <w:rPr>
          <w:rFonts w:ascii="Arial" w:hAnsi="Arial" w:cs="Arial"/>
          <w:lang w:val="hr-HR"/>
        </w:rPr>
      </w:pPr>
    </w:p>
    <w:p w14:paraId="6913C5B8" w14:textId="77777777" w:rsidR="000900CA" w:rsidRPr="00793340" w:rsidRDefault="000900CA" w:rsidP="00D760F3">
      <w:pPr>
        <w:pStyle w:val="NormalWeb"/>
        <w:jc w:val="both"/>
        <w:rPr>
          <w:rFonts w:ascii="Arial" w:hAnsi="Arial" w:cs="Arial"/>
          <w:lang w:val="hr-HR"/>
        </w:rPr>
      </w:pPr>
    </w:p>
    <w:p w14:paraId="1784E331" w14:textId="69803D8E" w:rsidR="000900CA" w:rsidRPr="00793340" w:rsidRDefault="000900CA" w:rsidP="00D760F3">
      <w:pPr>
        <w:jc w:val="both"/>
      </w:pPr>
    </w:p>
    <w:p w14:paraId="3171A417" w14:textId="7B8BBA5E" w:rsidR="000900CA" w:rsidRPr="00793340" w:rsidRDefault="00793340" w:rsidP="00793340">
      <w:pPr>
        <w:pStyle w:val="Heading4"/>
        <w:rPr>
          <w:lang w:val="hr-HR"/>
        </w:rPr>
      </w:pPr>
      <w:r>
        <w:t xml:space="preserve">2.5.2.5. </w:t>
      </w:r>
      <w:r w:rsidR="000900CA" w:rsidRPr="00793340">
        <w:rPr>
          <w:lang w:val="hr-HR"/>
        </w:rPr>
        <w:t>Mango</w:t>
      </w:r>
    </w:p>
    <w:p w14:paraId="05B7DDDB" w14:textId="79C6CA23" w:rsidR="00793340" w:rsidRPr="00793340" w:rsidRDefault="00D760F3" w:rsidP="00D760F3">
      <w:pPr>
        <w:jc w:val="both"/>
      </w:pPr>
      <w:r w:rsidRPr="00793340">
        <w:t>Na Mango web stranici chat je odmah dostupan</w:t>
      </w:r>
      <w:r w:rsidRPr="00793340">
        <w:t xml:space="preserve">, a </w:t>
      </w:r>
      <w:r w:rsidRPr="00793340">
        <w:t>prema načinu rada jasno je da se rješenje primarno oslanja na decision-tree pristup</w:t>
      </w:r>
      <w:r w:rsidR="004B2414" w:rsidRPr="00793340">
        <w:t xml:space="preserve"> (</w:t>
      </w:r>
      <w:r w:rsidR="004B2414" w:rsidRPr="00793340">
        <w:fldChar w:fldCharType="begin"/>
      </w:r>
      <w:r w:rsidR="004B2414" w:rsidRPr="00793340">
        <w:instrText xml:space="preserve"> REF _Ref220265414 \h </w:instrText>
      </w:r>
      <w:r w:rsidR="00793340" w:rsidRPr="00793340">
        <w:instrText xml:space="preserve"> \* MERGEFORMAT </w:instrText>
      </w:r>
      <w:r w:rsidR="004B2414" w:rsidRPr="00793340">
        <w:fldChar w:fldCharType="separate"/>
      </w:r>
      <w:r w:rsidR="004B2414" w:rsidRPr="00793340">
        <w:t>Sl. 2.</w:t>
      </w:r>
      <w:r w:rsidR="004B2414" w:rsidRPr="00793340">
        <w:t>1</w:t>
      </w:r>
      <w:r w:rsidR="004B2414" w:rsidRPr="00793340">
        <w:t>3</w:t>
      </w:r>
      <w:r w:rsidR="004B2414" w:rsidRPr="00793340">
        <w:fldChar w:fldCharType="end"/>
      </w:r>
      <w:r w:rsidR="004B2414" w:rsidRPr="00793340">
        <w:t>)</w:t>
      </w:r>
      <w:r w:rsidRPr="00793340">
        <w:t>. K</w:t>
      </w:r>
      <w:r w:rsidRPr="00793340">
        <w:t>orisniku se nude unaprijed definirane opcije kroz koje se klikom dolazi do informacija vezanih uz korisničku podršku i česta pitanja. Zbog toga je prepoznavanje slobodno formuliranih upita ograničeno</w:t>
      </w:r>
      <w:r w:rsidRPr="00793340">
        <w:t xml:space="preserve">. </w:t>
      </w:r>
    </w:p>
    <w:p w14:paraId="4870262F" w14:textId="6220F680" w:rsidR="004B2414" w:rsidRPr="00793340" w:rsidRDefault="00793340" w:rsidP="00D760F3">
      <w:pPr>
        <w:jc w:val="both"/>
      </w:pPr>
      <w:r w:rsidRPr="00793340">
        <w:pict w14:anchorId="698D92F8">
          <v:shape id="_x0000_s2129" type="#_x0000_t75" style="position:absolute;left:0;text-align:left;margin-left:4.8pt;margin-top:406.65pt;width:157.5pt;height:233.15pt;z-index:7;mso-position-horizontal-relative:margin;mso-position-vertical-relative:margin">
            <v:imagedata r:id="rId23" o:title=""/>
          </v:shape>
        </w:pict>
      </w:r>
      <w:r w:rsidRPr="00793340">
        <w:pict w14:anchorId="3E883B6C">
          <v:shape id="_x0000_s2146" type="#_x0000_t75" style="position:absolute;left:0;text-align:left;margin-left:261.1pt;margin-top:408.85pt;width:154.8pt;height:232.05pt;z-index:10;mso-position-horizontal-relative:margin;mso-position-vertical-relative:margin">
            <v:imagedata r:id="rId24" o:title=""/>
          </v:shape>
        </w:pict>
      </w:r>
    </w:p>
    <w:p w14:paraId="6C26C3A0" w14:textId="517B949E" w:rsidR="004B2414" w:rsidRPr="00793340" w:rsidRDefault="004B2414" w:rsidP="00D760F3">
      <w:pPr>
        <w:jc w:val="both"/>
      </w:pPr>
    </w:p>
    <w:p w14:paraId="76FC7870" w14:textId="77777777" w:rsidR="004B2414" w:rsidRPr="00793340" w:rsidRDefault="004B2414" w:rsidP="00D760F3">
      <w:pPr>
        <w:jc w:val="both"/>
      </w:pPr>
    </w:p>
    <w:p w14:paraId="35FF2521" w14:textId="77777777" w:rsidR="004B2414" w:rsidRPr="00793340" w:rsidRDefault="004B2414" w:rsidP="00D760F3">
      <w:pPr>
        <w:jc w:val="both"/>
      </w:pPr>
    </w:p>
    <w:p w14:paraId="7345045E" w14:textId="77777777" w:rsidR="004B2414" w:rsidRPr="00793340" w:rsidRDefault="004B2414" w:rsidP="00D760F3">
      <w:pPr>
        <w:jc w:val="both"/>
      </w:pPr>
    </w:p>
    <w:p w14:paraId="66CFF91A" w14:textId="77777777" w:rsidR="004B2414" w:rsidRPr="00793340" w:rsidRDefault="004B2414" w:rsidP="00D760F3">
      <w:pPr>
        <w:jc w:val="both"/>
      </w:pPr>
    </w:p>
    <w:p w14:paraId="7C668F7C" w14:textId="77777777" w:rsidR="004B2414" w:rsidRPr="00793340" w:rsidRDefault="004B2414" w:rsidP="00D760F3">
      <w:pPr>
        <w:jc w:val="both"/>
      </w:pPr>
    </w:p>
    <w:p w14:paraId="382ECECC" w14:textId="43FCC15C" w:rsidR="004B2414" w:rsidRPr="00793340" w:rsidRDefault="004B2414" w:rsidP="00D760F3">
      <w:pPr>
        <w:jc w:val="both"/>
      </w:pPr>
    </w:p>
    <w:p w14:paraId="478C8603" w14:textId="1F6A4005" w:rsidR="004B2414" w:rsidRPr="00793340" w:rsidRDefault="004B2414" w:rsidP="00D760F3">
      <w:pPr>
        <w:jc w:val="both"/>
      </w:pPr>
    </w:p>
    <w:p w14:paraId="4DA498BD" w14:textId="4BD2FCA2" w:rsidR="004B2414" w:rsidRPr="00793340" w:rsidRDefault="004B2414" w:rsidP="00D760F3">
      <w:pPr>
        <w:jc w:val="both"/>
      </w:pPr>
    </w:p>
    <w:p w14:paraId="76E5619E" w14:textId="77777777" w:rsidR="004B2414" w:rsidRPr="00793340" w:rsidRDefault="004B2414" w:rsidP="00D760F3">
      <w:pPr>
        <w:jc w:val="both"/>
      </w:pPr>
    </w:p>
    <w:p w14:paraId="7BC69D16" w14:textId="77777777" w:rsidR="004B2414" w:rsidRPr="00793340" w:rsidRDefault="004B2414" w:rsidP="00D760F3">
      <w:pPr>
        <w:jc w:val="both"/>
      </w:pPr>
    </w:p>
    <w:p w14:paraId="4B763B20" w14:textId="1B921A0F" w:rsidR="004B2414" w:rsidRPr="00793340" w:rsidRDefault="00793340" w:rsidP="00D760F3">
      <w:pPr>
        <w:jc w:val="both"/>
      </w:pPr>
      <w:r w:rsidRPr="00793340">
        <w:pict w14:anchorId="777CAB4B">
          <v:shape id="_x0000_s2143" type="#_x0000_t202" style="position:absolute;left:0;text-align:left;margin-left:6.2pt;margin-top:6.4pt;width:157.5pt;height:28.2pt;z-index:8;mso-position-horizontal-relative:text;mso-position-vertical-relative:text" stroked="f">
            <v:textbox style="mso-next-textbox:#_x0000_s2143" inset="0,0,0,0">
              <w:txbxContent>
                <w:p w14:paraId="6322AB03" w14:textId="223F742F" w:rsidR="004B2414" w:rsidRPr="00793340" w:rsidRDefault="004B2414" w:rsidP="00505310">
                  <w:pPr>
                    <w:pStyle w:val="Caption"/>
                  </w:pPr>
                  <w:bookmarkStart w:id="29" w:name="_Ref220265414"/>
                  <w:r w:rsidRPr="00793340">
                    <w:t xml:space="preserve">Sl. </w:t>
                  </w:r>
                  <w:r w:rsidR="00325A6D">
                    <w:fldChar w:fldCharType="begin"/>
                  </w:r>
                  <w:r w:rsidR="00325A6D">
                    <w:instrText xml:space="preserve"> STYLEREF 1 \s </w:instrText>
                  </w:r>
                  <w:r w:rsidR="00325A6D">
                    <w:fldChar w:fldCharType="separate"/>
                  </w:r>
                  <w:r w:rsidR="00325A6D">
                    <w:t>2</w:t>
                  </w:r>
                  <w:r w:rsidR="00325A6D">
                    <w:fldChar w:fldCharType="end"/>
                  </w:r>
                  <w:r w:rsidR="00325A6D">
                    <w:t>.</w:t>
                  </w:r>
                  <w:r w:rsidR="00325A6D">
                    <w:fldChar w:fldCharType="begin"/>
                  </w:r>
                  <w:r w:rsidR="00325A6D">
                    <w:instrText xml:space="preserve"> SEQ Sl. \* ARABIC \s 1 </w:instrText>
                  </w:r>
                  <w:r w:rsidR="00325A6D">
                    <w:fldChar w:fldCharType="separate"/>
                  </w:r>
                  <w:r w:rsidR="00325A6D">
                    <w:t>7</w:t>
                  </w:r>
                  <w:r w:rsidR="00325A6D">
                    <w:fldChar w:fldCharType="end"/>
                  </w:r>
                  <w:bookmarkEnd w:id="29"/>
                  <w:r w:rsidRPr="00793340">
                    <w:t xml:space="preserve"> – Višestruki odabir</w:t>
                  </w:r>
                </w:p>
              </w:txbxContent>
            </v:textbox>
          </v:shape>
        </w:pict>
      </w:r>
      <w:r w:rsidRPr="00793340">
        <w:pict w14:anchorId="7A1BD08A">
          <v:shape id="_x0000_s2144" type="#_x0000_t202" style="position:absolute;left:0;text-align:left;margin-left:262.45pt;margin-top:6.4pt;width:154.8pt;height:28.2pt;z-index:9;mso-position-horizontal-relative:text;mso-position-vertical-relative:text" stroked="f">
            <v:textbox style="mso-next-textbox:#_x0000_s2144" inset="0,0,0,0">
              <w:txbxContent>
                <w:p w14:paraId="299CB640" w14:textId="369DDAC8" w:rsidR="004B2414" w:rsidRPr="00793340" w:rsidRDefault="004B2414" w:rsidP="00505310">
                  <w:pPr>
                    <w:pStyle w:val="Caption"/>
                  </w:pPr>
                  <w:bookmarkStart w:id="30" w:name="_Ref220265453"/>
                  <w:r w:rsidRPr="00793340">
                    <w:t xml:space="preserve">Sl. </w:t>
                  </w:r>
                  <w:r w:rsidR="00A804C0" w:rsidRPr="00793340">
                    <w:fldChar w:fldCharType="begin"/>
                  </w:r>
                  <w:r w:rsidR="00A804C0" w:rsidRPr="00793340">
                    <w:instrText xml:space="preserve"> STYLEREF 1 \s </w:instrText>
                  </w:r>
                  <w:r w:rsidR="00A804C0" w:rsidRPr="00793340">
                    <w:fldChar w:fldCharType="separate"/>
                  </w:r>
                  <w:r w:rsidR="00A804C0" w:rsidRPr="00793340">
                    <w:t>2</w:t>
                  </w:r>
                  <w:r w:rsidR="00A804C0" w:rsidRPr="00793340">
                    <w:fldChar w:fldCharType="end"/>
                  </w:r>
                  <w:r w:rsidR="00A804C0" w:rsidRPr="00793340">
                    <w:t>.</w:t>
                  </w:r>
                  <w:bookmarkEnd w:id="30"/>
                  <w:r w:rsidR="00793340">
                    <w:t>14</w:t>
                  </w:r>
                  <w:r w:rsidRPr="00793340">
                    <w:t xml:space="preserve"> – Pitanje o narudžbi</w:t>
                  </w:r>
                </w:p>
              </w:txbxContent>
            </v:textbox>
          </v:shape>
        </w:pict>
      </w:r>
    </w:p>
    <w:p w14:paraId="1E128346" w14:textId="77777777" w:rsidR="004B2414" w:rsidRPr="00793340" w:rsidRDefault="004B2414" w:rsidP="00D760F3">
      <w:pPr>
        <w:jc w:val="both"/>
      </w:pPr>
    </w:p>
    <w:p w14:paraId="46847727" w14:textId="66642EB4" w:rsidR="00D760F3" w:rsidRPr="00793340" w:rsidRDefault="00D760F3" w:rsidP="00D760F3">
      <w:pPr>
        <w:jc w:val="both"/>
      </w:pPr>
      <w:r w:rsidRPr="00793340">
        <w:lastRenderedPageBreak/>
        <w:t>Funkcionalno, sustav je usmjeren na customer relations sadržaj (npr. dostava, povrat, opće informacije), dok ne podržava pretragu proizvoda niti pruža prikaz proizvoda (slike, cijene, linkovi) u sklopu razgovora</w:t>
      </w:r>
      <w:r w:rsidR="004B2414" w:rsidRPr="00793340">
        <w:t xml:space="preserve"> (</w:t>
      </w:r>
      <w:r w:rsidR="004B2414" w:rsidRPr="00793340">
        <w:fldChar w:fldCharType="begin"/>
      </w:r>
      <w:r w:rsidR="004B2414" w:rsidRPr="00793340">
        <w:instrText xml:space="preserve"> REF _Ref220265453 \h </w:instrText>
      </w:r>
      <w:r w:rsidR="00793340" w:rsidRPr="00793340">
        <w:instrText xml:space="preserve"> \* MERGEFORMAT </w:instrText>
      </w:r>
      <w:r w:rsidR="004B2414" w:rsidRPr="00793340">
        <w:fldChar w:fldCharType="separate"/>
      </w:r>
      <w:r w:rsidR="004B2414" w:rsidRPr="00793340">
        <w:t>Sl. 2</w:t>
      </w:r>
      <w:r w:rsidR="004B2414" w:rsidRPr="00793340">
        <w:t>.</w:t>
      </w:r>
      <w:r w:rsidR="004B2414" w:rsidRPr="00793340">
        <w:t>1</w:t>
      </w:r>
      <w:r w:rsidR="004B2414" w:rsidRPr="00793340">
        <w:t>4</w:t>
      </w:r>
      <w:r w:rsidR="004B2414" w:rsidRPr="00793340">
        <w:fldChar w:fldCharType="end"/>
      </w:r>
      <w:r w:rsidR="004B2414" w:rsidRPr="00793340">
        <w:t>)</w:t>
      </w:r>
      <w:r w:rsidRPr="00793340">
        <w:t>. Također, tijekom testiranja nisu bile dostupne funkcije poput provjere narudžbe ili jasnog prebacivanja na ljudskog agenta.</w:t>
      </w:r>
      <w:r w:rsidRPr="00793340">
        <w:t xml:space="preserve"> </w:t>
      </w:r>
    </w:p>
    <w:p w14:paraId="5271899E" w14:textId="77777777" w:rsidR="00D760F3" w:rsidRPr="00793340" w:rsidRDefault="00D760F3" w:rsidP="00D760F3">
      <w:pPr>
        <w:jc w:val="both"/>
      </w:pPr>
      <w:r w:rsidRPr="00793340">
        <w:t>Ukupno, Mango rješenje može poslužiti kao kanal za FAQ informacije, ali ne pomaže značajno u pretraživanju ponude ili vođenju kroz kupnju.</w:t>
      </w:r>
    </w:p>
    <w:p w14:paraId="1EFA4855" w14:textId="7390E182" w:rsidR="00D760F3" w:rsidRPr="00793340" w:rsidRDefault="00793340" w:rsidP="00793340">
      <w:pPr>
        <w:pStyle w:val="Heading4"/>
        <w:rPr>
          <w:rStyle w:val="Strong"/>
          <w:b/>
          <w:bCs/>
          <w:lang w:val="hr-HR"/>
        </w:rPr>
      </w:pPr>
      <w:r w:rsidRPr="00793340">
        <w:rPr>
          <w:rStyle w:val="Strong"/>
          <w:b/>
          <w:bCs/>
        </w:rPr>
        <w:t xml:space="preserve">2.5.2.6. </w:t>
      </w:r>
      <w:r w:rsidR="00D760F3" w:rsidRPr="00793340">
        <w:rPr>
          <w:rStyle w:val="Strong"/>
          <w:b/>
          <w:bCs/>
          <w:lang w:val="hr-HR"/>
        </w:rPr>
        <w:t>Zalando</w:t>
      </w:r>
    </w:p>
    <w:p w14:paraId="36EA14C8" w14:textId="18E62A0E" w:rsidR="0092363D" w:rsidRPr="00793340" w:rsidRDefault="0089542B" w:rsidP="0089542B">
      <w:pPr>
        <w:jc w:val="both"/>
      </w:pPr>
      <w:r w:rsidRPr="00793340">
        <w:t>Zalandoov AI asistent ostavlja najbolji ukupni dojam među testiranim stranicama. Asistent je odmah dostupan, otvara se u posebnom ekranu te odgovara brzo i stabilno (</w:t>
      </w:r>
      <w:r w:rsidR="0092363D" w:rsidRPr="00793340">
        <w:t>Sl 2.15</w:t>
      </w:r>
      <w:r w:rsidRPr="00793340">
        <w:t>). Prepoznavanje upita je vrlo dobro, a razgovor se može voditi kroz više koraka uz jasno izraženo kontekstualno pamćenje, što omogućuje prirodnije filtriranje i sužavanje rezultata.</w:t>
      </w:r>
    </w:p>
    <w:p w14:paraId="63600128" w14:textId="49DCCE7B" w:rsidR="0092363D" w:rsidRPr="00793340" w:rsidRDefault="0092363D" w:rsidP="0089542B">
      <w:pPr>
        <w:jc w:val="both"/>
      </w:pPr>
      <w:r w:rsidRPr="00793340">
        <w:br/>
      </w:r>
    </w:p>
    <w:p w14:paraId="5AADF2D0" w14:textId="77777777" w:rsidR="0092363D" w:rsidRPr="00793340" w:rsidRDefault="0092363D" w:rsidP="0092363D">
      <w:pPr>
        <w:keepNext/>
        <w:jc w:val="both"/>
      </w:pPr>
      <w:r w:rsidRPr="00793340">
        <w:pict w14:anchorId="48F5D7A1">
          <v:shape id="_x0000_i2302" type="#_x0000_t75" style="width:412.3pt;height:381.75pt">
            <v:imagedata r:id="rId25" o:title=""/>
          </v:shape>
        </w:pict>
      </w:r>
    </w:p>
    <w:p w14:paraId="63608C56" w14:textId="0204A289" w:rsidR="0092363D" w:rsidRPr="00793340" w:rsidRDefault="0092363D" w:rsidP="00505310">
      <w:pPr>
        <w:pStyle w:val="Caption"/>
      </w:pPr>
      <w:r w:rsidRPr="00793340">
        <w:t xml:space="preserve">Sl. </w:t>
      </w:r>
      <w:r w:rsidRPr="00793340">
        <w:fldChar w:fldCharType="begin"/>
      </w:r>
      <w:r w:rsidRPr="00793340">
        <w:instrText xml:space="preserve"> STYLEREF 1 \s </w:instrText>
      </w:r>
      <w:r w:rsidRPr="00793340">
        <w:fldChar w:fldCharType="separate"/>
      </w:r>
      <w:r w:rsidRPr="00793340">
        <w:t>2</w:t>
      </w:r>
      <w:r w:rsidRPr="00793340">
        <w:fldChar w:fldCharType="end"/>
      </w:r>
      <w:r w:rsidRPr="00793340">
        <w:t>.15 – Početni prikaz</w:t>
      </w:r>
    </w:p>
    <w:p w14:paraId="4EF352B0" w14:textId="501F8079" w:rsidR="00FD458B" w:rsidRPr="00793340" w:rsidRDefault="0089542B" w:rsidP="00161B62">
      <w:pPr>
        <w:jc w:val="both"/>
      </w:pPr>
      <w:r w:rsidRPr="00793340">
        <w:lastRenderedPageBreak/>
        <w:t>Glavni fokus asistenta je pretraga artikala</w:t>
      </w:r>
      <w:r w:rsidR="0092363D" w:rsidRPr="00793340">
        <w:t xml:space="preserve"> koja </w:t>
      </w:r>
      <w:r w:rsidRPr="00793340">
        <w:t>radi vrlo pouzdano, a prikaz rezultata je kvalitetan i uključuje relevantne elemente poput slika, cijena i poveznica (</w:t>
      </w:r>
      <w:r w:rsidR="00161B62" w:rsidRPr="00793340">
        <w:t>Sl 2.16; Sl 2.17</w:t>
      </w:r>
      <w:r w:rsidRPr="00793340">
        <w:t>). Posebno korisna funkcionalnost je i pronalazak sličnih artikala, koja se nudi uz svaki pronađeni proizvod te dodatno olakšava usporedbu i odabir.</w:t>
      </w:r>
    </w:p>
    <w:p w14:paraId="0FE253A6" w14:textId="77777777" w:rsidR="00161B62" w:rsidRPr="00793340" w:rsidRDefault="00161B62" w:rsidP="00161B62">
      <w:pPr>
        <w:keepNext/>
        <w:jc w:val="center"/>
      </w:pPr>
      <w:r w:rsidRPr="00793340">
        <w:pict w14:anchorId="468ABC2A">
          <v:shape id="_x0000_i2304" type="#_x0000_t75" style="width:364.75pt;height:285.3pt">
            <v:imagedata r:id="rId26" o:title=""/>
          </v:shape>
        </w:pict>
      </w:r>
    </w:p>
    <w:p w14:paraId="7A30D949" w14:textId="14514D00" w:rsidR="00161B62" w:rsidRPr="00793340" w:rsidRDefault="00161B62" w:rsidP="00505310">
      <w:pPr>
        <w:pStyle w:val="Caption"/>
      </w:pPr>
      <w:r w:rsidRPr="00793340">
        <w:t xml:space="preserve">Sl. </w:t>
      </w:r>
      <w:r w:rsidRPr="00793340">
        <w:fldChar w:fldCharType="begin"/>
      </w:r>
      <w:r w:rsidRPr="00793340">
        <w:instrText xml:space="preserve"> STYLEREF 1 \s </w:instrText>
      </w:r>
      <w:r w:rsidRPr="00793340">
        <w:fldChar w:fldCharType="separate"/>
      </w:r>
      <w:r w:rsidRPr="00793340">
        <w:t>2</w:t>
      </w:r>
      <w:r w:rsidRPr="00793340">
        <w:fldChar w:fldCharType="end"/>
      </w:r>
      <w:r w:rsidRPr="00793340">
        <w:t xml:space="preserve">.16 - </w:t>
      </w:r>
      <w:r w:rsidRPr="00793340">
        <w:t>Prikaz proizvoda</w:t>
      </w:r>
    </w:p>
    <w:p w14:paraId="51C4300F" w14:textId="77777777" w:rsidR="00161B62" w:rsidRPr="00793340" w:rsidRDefault="00161B62" w:rsidP="00505310">
      <w:pPr>
        <w:pStyle w:val="Caption"/>
      </w:pPr>
      <w:r w:rsidRPr="00793340">
        <w:pict w14:anchorId="644DF389">
          <v:shape id="_x0000_i2303" type="#_x0000_t75" style="width:376.3pt;height:242.5pt">
            <v:imagedata r:id="rId27" o:title=""/>
          </v:shape>
        </w:pict>
      </w:r>
    </w:p>
    <w:p w14:paraId="25EF05DE" w14:textId="58C89A50" w:rsidR="00793929" w:rsidRPr="00793340" w:rsidRDefault="00161B62" w:rsidP="00505310">
      <w:pPr>
        <w:pStyle w:val="Caption"/>
      </w:pPr>
      <w:r w:rsidRPr="00793340">
        <w:t xml:space="preserve">Sl. </w:t>
      </w:r>
      <w:r w:rsidRPr="00793340">
        <w:fldChar w:fldCharType="begin"/>
      </w:r>
      <w:r w:rsidRPr="00793340">
        <w:instrText xml:space="preserve"> STYLEREF 1 \s </w:instrText>
      </w:r>
      <w:r w:rsidRPr="00793340">
        <w:fldChar w:fldCharType="separate"/>
      </w:r>
      <w:r w:rsidRPr="00793340">
        <w:t>2</w:t>
      </w:r>
      <w:r w:rsidRPr="00793340">
        <w:fldChar w:fldCharType="end"/>
      </w:r>
      <w:r w:rsidRPr="00793340">
        <w:t>.17 – Slijedno pitanje</w:t>
      </w:r>
    </w:p>
    <w:p w14:paraId="484C9E29" w14:textId="71F8792F" w:rsidR="00793929" w:rsidRPr="00793340" w:rsidRDefault="00793929" w:rsidP="00793929">
      <w:pPr>
        <w:jc w:val="center"/>
      </w:pPr>
    </w:p>
    <w:p w14:paraId="16DAEA81" w14:textId="1FC0A043" w:rsidR="00793929" w:rsidRPr="00793340" w:rsidRDefault="00161B62" w:rsidP="00161B62">
      <w:r w:rsidRPr="00793340">
        <w:lastRenderedPageBreak/>
        <w:t>S druge strane, sustav nije usmjeren na klasični customer relations sadržaj (npr. dostava, povrat) niti podržava korisničku podršku putem chata, no kada korisnik postavi takav tip pitanja asistent eksplicitno navodi da ne raspolaže tim informacijama te nudi poveznicu prema odgovarajućem dijelu stranice s korisničkom podrškom i FAQ sadržajem (</w:t>
      </w:r>
      <w:r w:rsidRPr="00793340">
        <w:t>Sl 2.18; Sl 2.19</w:t>
      </w:r>
      <w:r w:rsidRPr="00793340">
        <w:t>)</w:t>
      </w:r>
      <w:r w:rsidRPr="00793340">
        <w:t>.</w:t>
      </w:r>
    </w:p>
    <w:p w14:paraId="2921F595" w14:textId="77777777" w:rsidR="00161B62" w:rsidRPr="00793340" w:rsidRDefault="00161B62" w:rsidP="00161B62">
      <w:pPr>
        <w:keepNext/>
        <w:jc w:val="center"/>
      </w:pPr>
      <w:r w:rsidRPr="00793340">
        <w:pict w14:anchorId="76057560">
          <v:shape id="_x0000_i2301" type="#_x0000_t75" style="width:415.7pt;height:114.1pt">
            <v:imagedata r:id="rId28" o:title=""/>
          </v:shape>
        </w:pict>
      </w:r>
    </w:p>
    <w:p w14:paraId="13A5D4DA" w14:textId="2998A996" w:rsidR="00161B62" w:rsidRPr="00793340" w:rsidRDefault="00161B62" w:rsidP="00505310">
      <w:pPr>
        <w:pStyle w:val="Caption"/>
      </w:pPr>
      <w:r w:rsidRPr="00793340">
        <w:t xml:space="preserve">Sl. </w:t>
      </w:r>
      <w:r w:rsidRPr="00793340">
        <w:fldChar w:fldCharType="begin"/>
      </w:r>
      <w:r w:rsidRPr="00793340">
        <w:instrText xml:space="preserve"> STYLEREF 1 \s </w:instrText>
      </w:r>
      <w:r w:rsidRPr="00793340">
        <w:fldChar w:fldCharType="separate"/>
      </w:r>
      <w:r w:rsidRPr="00793340">
        <w:t>2</w:t>
      </w:r>
      <w:r w:rsidRPr="00793340">
        <w:fldChar w:fldCharType="end"/>
      </w:r>
      <w:r w:rsidRPr="00793340">
        <w:t>.18 – Handooff modela</w:t>
      </w:r>
    </w:p>
    <w:p w14:paraId="0392FB08" w14:textId="77777777" w:rsidR="00161B62" w:rsidRPr="00793340" w:rsidRDefault="00161B62" w:rsidP="00161B62">
      <w:pPr>
        <w:keepNext/>
        <w:jc w:val="center"/>
      </w:pPr>
      <w:r w:rsidRPr="00793340">
        <w:pict w14:anchorId="3702FE23">
          <v:shape id="_x0000_i2300" type="#_x0000_t75" style="width:415pt;height:241.15pt">
            <v:imagedata r:id="rId29" o:title=""/>
          </v:shape>
        </w:pict>
      </w:r>
    </w:p>
    <w:p w14:paraId="3D75BEB6" w14:textId="74229303" w:rsidR="00793929" w:rsidRPr="00793340" w:rsidRDefault="00161B62" w:rsidP="00505310">
      <w:pPr>
        <w:pStyle w:val="Caption"/>
      </w:pPr>
      <w:r w:rsidRPr="00793340">
        <w:t xml:space="preserve">Sl. </w:t>
      </w:r>
      <w:r w:rsidRPr="00793340">
        <w:fldChar w:fldCharType="begin"/>
      </w:r>
      <w:r w:rsidRPr="00793340">
        <w:instrText xml:space="preserve"> STYLEREF 1 \s </w:instrText>
      </w:r>
      <w:r w:rsidRPr="00793340">
        <w:fldChar w:fldCharType="separate"/>
      </w:r>
      <w:r w:rsidRPr="00793340">
        <w:t>2</w:t>
      </w:r>
      <w:r w:rsidRPr="00793340">
        <w:fldChar w:fldCharType="end"/>
      </w:r>
      <w:r w:rsidRPr="00793340">
        <w:t>.19 – Kategorije korisničke podrške</w:t>
      </w:r>
    </w:p>
    <w:p w14:paraId="5A89422D" w14:textId="77777777" w:rsidR="00161B62" w:rsidRPr="00793340" w:rsidRDefault="00161B62" w:rsidP="00161B62"/>
    <w:p w14:paraId="07969B31" w14:textId="77373B66" w:rsidR="00161B62" w:rsidRPr="00793340" w:rsidRDefault="00161B62" w:rsidP="00161B62">
      <w:r w:rsidRPr="00793340">
        <w:t>Ukupno, riječ je o izrazito korisnom asistentu u ulozi pronalaska artikala, koji može zamijeniti dio klasičnog pretraživanja i filtriranja unutar web trgovine.</w:t>
      </w:r>
    </w:p>
    <w:p w14:paraId="4C2C6190" w14:textId="24B84A5A" w:rsidR="0089542B" w:rsidRPr="00793340" w:rsidRDefault="00ED6081" w:rsidP="003031D4">
      <w:pPr>
        <w:pStyle w:val="Heading3"/>
      </w:pPr>
      <w:bookmarkStart w:id="31" w:name="_Toc220638442"/>
      <w:r w:rsidRPr="00793340">
        <w:t xml:space="preserve">2.5.3 </w:t>
      </w:r>
      <w:r w:rsidR="0089542B" w:rsidRPr="00793340">
        <w:t>Sažetak uočenih obrazaca</w:t>
      </w:r>
      <w:bookmarkEnd w:id="31"/>
    </w:p>
    <w:p w14:paraId="6AC423E6" w14:textId="77777777" w:rsidR="00220BDD" w:rsidRPr="00793340" w:rsidRDefault="00220BDD" w:rsidP="00220BDD">
      <w:pPr>
        <w:jc w:val="both"/>
      </w:pPr>
      <w:r w:rsidRPr="00793340">
        <w:t xml:space="preserve">Provedeno testiranje pokazuje da se rješenja koja se predstavljaju kao “chat” ili “asistent” mogu podijeliti u dvije skupine. Prvu čine implementacije koje služe kao kanal prema korisničkoj podršci (npr. Harvey Norman), gdje korisnik ostavlja poruku i čeka odgovor agenta. Drugu čine automatizirana rješenja usmjerena na FAQ kroz unaprijed definirane tokove (Primark, Mango), pri čemu korisnik najčešće bira ponuđene opcije. Poseban primjer je Zalando, gdje je asistent optimiziran za </w:t>
      </w:r>
      <w:r w:rsidRPr="00793340">
        <w:lastRenderedPageBreak/>
        <w:t>pretragu artikala uz višekoračni dijalog i kontekstualno pamćenje, ali bez klasične podrške. Uočljive su i razlike unutar iste kompanije (IKEA HR naspram IKEA ENG), što naglašava važnost implementacije, lokalizacije i kvalitete povezivanja s podacima.</w:t>
      </w:r>
    </w:p>
    <w:p w14:paraId="01A2155C" w14:textId="7230E458" w:rsidR="00220BDD" w:rsidRPr="00793340" w:rsidRDefault="00220BDD" w:rsidP="00220BDD">
      <w:pPr>
        <w:jc w:val="both"/>
      </w:pPr>
      <w:r w:rsidRPr="00793340">
        <w:t xml:space="preserve">Kao najkorisniji obrasci izdvajaju se dostupno sučelje, prepoznavanje namjere, višekoračni dijalog i kontekstualno pamćenje. U </w:t>
      </w:r>
      <w:r w:rsidRPr="00793340">
        <w:t>online trgovin</w:t>
      </w:r>
      <w:r w:rsidRPr="00793340">
        <w:t>i je posebno vrijedan asistent integriran s katalogom, koji uz odgovore prikazuje cijene, slike i poveznice te može ubrzati odabi</w:t>
      </w:r>
      <w:r w:rsidRPr="00793340">
        <w:t>r</w:t>
      </w:r>
      <w:r w:rsidRPr="00793340">
        <w:t>. Poželjno je i da sustav u slučaju nejasnoće traži pojašnjenje ili usmjeri korisnika na službeni izvor, umjesto da daje netočne tvrdnje.</w:t>
      </w:r>
    </w:p>
    <w:p w14:paraId="2B21D499" w14:textId="4D105BEB" w:rsidR="0089542B" w:rsidRPr="00793340" w:rsidRDefault="00220BDD" w:rsidP="00161B62">
      <w:pPr>
        <w:jc w:val="both"/>
      </w:pPr>
      <w:r w:rsidRPr="00793340">
        <w:t>Najčešći problemi su nekonzistentna dostupnost widgeta, slaba podrška slobodnim upitima te ograničenja decision-tree pristupa koji se svodi na FAQ. Pritom se dodatno javljaju problemi stabilnosti</w:t>
      </w:r>
      <w:r w:rsidRPr="00793340">
        <w:t xml:space="preserve"> </w:t>
      </w:r>
      <w:r w:rsidRPr="00793340">
        <w:t>i jezične pogreške u lokalizacijama, što narušava korisničko iskustvo</w:t>
      </w:r>
      <w:r w:rsidR="00C445E8" w:rsidRPr="00793340">
        <w:t>.</w:t>
      </w:r>
    </w:p>
    <w:p w14:paraId="4BE5BD1C" w14:textId="1145A9E6" w:rsidR="0089542B" w:rsidRPr="00793340" w:rsidRDefault="00ED6081" w:rsidP="003031D4">
      <w:pPr>
        <w:pStyle w:val="Heading3"/>
      </w:pPr>
      <w:bookmarkStart w:id="32" w:name="_Toc220638443"/>
      <w:r w:rsidRPr="00793340">
        <w:t>2.5.4 D</w:t>
      </w:r>
      <w:r w:rsidRPr="00793340">
        <w:t>izajnerske smjernice za pristupačan virtualni asistent</w:t>
      </w:r>
      <w:bookmarkEnd w:id="32"/>
    </w:p>
    <w:p w14:paraId="12538A10" w14:textId="77777777" w:rsidR="00220BDD" w:rsidRPr="00793340" w:rsidRDefault="00220BDD" w:rsidP="00220BDD">
      <w:pPr>
        <w:jc w:val="both"/>
      </w:pPr>
      <w:r w:rsidRPr="00793340">
        <w:t>Implikacije za predloženo rješenje proizlaze iz navedenih zapažanja. Virtualni asistent treba zadržati ono što se pokazalo korisnim: stalno dostupno sučelje, brzo vrijeme odziva i vođenje korisnika kroz više koraka uz očuvanje konteksta.</w:t>
      </w:r>
    </w:p>
    <w:p w14:paraId="29E434EC" w14:textId="103E5958" w:rsidR="00220BDD" w:rsidRPr="00793340" w:rsidRDefault="00220BDD" w:rsidP="00220BDD">
      <w:pPr>
        <w:jc w:val="both"/>
      </w:pPr>
      <w:r w:rsidRPr="00793340">
        <w:t>U odnosu na decision-tree pristupe cilj je omogućiti prirodniju komunikaciju uz LLM komponentu, ali uz veću pouzdanost kroz povezivanje s provjerljivim izvorima</w:t>
      </w:r>
      <w:r w:rsidRPr="00793340">
        <w:t xml:space="preserve">. </w:t>
      </w:r>
      <w:r w:rsidRPr="00793340">
        <w:t>Time se smanjuje rizik netočnih ili “izmišljenih” informacija, a u slučaju nejasnoće sustav može tražiti pojašnjenje ili usmjeriti korisnika na relevantan sadržaj.</w:t>
      </w:r>
    </w:p>
    <w:p w14:paraId="7275D8D1" w14:textId="559A38B7" w:rsidR="0089542B" w:rsidRPr="00793340" w:rsidRDefault="00220BDD" w:rsidP="0089542B">
      <w:pPr>
        <w:jc w:val="both"/>
      </w:pPr>
      <w:r w:rsidRPr="00793340">
        <w:t>Naglasak je i na pristupačnosti: chat sučelje treba biti upotrebljivo tipkovnicom, jasno vidljivo, kompatibilno s čitačima ekrana te stabilno na mobilnim uređajima. Konačno, sustav treba imati jasan izlaz kada automatizacija nije dovoljna kako bi se izbjeglo korisničko “zaglavljivanje”</w:t>
      </w:r>
      <w:r w:rsidR="0089542B" w:rsidRPr="00793340">
        <w:t>.</w:t>
      </w:r>
    </w:p>
    <w:p w14:paraId="6DF5D312" w14:textId="6256F3D8" w:rsidR="00EB76FC" w:rsidRPr="00793340" w:rsidRDefault="00EB76FC" w:rsidP="00D760F3">
      <w:pPr>
        <w:pStyle w:val="Heading1"/>
        <w:jc w:val="both"/>
      </w:pPr>
      <w:bookmarkStart w:id="33" w:name="_Toc220638444"/>
      <w:r w:rsidRPr="00793340">
        <w:lastRenderedPageBreak/>
        <w:t>Pristupačnost</w:t>
      </w:r>
      <w:bookmarkEnd w:id="33"/>
    </w:p>
    <w:p w14:paraId="642FB6C2" w14:textId="133C98C8" w:rsidR="00641A99" w:rsidRPr="00793340" w:rsidRDefault="00641A99" w:rsidP="001821DF">
      <w:pPr>
        <w:pStyle w:val="Heading2"/>
        <w:rPr>
          <w:rFonts w:ascii="Times New Roman" w:hAnsi="Times New Roman"/>
          <w:iCs w:val="0"/>
          <w:sz w:val="27"/>
          <w:szCs w:val="27"/>
        </w:rPr>
      </w:pPr>
      <w:bookmarkStart w:id="34" w:name="_Toc220638445"/>
      <w:r w:rsidRPr="00793340">
        <w:rPr>
          <w:iCs w:val="0"/>
        </w:rPr>
        <w:t xml:space="preserve">3.1. </w:t>
      </w:r>
      <w:r w:rsidRPr="00793340">
        <w:rPr>
          <w:iCs w:val="0"/>
        </w:rPr>
        <w:t>Pojam i važnost pristupačnosti</w:t>
      </w:r>
      <w:bookmarkEnd w:id="34"/>
    </w:p>
    <w:p w14:paraId="1EB95041" w14:textId="77777777" w:rsidR="00641A99" w:rsidRPr="00793340" w:rsidRDefault="00641A99" w:rsidP="00641A99">
      <w:r w:rsidRPr="00793340">
        <w:t>Pristupačnost (engl. accessibility) u digitalnim sustavima označava svojstvo sučelja i sadržaja da ih što širi krug korisnika može samostalno i učinkovito koristiti, neovisno o trajnim, privremenim ili situacijskim ograničenjima (npr. oštećenje vida, motoričke teškoće, kognitivne teškoće, privremena ozljeda, korištenje u buci ili pri slabom osvjetljenju). U praksi to znači da ključne funkcije sustava (npr. navigacija, pretraga, čitanje sadržaja, ispunjavanje obrazaca i dovršetak kupnje) trebaju biti izvedene tako da su razumljive, upravljive i kompatibilne s pomoćnim tehnologijama.</w:t>
      </w:r>
    </w:p>
    <w:p w14:paraId="09B03E13" w14:textId="6FF2FA56" w:rsidR="00F93F25" w:rsidRPr="00793340" w:rsidRDefault="00641A99" w:rsidP="00641A99">
      <w:r w:rsidRPr="00793340">
        <w:t xml:space="preserve">Važnost pristupačnosti proizlazi i iz razmjera potreba u populaciji. Svjetska zdravstvena organizacija procjenjuje da oko 1,3 milijarde ljudi </w:t>
      </w:r>
      <w:r w:rsidR="00FF2386" w:rsidRPr="00FF2386">
        <w:t>[23]</w:t>
      </w:r>
      <w:r w:rsidR="00FF2386">
        <w:t xml:space="preserve"> </w:t>
      </w:r>
      <w:r w:rsidRPr="00793340">
        <w:t>ima značajniji oblik invaliditeta, što je približno 16% svjetske populacije</w:t>
      </w:r>
      <w:r w:rsidR="00FF2386">
        <w:t xml:space="preserve"> </w:t>
      </w:r>
      <w:r w:rsidR="00FF2386" w:rsidRPr="00FF2386">
        <w:t>[23]</w:t>
      </w:r>
      <w:r w:rsidRPr="00793340">
        <w:t xml:space="preserve">. U europskom kontekstu, Eurostat </w:t>
      </w:r>
      <w:r w:rsidR="00FF2386">
        <w:t xml:space="preserve"> [27] </w:t>
      </w:r>
      <w:r w:rsidRPr="00793340">
        <w:t xml:space="preserve">navodi da je 23,9% osoba u dobi 16+ u EU 2024. prijavilo dugotrajnija ograničenja u uobičajenim aktivnostima zbog zdravstvenih problema (u ovoj statistici tretirano kao “invaliditet” u smislu ograničenja aktivnosti). Zbog toga se pristupačnost u ovom radu promatra kao temeljna kvaliteta dizajna koja smanjuje barijere i poboljšava korisničko iskustvo, osobito u domeni </w:t>
      </w:r>
      <w:r w:rsidR="00220BDD" w:rsidRPr="00793340">
        <w:t>online trgovin</w:t>
      </w:r>
      <w:r w:rsidRPr="00793340">
        <w:t>e gdje su tokovi (od pretrage do naplate) vremenski i funkcionalno osjetljivi.</w:t>
      </w:r>
    </w:p>
    <w:p w14:paraId="7406ED05" w14:textId="77777777" w:rsidR="00641A99" w:rsidRPr="00793340" w:rsidRDefault="00641A99" w:rsidP="001821DF">
      <w:pPr>
        <w:pStyle w:val="Heading2"/>
        <w:rPr>
          <w:iCs w:val="0"/>
        </w:rPr>
      </w:pPr>
      <w:bookmarkStart w:id="35" w:name="_Toc220638446"/>
      <w:r w:rsidRPr="00793340">
        <w:rPr>
          <w:iCs w:val="0"/>
        </w:rPr>
        <w:t>3.2. Smjernice i standardi pristupačnosti weba</w:t>
      </w:r>
      <w:bookmarkEnd w:id="35"/>
    </w:p>
    <w:p w14:paraId="6DE08701" w14:textId="737C1434" w:rsidR="003D3324" w:rsidRPr="00793340" w:rsidRDefault="00641A99" w:rsidP="00641A99">
      <w:r w:rsidRPr="00793340">
        <w:t>Najčešće korišten referentni okvir za pristupačnost weba su Web Content Accessibility Guidelines (WCAG) 2.2</w:t>
      </w:r>
      <w:r w:rsidR="00FF2386">
        <w:t xml:space="preserve"> [16]</w:t>
      </w:r>
      <w:r w:rsidRPr="00793340">
        <w:t xml:space="preserve"> koje objavljuje W3C. WCAG definira pristupačnost kroz četiri temeljna načela (POUR)</w:t>
      </w:r>
      <w:r w:rsidR="003D3324" w:rsidRPr="00793340">
        <w:t>:</w:t>
      </w:r>
    </w:p>
    <w:p w14:paraId="17AAC877" w14:textId="7D5B8077" w:rsidR="003D3324" w:rsidRPr="00793340" w:rsidRDefault="003D3324" w:rsidP="003D3324">
      <w:pPr>
        <w:numPr>
          <w:ilvl w:val="0"/>
          <w:numId w:val="75"/>
        </w:numPr>
      </w:pPr>
      <w:r w:rsidRPr="00793340">
        <w:t>P</w:t>
      </w:r>
      <w:r w:rsidR="00641A99" w:rsidRPr="00793340">
        <w:t>ercipabilan</w:t>
      </w:r>
      <w:r w:rsidRPr="00793340">
        <w:t xml:space="preserve"> (engl. Perceivable)</w:t>
      </w:r>
    </w:p>
    <w:p w14:paraId="55816C5C" w14:textId="14D3D8F7" w:rsidR="003D3324" w:rsidRPr="00793340" w:rsidRDefault="003D3324" w:rsidP="003D3324">
      <w:pPr>
        <w:numPr>
          <w:ilvl w:val="0"/>
          <w:numId w:val="75"/>
        </w:numPr>
      </w:pPr>
      <w:r w:rsidRPr="00793340">
        <w:t>O</w:t>
      </w:r>
      <w:r w:rsidR="00641A99" w:rsidRPr="00793340">
        <w:t>perabilan</w:t>
      </w:r>
      <w:r w:rsidRPr="00793340">
        <w:t xml:space="preserve"> </w:t>
      </w:r>
      <w:r w:rsidRPr="00793340">
        <w:t>(engl.</w:t>
      </w:r>
      <w:r w:rsidRPr="00793340">
        <w:t xml:space="preserve"> Operable</w:t>
      </w:r>
      <w:r w:rsidRPr="00793340">
        <w:t>)</w:t>
      </w:r>
    </w:p>
    <w:p w14:paraId="7024FF8E" w14:textId="2DB27E6D" w:rsidR="003D3324" w:rsidRPr="00793340" w:rsidRDefault="003D3324" w:rsidP="003D3324">
      <w:pPr>
        <w:numPr>
          <w:ilvl w:val="0"/>
          <w:numId w:val="75"/>
        </w:numPr>
      </w:pPr>
      <w:r w:rsidRPr="00793340">
        <w:t>R</w:t>
      </w:r>
      <w:r w:rsidR="00641A99" w:rsidRPr="00793340">
        <w:t>azumljiv</w:t>
      </w:r>
      <w:r w:rsidRPr="00793340">
        <w:t xml:space="preserve"> </w:t>
      </w:r>
      <w:r w:rsidRPr="00793340">
        <w:t>(engl.</w:t>
      </w:r>
      <w:r w:rsidRPr="00793340">
        <w:t xml:space="preserve"> Understandable</w:t>
      </w:r>
      <w:r w:rsidRPr="00793340">
        <w:t>)</w:t>
      </w:r>
    </w:p>
    <w:p w14:paraId="1DCA7405" w14:textId="5C924164" w:rsidR="003D3324" w:rsidRPr="00793340" w:rsidRDefault="003D3324" w:rsidP="003D3324">
      <w:pPr>
        <w:numPr>
          <w:ilvl w:val="0"/>
          <w:numId w:val="75"/>
        </w:numPr>
      </w:pPr>
      <w:r w:rsidRPr="00793340">
        <w:t>R</w:t>
      </w:r>
      <w:r w:rsidR="00641A99" w:rsidRPr="00793340">
        <w:t>obustan</w:t>
      </w:r>
      <w:r w:rsidRPr="00793340">
        <w:t xml:space="preserve"> </w:t>
      </w:r>
      <w:r w:rsidRPr="00793340">
        <w:t>(engl.</w:t>
      </w:r>
      <w:r w:rsidRPr="00793340">
        <w:t xml:space="preserve"> Robust</w:t>
      </w:r>
      <w:r w:rsidRPr="00793340">
        <w:t>)</w:t>
      </w:r>
    </w:p>
    <w:p w14:paraId="217B9999" w14:textId="1F97CE1A" w:rsidR="00641A99" w:rsidRPr="00793340" w:rsidRDefault="00641A99" w:rsidP="00641A99">
      <w:r w:rsidRPr="00793340">
        <w:t>U praktičnom smislu to se prevodi na zahtjeve poput: čitljivosti (kontrast i skaliranje teksta), dostupnosti informacija i bez oslanjanja samo na boju, upravljivosti tipkovnicom (fokus i navigacija), jasnih poruka i predvidljivog ponašanja sučelja te kompatibilnosti s čitačima zaslona i drugim pomoćnim tehnologijama.</w:t>
      </w:r>
    </w:p>
    <w:p w14:paraId="5A2EAFAE" w14:textId="0EA7A74D" w:rsidR="001B104F" w:rsidRPr="00793340" w:rsidRDefault="00641A99" w:rsidP="001B104F">
      <w:r w:rsidRPr="00793340">
        <w:t>WCAG je organiziran u mjerljive kriterije uspješnosti (success criteria) i tri razine usklađenosti: A, AA i AAA</w:t>
      </w:r>
      <w:r w:rsidR="00FF2386">
        <w:t xml:space="preserve"> </w:t>
      </w:r>
      <w:r w:rsidR="00FF2386" w:rsidRPr="00FF2386">
        <w:t>[16]</w:t>
      </w:r>
      <w:r w:rsidRPr="00793340">
        <w:t>. Usklađenost se ne dokazuje općom tvrdnjom, nego time da su zadovoljeni relevantni kriteriji određene razine, pri čemu WCAG jasno definira što “konformnost” znači i pod kojim uvjetima se može tvrditi da je sadržaj usklađen.</w:t>
      </w:r>
    </w:p>
    <w:p w14:paraId="0A792263" w14:textId="5EA84ADD" w:rsidR="001B104F" w:rsidRPr="00793340" w:rsidRDefault="001B104F" w:rsidP="001821DF">
      <w:pPr>
        <w:pStyle w:val="Heading2"/>
        <w:rPr>
          <w:iCs w:val="0"/>
          <w:lang w:eastAsia="en-US"/>
        </w:rPr>
      </w:pPr>
      <w:bookmarkStart w:id="36" w:name="_Toc220638447"/>
      <w:r w:rsidRPr="00793340">
        <w:rPr>
          <w:iCs w:val="0"/>
          <w:lang w:eastAsia="en-US"/>
        </w:rPr>
        <w:lastRenderedPageBreak/>
        <w:t>3.</w:t>
      </w:r>
      <w:r w:rsidRPr="00793340">
        <w:rPr>
          <w:iCs w:val="0"/>
          <w:lang w:eastAsia="en-US"/>
        </w:rPr>
        <w:t>3</w:t>
      </w:r>
      <w:r w:rsidRPr="00793340">
        <w:rPr>
          <w:iCs w:val="0"/>
          <w:lang w:eastAsia="en-US"/>
        </w:rPr>
        <w:t xml:space="preserve">. Pristupačnost u kontekstu </w:t>
      </w:r>
      <w:r w:rsidR="00220BDD" w:rsidRPr="00793340">
        <w:rPr>
          <w:iCs w:val="0"/>
          <w:lang w:eastAsia="en-US"/>
        </w:rPr>
        <w:t>online trgovin</w:t>
      </w:r>
      <w:r w:rsidRPr="00793340">
        <w:rPr>
          <w:iCs w:val="0"/>
          <w:lang w:eastAsia="en-US"/>
        </w:rPr>
        <w:t>e</w:t>
      </w:r>
      <w:bookmarkEnd w:id="36"/>
    </w:p>
    <w:p w14:paraId="31F096B8" w14:textId="595D868C" w:rsidR="003D3324" w:rsidRPr="00793340" w:rsidRDefault="001B104F" w:rsidP="00B56EED">
      <w:pPr>
        <w:rPr>
          <w:lang w:eastAsia="en-US"/>
        </w:rPr>
      </w:pPr>
      <w:r w:rsidRPr="00793340">
        <w:rPr>
          <w:lang w:eastAsia="en-US"/>
        </w:rPr>
        <w:t xml:space="preserve">U </w:t>
      </w:r>
      <w:r w:rsidR="00220BDD" w:rsidRPr="00793340">
        <w:rPr>
          <w:lang w:eastAsia="en-US"/>
        </w:rPr>
        <w:t>online trgovin</w:t>
      </w:r>
      <w:r w:rsidRPr="00793340">
        <w:rPr>
          <w:lang w:eastAsia="en-US"/>
        </w:rPr>
        <w:t>i pristupačnost je kritična zato što korisnik mora moći samostalno dovršiti cijeli tok kupnje: od snalaženja u navigaciji i kategorijama, preko pretrage i filtriranja, do pregleda proizvoda te košarice i naplate. U praksi se problemi najčešće pojavljuju na “točkama prijeloma” — kod filtriranja i sortiranja, u galerijama slika i varijantama proizvoda, te u obrascima naplate gdje su česte prepreke nejasne poruke o pogrešci, loše vođenje fokusa tipkovnicom i nedovoljno označena polja. Takvi propusti nisu samo tehnički detalji, nego izravno odlučuju može li korisnik završiti kupnju ili odustaje.</w:t>
      </w:r>
      <w:r w:rsidR="003D3324" w:rsidRPr="00793340">
        <w:rPr>
          <w:lang w:eastAsia="en-US"/>
        </w:rPr>
        <w:t xml:space="preserve"> </w:t>
      </w:r>
      <w:r w:rsidRPr="00793340">
        <w:rPr>
          <w:lang w:eastAsia="en-US"/>
        </w:rPr>
        <w:t>WCAG okvir je ovdje koristan jer zahtjeve prevodi u provjerljive kriterije</w:t>
      </w:r>
      <w:r w:rsidR="003D3324" w:rsidRPr="00793340">
        <w:rPr>
          <w:lang w:eastAsia="en-US"/>
        </w:rPr>
        <w:t xml:space="preserve"> </w:t>
      </w:r>
      <w:r w:rsidRPr="00793340">
        <w:rPr>
          <w:lang w:eastAsia="en-US"/>
        </w:rPr>
        <w:t>primjeric</w:t>
      </w:r>
      <w:r w:rsidR="003D3324" w:rsidRPr="00793340">
        <w:rPr>
          <w:lang w:eastAsia="en-US"/>
        </w:rPr>
        <w:t>e:</w:t>
      </w:r>
    </w:p>
    <w:p w14:paraId="0ABCC9D7" w14:textId="77777777" w:rsidR="003D3324" w:rsidRPr="00793340" w:rsidRDefault="003D3324" w:rsidP="003D3324">
      <w:pPr>
        <w:numPr>
          <w:ilvl w:val="0"/>
          <w:numId w:val="76"/>
        </w:numPr>
        <w:rPr>
          <w:lang w:eastAsia="en-US"/>
        </w:rPr>
      </w:pPr>
      <w:r w:rsidRPr="00793340">
        <w:rPr>
          <w:lang w:eastAsia="en-US"/>
        </w:rPr>
        <w:t>M</w:t>
      </w:r>
      <w:r w:rsidR="001B104F" w:rsidRPr="00793340">
        <w:rPr>
          <w:lang w:eastAsia="en-US"/>
        </w:rPr>
        <w:t>ogućnost korištenja tipkovnicom i predvidljivo ponašanje na fokus (operabilnost)</w:t>
      </w:r>
    </w:p>
    <w:p w14:paraId="09A39DF1" w14:textId="77777777" w:rsidR="003D3324" w:rsidRPr="00793340" w:rsidRDefault="003D3324" w:rsidP="003D3324">
      <w:pPr>
        <w:numPr>
          <w:ilvl w:val="0"/>
          <w:numId w:val="76"/>
        </w:numPr>
        <w:rPr>
          <w:lang w:eastAsia="en-US"/>
        </w:rPr>
      </w:pPr>
      <w:r w:rsidRPr="00793340">
        <w:rPr>
          <w:lang w:eastAsia="en-US"/>
        </w:rPr>
        <w:t>R</w:t>
      </w:r>
      <w:r w:rsidR="001B104F" w:rsidRPr="00793340">
        <w:rPr>
          <w:lang w:eastAsia="en-US"/>
        </w:rPr>
        <w:t>azumljive upute i identifikacija pogrešaka u obrascima (razumljivost)</w:t>
      </w:r>
    </w:p>
    <w:p w14:paraId="59B08BA7" w14:textId="110DD0FE" w:rsidR="003D3324" w:rsidRPr="00793340" w:rsidRDefault="003D3324" w:rsidP="003D3324">
      <w:pPr>
        <w:numPr>
          <w:ilvl w:val="0"/>
          <w:numId w:val="76"/>
        </w:numPr>
        <w:rPr>
          <w:lang w:eastAsia="en-US"/>
        </w:rPr>
      </w:pPr>
      <w:r w:rsidRPr="00793340">
        <w:rPr>
          <w:lang w:eastAsia="en-US"/>
        </w:rPr>
        <w:t>K</w:t>
      </w:r>
      <w:r w:rsidR="001B104F" w:rsidRPr="00793340">
        <w:rPr>
          <w:lang w:eastAsia="en-US"/>
        </w:rPr>
        <w:t>ompatibilnost s pomoćnim tehnologijama poput čitača zaslona (robustnost)</w:t>
      </w:r>
    </w:p>
    <w:p w14:paraId="0815F6D4" w14:textId="604DA71F" w:rsidR="001B104F" w:rsidRPr="00793340" w:rsidRDefault="001B104F" w:rsidP="00B56EED">
      <w:pPr>
        <w:rPr>
          <w:lang w:eastAsia="en-US"/>
        </w:rPr>
      </w:pPr>
      <w:r w:rsidRPr="00793340">
        <w:rPr>
          <w:lang w:eastAsia="en-US"/>
        </w:rPr>
        <w:t>U kontekstu podrške korisnicima, chat i kontakt kanali dodatno dobivaju na važnosti</w:t>
      </w:r>
      <w:r w:rsidR="00B56EED" w:rsidRPr="00793340">
        <w:rPr>
          <w:lang w:eastAsia="en-US"/>
        </w:rPr>
        <w:t xml:space="preserve"> </w:t>
      </w:r>
      <w:r w:rsidRPr="00793340">
        <w:rPr>
          <w:lang w:eastAsia="en-US"/>
        </w:rPr>
        <w:t>ako automatizacija ne može riješiti složeniji slučaj, korisniku mora ostati jasan i pristupačan put do pomoći</w:t>
      </w:r>
      <w:r w:rsidR="003D3324" w:rsidRPr="00793340">
        <w:rPr>
          <w:lang w:eastAsia="en-US"/>
        </w:rPr>
        <w:t>.</w:t>
      </w:r>
    </w:p>
    <w:p w14:paraId="4DAAC99A" w14:textId="782A1198" w:rsidR="001B104F" w:rsidRPr="00793340" w:rsidRDefault="001B104F" w:rsidP="001821DF">
      <w:pPr>
        <w:pStyle w:val="Heading2"/>
        <w:rPr>
          <w:iCs w:val="0"/>
          <w:lang w:eastAsia="en-US"/>
        </w:rPr>
      </w:pPr>
      <w:bookmarkStart w:id="37" w:name="_Toc220638448"/>
      <w:r w:rsidRPr="00793340">
        <w:rPr>
          <w:iCs w:val="0"/>
          <w:lang w:eastAsia="en-US"/>
        </w:rPr>
        <w:t>3.</w:t>
      </w:r>
      <w:r w:rsidRPr="00793340">
        <w:rPr>
          <w:iCs w:val="0"/>
          <w:lang w:eastAsia="en-US"/>
        </w:rPr>
        <w:t>4.</w:t>
      </w:r>
      <w:r w:rsidRPr="00793340">
        <w:rPr>
          <w:iCs w:val="0"/>
          <w:lang w:eastAsia="en-US"/>
        </w:rPr>
        <w:t xml:space="preserve"> Odabrane pristupačne funkcionalnosti za implementaciju</w:t>
      </w:r>
      <w:bookmarkEnd w:id="37"/>
    </w:p>
    <w:p w14:paraId="4CA9F92F" w14:textId="2B460A36" w:rsidR="001B104F" w:rsidRPr="00793340" w:rsidRDefault="001B104F" w:rsidP="001B104F">
      <w:pPr>
        <w:rPr>
          <w:lang w:eastAsia="en-US"/>
        </w:rPr>
      </w:pPr>
      <w:r w:rsidRPr="00793340">
        <w:rPr>
          <w:lang w:eastAsia="en-US"/>
        </w:rPr>
        <w:t xml:space="preserve">Na temelju općih smjernica pristupačnosti i tipičnih problema u korisničkim tokovima </w:t>
      </w:r>
      <w:r w:rsidR="00220BDD" w:rsidRPr="00793340">
        <w:rPr>
          <w:lang w:eastAsia="en-US"/>
        </w:rPr>
        <w:t>online trgovin</w:t>
      </w:r>
      <w:r w:rsidRPr="00793340">
        <w:rPr>
          <w:lang w:eastAsia="en-US"/>
        </w:rPr>
        <w:t>e, za implementaciju su odabrane sljedeće funkcionalnosti:</w:t>
      </w:r>
    </w:p>
    <w:p w14:paraId="11DDA571" w14:textId="6212857D" w:rsidR="0093344A" w:rsidRPr="00793340" w:rsidRDefault="0093344A" w:rsidP="0093344A">
      <w:pPr>
        <w:numPr>
          <w:ilvl w:val="0"/>
          <w:numId w:val="77"/>
        </w:numPr>
        <w:rPr>
          <w:rFonts w:ascii="Times New Roman" w:hAnsi="Times New Roman"/>
          <w:lang w:eastAsia="en-US"/>
        </w:rPr>
      </w:pPr>
      <w:r w:rsidRPr="00793340">
        <w:rPr>
          <w:rStyle w:val="Strong"/>
        </w:rPr>
        <w:t>Prilagodba veličine teksta</w:t>
      </w:r>
      <w:r w:rsidRPr="00793340">
        <w:t>: omogućuje povećanje ili smanjenje teksta radi bolje čitljivosti</w:t>
      </w:r>
    </w:p>
    <w:p w14:paraId="7F20A8E1" w14:textId="5EF1172A" w:rsidR="0093344A" w:rsidRPr="00793340" w:rsidRDefault="0093344A" w:rsidP="0093344A">
      <w:pPr>
        <w:numPr>
          <w:ilvl w:val="0"/>
          <w:numId w:val="77"/>
        </w:numPr>
      </w:pPr>
      <w:r w:rsidRPr="00793340">
        <w:rPr>
          <w:rStyle w:val="Strong"/>
        </w:rPr>
        <w:t>OpenDyslexic font</w:t>
      </w:r>
      <w:r w:rsidRPr="00793340">
        <w:t>: primjenjuje font prilagođen osobama s disleksijom na sav tekst</w:t>
      </w:r>
    </w:p>
    <w:p w14:paraId="22FBAEDC" w14:textId="24B4A484" w:rsidR="0093344A" w:rsidRPr="00793340" w:rsidRDefault="0093344A" w:rsidP="0093344A">
      <w:pPr>
        <w:numPr>
          <w:ilvl w:val="0"/>
          <w:numId w:val="77"/>
        </w:numPr>
      </w:pPr>
      <w:r w:rsidRPr="00793340">
        <w:rPr>
          <w:rStyle w:val="Strong"/>
        </w:rPr>
        <w:t xml:space="preserve">Istaknuti </w:t>
      </w:r>
      <w:r w:rsidRPr="00793340">
        <w:rPr>
          <w:rStyle w:val="Strong"/>
        </w:rPr>
        <w:t>prikaz poveznica</w:t>
      </w:r>
      <w:r w:rsidRPr="00793340">
        <w:t>: linkovi se dodatno označavaju podcrtavanjem i/ili isticanjem (npr. pozadinom) kako bi bili lakše uočljivi</w:t>
      </w:r>
    </w:p>
    <w:p w14:paraId="2C6FEFC9" w14:textId="411823BC" w:rsidR="0093344A" w:rsidRPr="00793340" w:rsidRDefault="0093344A" w:rsidP="0093344A">
      <w:pPr>
        <w:numPr>
          <w:ilvl w:val="0"/>
          <w:numId w:val="77"/>
        </w:numPr>
      </w:pPr>
      <w:r w:rsidRPr="00793340">
        <w:rPr>
          <w:rStyle w:val="Strong"/>
        </w:rPr>
        <w:t>Prikaz slika u sivim tonovima</w:t>
      </w:r>
      <w:r w:rsidRPr="00793340">
        <w:t>: sve slike se prikazuju u grayscale načinu rada</w:t>
      </w:r>
    </w:p>
    <w:p w14:paraId="63208714" w14:textId="7ECCBF2A" w:rsidR="00EB76FC" w:rsidRPr="00793340" w:rsidRDefault="0093344A" w:rsidP="0093344A">
      <w:pPr>
        <w:numPr>
          <w:ilvl w:val="0"/>
          <w:numId w:val="77"/>
        </w:numPr>
      </w:pPr>
      <w:r w:rsidRPr="00793340">
        <w:rPr>
          <w:rStyle w:val="Strong"/>
        </w:rPr>
        <w:t>Noćni prikaz (dark mode)</w:t>
      </w:r>
      <w:r w:rsidRPr="00793340">
        <w:t>: tamna pozadina i svijetli tekst radi ugodnijeg čitanja u slabijem osvjetljenju i potencijalno manje potrošnje baterije.</w:t>
      </w:r>
    </w:p>
    <w:p w14:paraId="158280C3" w14:textId="042F631B" w:rsidR="00EE0E95" w:rsidRPr="00793340" w:rsidRDefault="00EE0E95" w:rsidP="00EE0E95">
      <w:r w:rsidRPr="00793340">
        <w:t>Dostupnost opcija pristupačnosti bit će omogućena putem posebnog gumba smještenog u desnom gornjem kutu korisničkog sučelja, čime se osigurava brz i jednostavan pristup svim korisnicima. Na taj način korisnici mogu u svakom trenutku prilagoditi prikaz sukladno vlastitim potrebama, bez ometanja osnovnog tijeka korištenja sustava.</w:t>
      </w:r>
    </w:p>
    <w:p w14:paraId="011B7BC5" w14:textId="1F6EF8E1" w:rsidR="004F575A" w:rsidRPr="00793340" w:rsidRDefault="00BB3472" w:rsidP="00AE12E2">
      <w:pPr>
        <w:pStyle w:val="Heading1"/>
      </w:pPr>
      <w:bookmarkStart w:id="38" w:name="_Toc220638449"/>
      <w:r w:rsidRPr="00793340">
        <w:lastRenderedPageBreak/>
        <w:t>CMS alati</w:t>
      </w:r>
      <w:bookmarkEnd w:id="38"/>
    </w:p>
    <w:p w14:paraId="3E8CB4FC" w14:textId="7E240988" w:rsidR="005A196D" w:rsidRPr="00793340" w:rsidRDefault="005A196D" w:rsidP="001821DF">
      <w:pPr>
        <w:pStyle w:val="Heading2"/>
        <w:rPr>
          <w:iCs w:val="0"/>
        </w:rPr>
      </w:pPr>
      <w:bookmarkStart w:id="39" w:name="_Toc220638450"/>
      <w:r w:rsidRPr="00793340">
        <w:rPr>
          <w:iCs w:val="0"/>
        </w:rPr>
        <w:t>4.1. Sustavi za upravljanje sadržajem (CMS)</w:t>
      </w:r>
      <w:bookmarkEnd w:id="39"/>
    </w:p>
    <w:p w14:paraId="174F029E" w14:textId="26E183FD" w:rsidR="005A196D" w:rsidRPr="00793340" w:rsidRDefault="008F7547" w:rsidP="005A196D">
      <w:r w:rsidRPr="00793340">
        <w:t>U digitalnom poslovanju sadržaj je jedan od glavnih “materijala” s kojim se radi</w:t>
      </w:r>
      <w:r w:rsidR="0093344A" w:rsidRPr="00793340">
        <w:t xml:space="preserve">, </w:t>
      </w:r>
      <w:r w:rsidRPr="00793340">
        <w:t>od statičnih stranica i novosti do opisa proizvoda i promotivnih kampanja. Kada se takav sadržaj održava ručno u programskom kodu, svaka izmjena postaje razvojni zadatak, što usporava objavu i povećava rizik pogrešaka. CMS (Content Management System) taj problem rješava tako da sadržaj odvaja od koda i daje urednicima jednostavno sučelje za unos, uređivanje i objavu sadržaja. Drugim riječima, CMS je praktična uvertira u moderne pristupe jer uvodi ideju da se sadržajem upravlja kao zasebnim slojem, a ne kao dijelom implementacije sučelja.</w:t>
      </w:r>
    </w:p>
    <w:p w14:paraId="330841B8" w14:textId="6CB83CE5" w:rsidR="005A196D" w:rsidRPr="00793340" w:rsidRDefault="005A196D" w:rsidP="003031D4">
      <w:pPr>
        <w:pStyle w:val="Heading3"/>
      </w:pPr>
      <w:bookmarkStart w:id="40" w:name="_Toc220638451"/>
      <w:r w:rsidRPr="00793340">
        <w:t>4.1.1. Uloga i svrha CMS-a</w:t>
      </w:r>
      <w:bookmarkEnd w:id="40"/>
    </w:p>
    <w:p w14:paraId="2DBCFE67" w14:textId="77777777" w:rsidR="008F7547" w:rsidRPr="00793340" w:rsidRDefault="008F7547" w:rsidP="008F7547">
      <w:r w:rsidRPr="00793340">
        <w:t xml:space="preserve">Glavna uloga CMS-a je omogućiti da se sadržaj može stvarati i održavati bez stalne uključenosti razvojnih timova. To je važno jer u praksi sadržaj često uređuju osobe bez tehničkog znanja (npr. marketing ili prodaja), a promjene moraju biti brze i kontrolirane. CMS zato obično uvodi centralno spremište sadržaja, jasno definirane uloge i ovlasti (tko smije uređivati, tko odobrava), te osnovne mehanizme kontrole objave poput radnih tokova i revizijskog traga (tko je što promijenio i kada). </w:t>
      </w:r>
    </w:p>
    <w:p w14:paraId="71EB3B27" w14:textId="5E778445" w:rsidR="002C5130" w:rsidRPr="00793340" w:rsidRDefault="008F7547" w:rsidP="005A196D">
      <w:r w:rsidRPr="00793340">
        <w:t>U kontekstu weba često se govori i o web content managementu (WCM), gdje je naglasak na tome da se sadržaj kontrolira i isporučuje kroz jedan ili više online kanala. To je bitno kao prijelaz prema headless pristupu: već i kod klasičnog CMS-a postoji potreba da se sadržaj koristi na više mjesta, ali tradicionalna rješenja su često čvrsto vezana uz jedan način prikaza.</w:t>
      </w:r>
    </w:p>
    <w:p w14:paraId="17E9F45B" w14:textId="0AA2B04D" w:rsidR="00D41E86" w:rsidRPr="00793340" w:rsidRDefault="00D41E86" w:rsidP="003031D4">
      <w:pPr>
        <w:pStyle w:val="Heading3"/>
      </w:pPr>
      <w:bookmarkStart w:id="41" w:name="_Toc220638452"/>
      <w:r w:rsidRPr="00793340">
        <w:t>4.1.2. Definicija CMS-a i ključne funkcionalnosti</w:t>
      </w:r>
      <w:bookmarkEnd w:id="41"/>
    </w:p>
    <w:p w14:paraId="35BD54B8" w14:textId="23093967" w:rsidR="008F7547" w:rsidRPr="00793340" w:rsidRDefault="008F7547" w:rsidP="0093344A">
      <w:r w:rsidRPr="00793340">
        <w:t>CMS se može definirati kao softverski sustav koji omogućuje objavu, organizaciju, izmjenu ili uklanjanje različitih vrsta digitalnog sadržaja (tekst, slike, video i sl.), kroz korisničko sučelje. Time CMS daje timovima mogućnost samostalnog rada nad sadržajem, uz zadržavanje kontrole nad procesom objave. Uobičajene ključne funkcionalnosti CMS sustava uključuju:</w:t>
      </w:r>
    </w:p>
    <w:p w14:paraId="3B67F687" w14:textId="06DAF498" w:rsidR="008F7547" w:rsidRPr="00793340" w:rsidRDefault="008F7547" w:rsidP="008F7547">
      <w:pPr>
        <w:numPr>
          <w:ilvl w:val="0"/>
          <w:numId w:val="64"/>
        </w:numPr>
      </w:pPr>
      <w:r w:rsidRPr="00793340">
        <w:t>Izradu i uređivanje sadržaja</w:t>
      </w:r>
    </w:p>
    <w:p w14:paraId="1E697129" w14:textId="24D47D41" w:rsidR="008F7547" w:rsidRPr="00793340" w:rsidRDefault="008F7547" w:rsidP="008F7547">
      <w:pPr>
        <w:numPr>
          <w:ilvl w:val="0"/>
          <w:numId w:val="64"/>
        </w:numPr>
      </w:pPr>
      <w:r w:rsidRPr="00793340">
        <w:t>Uloge i ovlasti</w:t>
      </w:r>
    </w:p>
    <w:p w14:paraId="4E26FCBF" w14:textId="57E27615" w:rsidR="008F7547" w:rsidRPr="00793340" w:rsidRDefault="008F7547" w:rsidP="008F7547">
      <w:pPr>
        <w:numPr>
          <w:ilvl w:val="0"/>
          <w:numId w:val="64"/>
        </w:numPr>
      </w:pPr>
      <w:r w:rsidRPr="00793340">
        <w:t>Radne tokove odobravanja</w:t>
      </w:r>
    </w:p>
    <w:p w14:paraId="4C67D55A" w14:textId="525BCEF5" w:rsidR="008F7547" w:rsidRPr="00793340" w:rsidRDefault="008F7547" w:rsidP="008F7547">
      <w:pPr>
        <w:numPr>
          <w:ilvl w:val="0"/>
          <w:numId w:val="64"/>
        </w:numPr>
      </w:pPr>
      <w:r w:rsidRPr="00793340">
        <w:t>Upravljanje multimedijom</w:t>
      </w:r>
    </w:p>
    <w:p w14:paraId="4670ADB8" w14:textId="1DEAC387" w:rsidR="008F7547" w:rsidRPr="00793340" w:rsidRDefault="008F7547" w:rsidP="008F7547">
      <w:pPr>
        <w:numPr>
          <w:ilvl w:val="0"/>
          <w:numId w:val="64"/>
        </w:numPr>
      </w:pPr>
      <w:r w:rsidRPr="00793340">
        <w:t>Verzioniranje i revizijski trag</w:t>
      </w:r>
    </w:p>
    <w:p w14:paraId="6BC54561" w14:textId="2C07FC5A" w:rsidR="008F7547" w:rsidRPr="00793340" w:rsidRDefault="008F7547" w:rsidP="008F7547">
      <w:pPr>
        <w:numPr>
          <w:ilvl w:val="0"/>
          <w:numId w:val="64"/>
        </w:numPr>
      </w:pPr>
      <w:r w:rsidRPr="00793340">
        <w:t>Standardizirani prikaz kroz predloške/teme</w:t>
      </w:r>
    </w:p>
    <w:p w14:paraId="2DC2391A" w14:textId="77777777" w:rsidR="00D41E86" w:rsidRPr="00793340" w:rsidRDefault="00D41E86" w:rsidP="001821DF">
      <w:pPr>
        <w:pStyle w:val="Heading2"/>
        <w:rPr>
          <w:iCs w:val="0"/>
        </w:rPr>
      </w:pPr>
      <w:bookmarkStart w:id="42" w:name="_Toc220638453"/>
      <w:r w:rsidRPr="00793340">
        <w:rPr>
          <w:iCs w:val="0"/>
        </w:rPr>
        <w:lastRenderedPageBreak/>
        <w:t>4.2. Headless pristup upravljanju sadržajem</w:t>
      </w:r>
      <w:bookmarkEnd w:id="42"/>
    </w:p>
    <w:p w14:paraId="25A262AC" w14:textId="60A95BC2" w:rsidR="00D41E86" w:rsidRPr="00793340" w:rsidRDefault="00D41E86" w:rsidP="00D41E86">
      <w:r w:rsidRPr="00793340">
        <w:t xml:space="preserve">Kako je u prethodnom poglavlju opisano, klasični CMS rješava problem upravljanja sadržajem tako da urednicima daje sučelje za unos i objavu, a sustav zatim sadržaj prikazuje kroz unaprijed definirani način prezentacije. Međutim, u modernim aplikacijama sve češće postoji više različitih “kanala” (web, mobilna aplikacija, integracije), pa se pojavljuje potreba da se isti sadržaj može isporučivati na više mjesta bez vezivanja za jedan oblik prikaza. U tom kontekstu javlja se headless pristup, gdje je fokus na sadržaju i njegovoj isporuci kroz API-je, a ne na gotovom “frontendu” unutar samog CMS-a. </w:t>
      </w:r>
    </w:p>
    <w:p w14:paraId="4171D05A" w14:textId="4B2A022D" w:rsidR="00D41E86" w:rsidRPr="00793340" w:rsidRDefault="00D41E86" w:rsidP="003031D4">
      <w:pPr>
        <w:pStyle w:val="Heading3"/>
      </w:pPr>
      <w:bookmarkStart w:id="43" w:name="_Toc220638454"/>
      <w:r w:rsidRPr="00793340">
        <w:t>4.2.1. Definicija headless CMS-a</w:t>
      </w:r>
      <w:bookmarkEnd w:id="43"/>
    </w:p>
    <w:p w14:paraId="4652E6D6" w14:textId="27839BD0" w:rsidR="00D41E86" w:rsidRPr="00793340" w:rsidRDefault="00D41E86" w:rsidP="00D41E86">
      <w:r w:rsidRPr="00793340">
        <w:t>Headless CMS može se opisati kao sustav</w:t>
      </w:r>
      <w:r w:rsidR="0030160C" w:rsidRPr="00793340">
        <w:t xml:space="preserve"> </w:t>
      </w:r>
      <w:r w:rsidRPr="00793340">
        <w:t xml:space="preserve">za pohranu i upravljanje sadržajem koji taj sadržaj isporučuje prema van putem API-ja, tako da ga bilo koja aplikacija može dohvatiti i prikazati u vlastitom sučelju. Za razliku od tradicionalnog CMS-a, headless CMS u pravilu nema “ugrađeni” sloj prezentacije (predloške stranica, teme i slično), nego je prezentacija potpuno prepuštena klijentskoj aplikaciji (npr. web aplikaciji u Next.js-u). </w:t>
      </w:r>
    </w:p>
    <w:p w14:paraId="175DD3A1" w14:textId="16033015" w:rsidR="006B6699" w:rsidRPr="00793340" w:rsidRDefault="00D41E86" w:rsidP="006B6699">
      <w:r w:rsidRPr="00793340">
        <w:t xml:space="preserve">U praksi se često uz headless spominje i pojam API-first. Iako se termini ponekad koriste kao sinonimi, API-first naglašava da su API-jevi središnji dio dizajna sustava i da je integracija s drugim sustavima planirana “od početka”, što je posebno korisno kada se sadržaj koristi u više različitih aplikacija ili servisa. </w:t>
      </w:r>
    </w:p>
    <w:p w14:paraId="276F5B01" w14:textId="3DE18D5C" w:rsidR="00D41E86" w:rsidRPr="00793340" w:rsidRDefault="00D41E86" w:rsidP="003031D4">
      <w:pPr>
        <w:pStyle w:val="Heading3"/>
      </w:pPr>
      <w:bookmarkStart w:id="44" w:name="_Toc220638455"/>
      <w:r w:rsidRPr="00793340">
        <w:t>4.2.2. Arhitektura i koncept razdvajanja (backend–frontend)</w:t>
      </w:r>
      <w:bookmarkEnd w:id="44"/>
    </w:p>
    <w:p w14:paraId="76030529" w14:textId="75962C6A" w:rsidR="00D41E86" w:rsidRPr="00793340" w:rsidRDefault="00D41E86" w:rsidP="00D41E86">
      <w:r w:rsidRPr="00793340">
        <w:t>Kod headless pristupa dolazi do jasnog razdvajanja slojeva: backend dio se bavi modeliranjem i pohranom sadržaja</w:t>
      </w:r>
      <w:r w:rsidR="00AE12E2" w:rsidRPr="00793340">
        <w:t xml:space="preserve">, </w:t>
      </w:r>
      <w:r w:rsidRPr="00793340">
        <w:t>upravljanjem korisnicima i pravima te objavom sadržaja, dok frontend dio samostalno implementira prikaz i korisničku logiku. Komunikacija između ta dva sloja odvija se kroz API</w:t>
      </w:r>
      <w:r w:rsidR="00AE12E2" w:rsidRPr="00793340">
        <w:t xml:space="preserve">, </w:t>
      </w:r>
      <w:r w:rsidRPr="00793340">
        <w:t xml:space="preserve">najčešće REST ili GraphQL, a sadržaj se tipično prenosi u strukturiranom formatu (npr. JSON). </w:t>
      </w:r>
    </w:p>
    <w:p w14:paraId="4548D43E" w14:textId="0CFB2A87" w:rsidR="006B6699" w:rsidRPr="00793340" w:rsidRDefault="00D41E86" w:rsidP="00D41E86">
      <w:r w:rsidRPr="00793340">
        <w:t xml:space="preserve">Ovaj model je </w:t>
      </w:r>
      <w:r w:rsidR="00AE12E2" w:rsidRPr="00793340">
        <w:t>„</w:t>
      </w:r>
      <w:r w:rsidRPr="00793340">
        <w:t>decoupled</w:t>
      </w:r>
      <w:r w:rsidR="00AE12E2" w:rsidRPr="00793340">
        <w:t>“</w:t>
      </w:r>
      <w:r w:rsidRPr="00793340">
        <w:t xml:space="preserve"> u smislu da se sadržaj može koristiti na više mjesta bez dupliciranja</w:t>
      </w:r>
      <w:r w:rsidR="00AE12E2" w:rsidRPr="00793340">
        <w:t>. Na taj način i</w:t>
      </w:r>
      <w:r w:rsidRPr="00793340">
        <w:t xml:space="preserve">sti izvor podataka može </w:t>
      </w:r>
      <w:r w:rsidR="00AE12E2" w:rsidRPr="00793340">
        <w:t>„</w:t>
      </w:r>
      <w:r w:rsidRPr="00793340">
        <w:t>hraniti</w:t>
      </w:r>
      <w:r w:rsidR="00AE12E2" w:rsidRPr="00793340">
        <w:t>“</w:t>
      </w:r>
      <w:r w:rsidRPr="00793340">
        <w:t xml:space="preserve"> web trgovinu, mobilnu aplikaciju i</w:t>
      </w:r>
      <w:r w:rsidR="00AE12E2" w:rsidRPr="00793340">
        <w:t xml:space="preserve"> </w:t>
      </w:r>
      <w:r w:rsidRPr="00793340">
        <w:t>virtualnog asistenta koji dohvaća opis proizvoda ili pravila dostave. Time se smanjuje ovisnost o jednom kanalu i olakšava razvoj specifičnih korisničkih sučelja</w:t>
      </w:r>
      <w:r w:rsidR="00AE12E2" w:rsidRPr="00793340">
        <w:t xml:space="preserve"> (Sl 4.1)</w:t>
      </w:r>
      <w:r w:rsidRPr="00793340">
        <w:t xml:space="preserve">. </w:t>
      </w:r>
    </w:p>
    <w:p w14:paraId="3FD381A2" w14:textId="77777777" w:rsidR="006B6699" w:rsidRPr="00793340" w:rsidRDefault="006B6699" w:rsidP="00D41E86"/>
    <w:p w14:paraId="4B180104" w14:textId="77777777" w:rsidR="00AE12E2" w:rsidRPr="00793340" w:rsidRDefault="006B6699" w:rsidP="00AE12E2">
      <w:pPr>
        <w:keepNext/>
      </w:pPr>
      <w:r w:rsidRPr="00793340">
        <w:lastRenderedPageBreak/>
        <w:fldChar w:fldCharType="begin"/>
      </w:r>
      <w:r w:rsidRPr="00793340">
        <w:instrText xml:space="preserve"> INCLUDEPICTURE "https://images.prismic.io/prismic-main/655a4a90531ac2845a254648_TraditionalvsHeadlesscms.png?auto=compress%2Cformat&amp;fit=max&amp;w=3840" \* MERGEFORMATINET </w:instrText>
      </w:r>
      <w:r w:rsidRPr="00793340">
        <w:fldChar w:fldCharType="separate"/>
      </w:r>
      <w:r w:rsidR="00121DF0" w:rsidRPr="00793340">
        <w:pict w14:anchorId="5F0D882B">
          <v:shape id="_x0000_i2305" type="#_x0000_t75" alt="Headless vs Traditional CMS illustration" style="width:436.75pt;height:353.9pt">
            <v:imagedata r:id="rId30" r:href="rId31"/>
          </v:shape>
        </w:pict>
      </w:r>
      <w:r w:rsidRPr="00793340">
        <w:fldChar w:fldCharType="end"/>
      </w:r>
    </w:p>
    <w:p w14:paraId="49416C5B" w14:textId="301BA4B1" w:rsidR="00D41E86" w:rsidRPr="00793340" w:rsidRDefault="00AE12E2" w:rsidP="00505310">
      <w:pPr>
        <w:pStyle w:val="Caption"/>
      </w:pPr>
      <w:r w:rsidRPr="00793340">
        <w:t xml:space="preserve">Sl. </w:t>
      </w:r>
      <w:r w:rsidR="00325A6D">
        <w:fldChar w:fldCharType="begin"/>
      </w:r>
      <w:r w:rsidR="00325A6D">
        <w:instrText xml:space="preserve"> STYLEREF 1 \s </w:instrText>
      </w:r>
      <w:r w:rsidR="00325A6D">
        <w:fldChar w:fldCharType="separate"/>
      </w:r>
      <w:r w:rsidR="00325A6D">
        <w:t>4</w:t>
      </w:r>
      <w:r w:rsidR="00325A6D">
        <w:fldChar w:fldCharType="end"/>
      </w:r>
      <w:r w:rsidR="00325A6D">
        <w:t>.</w:t>
      </w:r>
      <w:r w:rsidR="00325A6D">
        <w:fldChar w:fldCharType="begin"/>
      </w:r>
      <w:r w:rsidR="00325A6D">
        <w:instrText xml:space="preserve"> SEQ Sl. \* ARABIC \s 1 </w:instrText>
      </w:r>
      <w:r w:rsidR="00325A6D">
        <w:fldChar w:fldCharType="separate"/>
      </w:r>
      <w:r w:rsidR="00325A6D">
        <w:t>1</w:t>
      </w:r>
      <w:r w:rsidR="00325A6D">
        <w:fldChar w:fldCharType="end"/>
      </w:r>
      <w:r w:rsidRPr="00793340">
        <w:t xml:space="preserve"> – Usp</w:t>
      </w:r>
      <w:r w:rsidR="00220BDD" w:rsidRPr="00793340">
        <w:t>o</w:t>
      </w:r>
      <w:r w:rsidRPr="00793340">
        <w:t>redba klasične i headless arhitekture</w:t>
      </w:r>
    </w:p>
    <w:p w14:paraId="3563C115" w14:textId="77777777" w:rsidR="00AE12E2" w:rsidRPr="00793340" w:rsidRDefault="00AE12E2" w:rsidP="00D41E86"/>
    <w:p w14:paraId="6365735A" w14:textId="71B1B388" w:rsidR="00D41E86" w:rsidRPr="00793340" w:rsidRDefault="00D41E86" w:rsidP="003031D4">
      <w:pPr>
        <w:pStyle w:val="Heading3"/>
      </w:pPr>
      <w:bookmarkStart w:id="45" w:name="_Toc220638456"/>
      <w:r w:rsidRPr="00793340">
        <w:t>4.2.3. Prednosti headless pristupa u odnosu na tradicionalne CMS sustave</w:t>
      </w:r>
      <w:bookmarkEnd w:id="45"/>
    </w:p>
    <w:p w14:paraId="46072C85" w14:textId="7818BF94" w:rsidR="00D41E86" w:rsidRPr="00793340" w:rsidRDefault="00D41E86" w:rsidP="00AE12E2">
      <w:pPr>
        <w:jc w:val="both"/>
      </w:pPr>
      <w:r w:rsidRPr="00793340">
        <w:t>Najčešće isticane prednosti headless pristupa u odnosu na klasične CMS sustave:</w:t>
      </w:r>
    </w:p>
    <w:p w14:paraId="1C43C894" w14:textId="77777777" w:rsidR="00D41E86" w:rsidRPr="00793340" w:rsidRDefault="00D41E86" w:rsidP="00AE12E2">
      <w:pPr>
        <w:numPr>
          <w:ilvl w:val="0"/>
          <w:numId w:val="63"/>
        </w:numPr>
        <w:jc w:val="both"/>
      </w:pPr>
      <w:r w:rsidRPr="00793340">
        <w:rPr>
          <w:b/>
          <w:bCs/>
        </w:rPr>
        <w:t>Fleksibilnost u razvoju sučelja</w:t>
      </w:r>
      <w:r w:rsidRPr="00793340">
        <w:t xml:space="preserve">: frontend se može graditi u tehnologiji koja najbolje odgovara projektu (npr. Next.js/React), bez ograničenja “teme” ili predložaka CMS-a. </w:t>
      </w:r>
    </w:p>
    <w:p w14:paraId="6F729C92" w14:textId="77777777" w:rsidR="00D41E86" w:rsidRPr="00793340" w:rsidRDefault="00D41E86" w:rsidP="00AE12E2">
      <w:pPr>
        <w:numPr>
          <w:ilvl w:val="0"/>
          <w:numId w:val="63"/>
        </w:numPr>
        <w:jc w:val="both"/>
      </w:pPr>
      <w:r w:rsidRPr="00793340">
        <w:rPr>
          <w:b/>
          <w:bCs/>
        </w:rPr>
        <w:t>Višekanalna isporuka sadržaja (omnichannel)</w:t>
      </w:r>
      <w:r w:rsidRPr="00793340">
        <w:t xml:space="preserve">: isti sadržaj se može koristiti na više kanala, jer je sadržaj “otključan” kroz API-je. </w:t>
      </w:r>
    </w:p>
    <w:p w14:paraId="1AED7FD5" w14:textId="77777777" w:rsidR="00D41E86" w:rsidRPr="00793340" w:rsidRDefault="00D41E86" w:rsidP="00AE12E2">
      <w:pPr>
        <w:numPr>
          <w:ilvl w:val="0"/>
          <w:numId w:val="63"/>
        </w:numPr>
        <w:jc w:val="both"/>
      </w:pPr>
      <w:r w:rsidRPr="00793340">
        <w:rPr>
          <w:b/>
          <w:bCs/>
        </w:rPr>
        <w:t>Lakše integracije</w:t>
      </w:r>
      <w:r w:rsidRPr="00793340">
        <w:t xml:space="preserve">: API-first orijentacija olakšava povezivanje s drugim sustavima (npr. e-commerce servisima, analitikom, AI komponentama), jer je standardizirana razmjena podataka osnovni način rada. </w:t>
      </w:r>
    </w:p>
    <w:p w14:paraId="244DCC59" w14:textId="77777777" w:rsidR="00D41E86" w:rsidRPr="00793340" w:rsidRDefault="00D41E86" w:rsidP="00AE12E2">
      <w:pPr>
        <w:numPr>
          <w:ilvl w:val="0"/>
          <w:numId w:val="63"/>
        </w:numPr>
        <w:jc w:val="both"/>
      </w:pPr>
      <w:r w:rsidRPr="00793340">
        <w:rPr>
          <w:b/>
          <w:bCs/>
        </w:rPr>
        <w:t>Operativne i sigurnosne prednosti</w:t>
      </w:r>
      <w:r w:rsidRPr="00793340">
        <w:t xml:space="preserve">: odvajanje administracijskog dijela od javnog frontenda smanjuje izloženost i omogućuje neovisno skaliranje slojeva, što je korisno kod većeg prometa. </w:t>
      </w:r>
    </w:p>
    <w:p w14:paraId="57A52E20" w14:textId="304A9EEC" w:rsidR="00D41E86" w:rsidRPr="00793340" w:rsidRDefault="00D41E86" w:rsidP="00AE12E2">
      <w:pPr>
        <w:jc w:val="both"/>
      </w:pPr>
      <w:r w:rsidRPr="00793340">
        <w:lastRenderedPageBreak/>
        <w:t xml:space="preserve">U kontekstu ovog rada, headless pristup je relevantan jer omogućuje da se sadržaj </w:t>
      </w:r>
      <w:r w:rsidR="00220BDD" w:rsidRPr="00793340">
        <w:t>online trgovin</w:t>
      </w:r>
      <w:r w:rsidRPr="00793340">
        <w:t>e (npr. opis proizvoda, pravila dostave i povrata) koristi i u web sučelju i u virtualnom asistentu</w:t>
      </w:r>
      <w:r w:rsidR="00AE12E2" w:rsidRPr="00793340">
        <w:t xml:space="preserve"> kroz </w:t>
      </w:r>
      <w:r w:rsidRPr="00793340">
        <w:t>API sloj.</w:t>
      </w:r>
    </w:p>
    <w:p w14:paraId="4CEA2BD8" w14:textId="77777777" w:rsidR="000314FD" w:rsidRPr="00793340" w:rsidRDefault="000314FD" w:rsidP="001821DF">
      <w:pPr>
        <w:pStyle w:val="Heading2"/>
        <w:rPr>
          <w:iCs w:val="0"/>
        </w:rPr>
      </w:pPr>
      <w:bookmarkStart w:id="46" w:name="_Toc220638457"/>
      <w:r w:rsidRPr="00793340">
        <w:rPr>
          <w:iCs w:val="0"/>
        </w:rPr>
        <w:t>4.3. Područja primjene headless CMS-a</w:t>
      </w:r>
      <w:bookmarkEnd w:id="46"/>
    </w:p>
    <w:p w14:paraId="0A00D3EE" w14:textId="113A7348" w:rsidR="000314FD" w:rsidRPr="00793340" w:rsidRDefault="000314FD" w:rsidP="00AE12E2">
      <w:pPr>
        <w:jc w:val="both"/>
      </w:pPr>
      <w:r w:rsidRPr="00793340">
        <w:t>Headless CMS se danas najčešće koristi tamo gdje je potrebno isporučivati isti sadržaj na više kanala i gdje se želi izbjeći “zaključavanje” na jedan način prikaza. Kako je sadržaj izložen preko API-ja, na njega se mogu spajati različite aplikacije (web, mobilna aplikacija, terminali, integracije), a svaki kanal može imati vlastito sučelje i logiku. U tom smislu headless CMS je praktičan kada se želi brže iterirati nad korisničkim iskustvom i paralelno razvijati frontend bez velikog utjecaja na sloj za upravljanje sadržajem.</w:t>
      </w:r>
    </w:p>
    <w:p w14:paraId="5CCEFAE5" w14:textId="054C7641" w:rsidR="000314FD" w:rsidRPr="00793340" w:rsidRDefault="000314FD" w:rsidP="003031D4">
      <w:pPr>
        <w:pStyle w:val="Heading3"/>
      </w:pPr>
      <w:bookmarkStart w:id="47" w:name="_Toc220638458"/>
      <w:r w:rsidRPr="00793340">
        <w:t xml:space="preserve">4.3.1. Primjena u </w:t>
      </w:r>
      <w:r w:rsidR="00220BDD" w:rsidRPr="00793340">
        <w:t>online trgovin</w:t>
      </w:r>
      <w:r w:rsidRPr="00793340">
        <w:t>i</w:t>
      </w:r>
      <w:bookmarkEnd w:id="47"/>
    </w:p>
    <w:p w14:paraId="0B7C0E31" w14:textId="121C431A" w:rsidR="000314FD" w:rsidRPr="00793340" w:rsidRDefault="000314FD" w:rsidP="00AE12E2">
      <w:pPr>
        <w:jc w:val="both"/>
      </w:pPr>
      <w:r w:rsidRPr="00793340">
        <w:t xml:space="preserve">U praksi se CMS često koristi za “sadržajni” dio (opisi, bannere, landing stranice, pomoć/FAQ, lokalizaciju), dok se transakcijski dio (narudžbe, plaćanje, korisnički računi) vodi kroz e-commerce sustav. Headless arhitektura olakšava taj spoj jer frontend može dohvaćati ono što treba iz oba svijeta, bez da su strogo vezani jednim monolitnim rješenjem. </w:t>
      </w:r>
    </w:p>
    <w:p w14:paraId="79F1D91D" w14:textId="349EC70F" w:rsidR="000314FD" w:rsidRPr="00793340" w:rsidRDefault="000314FD" w:rsidP="00AE12E2">
      <w:pPr>
        <w:jc w:val="both"/>
      </w:pPr>
      <w:r w:rsidRPr="00793340">
        <w:t xml:space="preserve">Dodatna prednost je što se frontend može graditi “po mjeri” (npr. Next.js) te optimizirati performanse i SEO, dok CMS ostaje stabilan sustav za uređivanje i verzioniranje sadržaja. To je posebno korisno kod čestih kampanja i promjena asortimana, jer urednici mogu ažurirati sadržaj bez developerskih intervencija, a razvojni tim paralelno razvija i poboljšava korisničko sučelje. </w:t>
      </w:r>
    </w:p>
    <w:p w14:paraId="4E232B30" w14:textId="77777777" w:rsidR="000314FD" w:rsidRPr="00793340" w:rsidRDefault="000314FD" w:rsidP="003031D4">
      <w:pPr>
        <w:pStyle w:val="Heading3"/>
      </w:pPr>
      <w:bookmarkStart w:id="48" w:name="_Toc220638459"/>
      <w:r w:rsidRPr="00793340">
        <w:t>4.3.2. Primjena u sustavima temeljenima na umjetnoj inteligenciji (AI) i virtualnim asistentima</w:t>
      </w:r>
      <w:bookmarkEnd w:id="48"/>
    </w:p>
    <w:p w14:paraId="363CC1CE" w14:textId="07BE9FF7" w:rsidR="000314FD" w:rsidRPr="00793340" w:rsidRDefault="000314FD" w:rsidP="00AE12E2">
      <w:pPr>
        <w:jc w:val="both"/>
      </w:pPr>
      <w:r w:rsidRPr="00793340">
        <w:t>Za AI sustave (posebno virtualne asistente) headless CMS je zanimljiv jer može služiti kao centralni i urednički kontrolirani izvor</w:t>
      </w:r>
      <w:r w:rsidR="003646DC" w:rsidRPr="00793340">
        <w:t xml:space="preserve"> </w:t>
      </w:r>
      <w:r w:rsidRPr="00793340">
        <w:t xml:space="preserve">sadržaja: informacije o proizvodima, politike dostave i povrata, FAQ odgovori, upute, kontakt informacije i slično. Budući da je sadržaj dostupan putem API-ja, asistent ga može dohvaćati dinamički, što smanjuje problem zastarjelih informacija i olakšava održavanje (urednici mijenjaju sadržaj u CMS-u, a asistent automatski koristi aktualnu verziju). </w:t>
      </w:r>
    </w:p>
    <w:p w14:paraId="53E3CEDB" w14:textId="7A59623E" w:rsidR="000314FD" w:rsidRPr="00793340" w:rsidRDefault="000314FD" w:rsidP="00AE12E2">
      <w:pPr>
        <w:jc w:val="both"/>
      </w:pPr>
      <w:r w:rsidRPr="00793340">
        <w:t xml:space="preserve">U kontekstu </w:t>
      </w:r>
      <w:r w:rsidR="00220BDD" w:rsidRPr="00793340">
        <w:t>online trgovin</w:t>
      </w:r>
      <w:r w:rsidRPr="00793340">
        <w:t>e, headless pristup dodatno olakšava dodavanje “novog kanala” u obliku chat sučelja: chat widget ili posebna chat stranica mogu se razvijati neovisno o ostatku frontenda, a asistent se preko API-ja povezuje na katalog ili sadržajnu bazu. To se može proširiti i na druge kanale</w:t>
      </w:r>
      <w:r w:rsidRPr="00793340">
        <w:t xml:space="preserve"> </w:t>
      </w:r>
      <w:r w:rsidRPr="00793340">
        <w:t xml:space="preserve">jer ista backend logika i isti sadržaj mogu biti dostupni različitim sučeljima. </w:t>
      </w:r>
    </w:p>
    <w:p w14:paraId="65838B49" w14:textId="6E803CF0" w:rsidR="000314FD" w:rsidRPr="00793340" w:rsidRDefault="000314FD" w:rsidP="00AE12E2">
      <w:pPr>
        <w:jc w:val="both"/>
      </w:pPr>
      <w:r w:rsidRPr="00793340">
        <w:t xml:space="preserve">U praksi se često ide prema pristupu gdje se generativni model koristi za prirodan dijalog, ali se odgovori “sidre” na sadržaj iz CMS-a ili drugih internih izvora (npr. dohvat relevantnih stavki pa generiranje odgovora na temelju njih). Time se dobiva kombinacija fleksibilnosti razgovora i veće pouzdanosti domenskih informacija, što je važno baš u </w:t>
      </w:r>
      <w:r w:rsidR="00220BDD" w:rsidRPr="00793340">
        <w:t>online trgovin</w:t>
      </w:r>
      <w:r w:rsidRPr="00793340">
        <w:t>i.</w:t>
      </w:r>
    </w:p>
    <w:p w14:paraId="6B2527A5" w14:textId="77777777" w:rsidR="00D41E86" w:rsidRPr="00793340" w:rsidRDefault="00D41E86" w:rsidP="00AE12E2">
      <w:pPr>
        <w:jc w:val="both"/>
      </w:pPr>
    </w:p>
    <w:p w14:paraId="335ECA03" w14:textId="2C951B89" w:rsidR="00242B82" w:rsidRPr="00793340" w:rsidRDefault="00242B82" w:rsidP="001821DF">
      <w:pPr>
        <w:pStyle w:val="Heading2"/>
        <w:rPr>
          <w:iCs w:val="0"/>
        </w:rPr>
      </w:pPr>
      <w:bookmarkStart w:id="49" w:name="_Toc220638460"/>
      <w:r w:rsidRPr="00793340">
        <w:rPr>
          <w:iCs w:val="0"/>
        </w:rPr>
        <w:t xml:space="preserve">4.4. </w:t>
      </w:r>
      <w:r w:rsidRPr="00793340">
        <w:rPr>
          <w:iCs w:val="0"/>
        </w:rPr>
        <w:t>Pregled i odabir headless CMS alata</w:t>
      </w:r>
      <w:bookmarkEnd w:id="49"/>
    </w:p>
    <w:p w14:paraId="52A330BA" w14:textId="713D5FA9" w:rsidR="00242B82" w:rsidRPr="00793340" w:rsidRDefault="00242B82" w:rsidP="00AE12E2">
      <w:pPr>
        <w:tabs>
          <w:tab w:val="num" w:pos="360"/>
        </w:tabs>
        <w:jc w:val="both"/>
      </w:pPr>
      <w:r w:rsidRPr="00793340">
        <w:t xml:space="preserve">Kako je u prethodnom dijelu objašnjeno, headless CMS odvaja upravljanje sadržajem od prikaza i sadržaj izlaže preko API-ja. To otvara pitanje odabira konkretnog alata: u praksi postoji više kvalitetnih rješenja, ali se razlikuju po pristupu (code-first vs data-first), jednostavnosti rada urednika, mogućnostima integracije i načinu deploya. U ovom radu fokus je na alatima koji su realno primjenjivi za </w:t>
      </w:r>
      <w:r w:rsidR="00220BDD" w:rsidRPr="00793340">
        <w:t>online trgovin</w:t>
      </w:r>
      <w:r w:rsidRPr="00793340">
        <w:t>u i kasniju integraciju virtualnog asistenta, uz to da ih je moguće samostalno postaviti i kontrolirati.</w:t>
      </w:r>
    </w:p>
    <w:p w14:paraId="487DB173" w14:textId="6560EE4F" w:rsidR="00242B82" w:rsidRPr="00793340" w:rsidRDefault="00242B82" w:rsidP="003031D4">
      <w:pPr>
        <w:pStyle w:val="Heading3"/>
      </w:pPr>
      <w:bookmarkStart w:id="50" w:name="_Toc220638461"/>
      <w:r w:rsidRPr="00793340">
        <w:t>4.4.1. Kriteriji odabira i evaluacije alata</w:t>
      </w:r>
      <w:bookmarkEnd w:id="50"/>
    </w:p>
    <w:p w14:paraId="190D5FC6" w14:textId="1ED053CC" w:rsidR="00242B82" w:rsidRPr="00793340" w:rsidRDefault="00242B82" w:rsidP="00AE12E2">
      <w:pPr>
        <w:jc w:val="both"/>
      </w:pPr>
      <w:r w:rsidRPr="00793340">
        <w:t>Za odabir i usporedbu alata korišteni su kriteriji koji su bitni iz perspektive implementacije i realnog održavanja u projektu:</w:t>
      </w:r>
    </w:p>
    <w:p w14:paraId="311FDDFC" w14:textId="169AD605" w:rsidR="00242B82" w:rsidRPr="00793340" w:rsidRDefault="00242B82" w:rsidP="00AE12E2">
      <w:pPr>
        <w:numPr>
          <w:ilvl w:val="0"/>
          <w:numId w:val="65"/>
        </w:numPr>
        <w:jc w:val="both"/>
      </w:pPr>
      <w:r w:rsidRPr="00793340">
        <w:rPr>
          <w:b/>
          <w:bCs/>
        </w:rPr>
        <w:t>API mogućnosti (REST/GraphQL, dokumentacija, stabilnost):</w:t>
      </w:r>
      <w:r w:rsidRPr="00793340">
        <w:t xml:space="preserve"> bitno je da sadržaj bude lako dostupan frontendu i drugim servisima. Neki alati nude REST i GraphQL ili barem jasnu integraciju kroz dodatke.</w:t>
      </w:r>
    </w:p>
    <w:p w14:paraId="2E93E916" w14:textId="3E19C6EB" w:rsidR="00242B82" w:rsidRPr="00793340" w:rsidRDefault="00242B82" w:rsidP="00AE12E2">
      <w:pPr>
        <w:numPr>
          <w:ilvl w:val="0"/>
          <w:numId w:val="65"/>
        </w:numPr>
        <w:jc w:val="both"/>
      </w:pPr>
      <w:r w:rsidRPr="00793340">
        <w:rPr>
          <w:b/>
          <w:bCs/>
        </w:rPr>
        <w:t>Modeliranje sadržaja i uredničko sučelje:</w:t>
      </w:r>
      <w:r w:rsidRPr="00793340">
        <w:t xml:space="preserve"> </w:t>
      </w:r>
      <w:r w:rsidR="00220BDD" w:rsidRPr="00793340">
        <w:t>online trgovin</w:t>
      </w:r>
      <w:r w:rsidRPr="00793340">
        <w:t>a ima puno strukturiranih podataka (npr. kategorije, atributi, lokalizacije), pa je važno da CMS to podrži bez “hakiranja” i da je admin sučelje urednicima razumljivo.</w:t>
      </w:r>
    </w:p>
    <w:p w14:paraId="7B61B0FA" w14:textId="4277B1A2" w:rsidR="00242B82" w:rsidRPr="00793340" w:rsidRDefault="00242B82" w:rsidP="00AE12E2">
      <w:pPr>
        <w:numPr>
          <w:ilvl w:val="0"/>
          <w:numId w:val="65"/>
        </w:numPr>
        <w:jc w:val="both"/>
      </w:pPr>
      <w:r w:rsidRPr="00793340">
        <w:rPr>
          <w:b/>
          <w:bCs/>
        </w:rPr>
        <w:t>Autentikacija i autorizacija (RBAC, granularne dozvole):</w:t>
      </w:r>
      <w:r w:rsidRPr="00793340">
        <w:t xml:space="preserve"> sadržaj često uređuje više uloga, pa je potrebna kontrola pristupa, posebno u admin dijelu i prema API-ju.</w:t>
      </w:r>
    </w:p>
    <w:p w14:paraId="6DCF6BAA" w14:textId="0D6DA5A0" w:rsidR="00242B82" w:rsidRPr="00793340" w:rsidRDefault="00242B82" w:rsidP="00AE12E2">
      <w:pPr>
        <w:numPr>
          <w:ilvl w:val="0"/>
          <w:numId w:val="65"/>
        </w:numPr>
        <w:jc w:val="both"/>
      </w:pPr>
      <w:r w:rsidRPr="00793340">
        <w:rPr>
          <w:b/>
          <w:bCs/>
        </w:rPr>
        <w:t>Integracije i proširivost (pluginovi, webhookovi, custom logika):</w:t>
      </w:r>
      <w:r w:rsidRPr="00793340">
        <w:t xml:space="preserve"> u praksi se CMS mora povezati s ostalim sustavima (npr. katalog, skladište, analitika), a za AI asistenta je bitno imati jasan način dohvaćanja sadržaja i pokretanja custom logike.</w:t>
      </w:r>
    </w:p>
    <w:p w14:paraId="5D9FC82D" w14:textId="55CF5145" w:rsidR="00242B82" w:rsidRPr="00793340" w:rsidRDefault="00242B82" w:rsidP="00AE12E2">
      <w:pPr>
        <w:numPr>
          <w:ilvl w:val="0"/>
          <w:numId w:val="65"/>
        </w:numPr>
        <w:jc w:val="both"/>
      </w:pPr>
      <w:r w:rsidRPr="00793340">
        <w:rPr>
          <w:b/>
          <w:bCs/>
        </w:rPr>
        <w:t>Deploy i održavanje (self-hosting, baza, skaliranje):</w:t>
      </w:r>
      <w:r w:rsidRPr="00793340">
        <w:t xml:space="preserve"> poželjno je da se rješenje može pokrenuti lokalno i produkcijski uz razumne zahtjeve, te da podržava baze koje su uobičajene u praksi.</w:t>
      </w:r>
    </w:p>
    <w:p w14:paraId="3ACF15A3" w14:textId="45AE9964" w:rsidR="00242B82" w:rsidRPr="00793340" w:rsidRDefault="00242B82" w:rsidP="00AE12E2">
      <w:pPr>
        <w:numPr>
          <w:ilvl w:val="0"/>
          <w:numId w:val="65"/>
        </w:numPr>
        <w:jc w:val="both"/>
      </w:pPr>
      <w:r w:rsidRPr="00793340">
        <w:rPr>
          <w:b/>
          <w:bCs/>
        </w:rPr>
        <w:t>Razvojno iskustvo (TypeScript, konfiguracija, custom API):</w:t>
      </w:r>
      <w:r w:rsidRPr="00793340">
        <w:t xml:space="preserve"> kako je cilj lako graditi “po mjeri”, važan je i developer experience</w:t>
      </w:r>
      <w:r w:rsidR="00766DDA" w:rsidRPr="00793340">
        <w:t>.</w:t>
      </w:r>
    </w:p>
    <w:p w14:paraId="4B4794EC" w14:textId="18614A07" w:rsidR="0071758F" w:rsidRPr="00793340" w:rsidRDefault="0071758F" w:rsidP="00AE12E2">
      <w:pPr>
        <w:numPr>
          <w:ilvl w:val="0"/>
          <w:numId w:val="65"/>
        </w:numPr>
        <w:jc w:val="both"/>
      </w:pPr>
      <w:r w:rsidRPr="00793340">
        <w:rPr>
          <w:b/>
          <w:bCs/>
        </w:rPr>
        <w:t>Potencijal za AI integraciju</w:t>
      </w:r>
      <w:r w:rsidRPr="00793340">
        <w:t>: provjerava se postoje li već “out-of-the-box” integracije za AI (npr. semantička/vektorska pretraga, AI obrada sadržaja) te koliko su zrele i jednostavne za sigurno uvođenje i održavanje u praksi.</w:t>
      </w:r>
    </w:p>
    <w:p w14:paraId="706DA50C" w14:textId="125DFD67" w:rsidR="00242B82" w:rsidRPr="00793340" w:rsidRDefault="00242B82" w:rsidP="003031D4">
      <w:pPr>
        <w:pStyle w:val="Heading3"/>
      </w:pPr>
      <w:bookmarkStart w:id="51" w:name="_Toc220638462"/>
      <w:r w:rsidRPr="00793340">
        <w:t>4.4.2. Komparativni pregled odabranih rješenja</w:t>
      </w:r>
      <w:bookmarkEnd w:id="51"/>
    </w:p>
    <w:p w14:paraId="3961B791" w14:textId="77777777" w:rsidR="00242B82" w:rsidRPr="00793340" w:rsidRDefault="00242B82" w:rsidP="00AE12E2">
      <w:pPr>
        <w:jc w:val="both"/>
      </w:pPr>
      <w:r w:rsidRPr="00793340">
        <w:t>U ovom radu promatrana su tri popularna open-source headless CMS rješenja: Payload, Directus i Strapi. Sva tri pokrivaju osnovni headless koncept (admin + API), ali su različito orijentirana:</w:t>
      </w:r>
    </w:p>
    <w:p w14:paraId="74CC1967" w14:textId="28A27027" w:rsidR="00242B82" w:rsidRPr="00793340" w:rsidRDefault="00242B82" w:rsidP="00AE12E2">
      <w:pPr>
        <w:numPr>
          <w:ilvl w:val="0"/>
          <w:numId w:val="66"/>
        </w:numPr>
        <w:jc w:val="both"/>
      </w:pPr>
      <w:r w:rsidRPr="00793340">
        <w:rPr>
          <w:b/>
          <w:bCs/>
        </w:rPr>
        <w:lastRenderedPageBreak/>
        <w:t>Payload CMS</w:t>
      </w:r>
      <w:r w:rsidRPr="00793340">
        <w:t xml:space="preserve"> je više “developer-first” i dobro sjeda projektima koji već rade u Node.js/TypeScript okruženju. Posebno je zanimljiv zbog mogućnosti rada preko Local API-ja (direktno na serveru, bez mrežnog poziva), što može pojednostaviti integracije i server-side logiku u aplikaciji. Uz to nudi i gotove opcije autentikacije (npr. cookie/JWT/API key), što je korisno u realnom sustavu.</w:t>
      </w:r>
    </w:p>
    <w:p w14:paraId="54F77B8E" w14:textId="20873749" w:rsidR="00242B82" w:rsidRPr="00793340" w:rsidRDefault="00242B82" w:rsidP="00AE12E2">
      <w:pPr>
        <w:numPr>
          <w:ilvl w:val="0"/>
          <w:numId w:val="66"/>
        </w:numPr>
        <w:jc w:val="both"/>
      </w:pPr>
      <w:r w:rsidRPr="00793340">
        <w:rPr>
          <w:b/>
          <w:bCs/>
        </w:rPr>
        <w:t>Directus</w:t>
      </w:r>
      <w:r w:rsidRPr="00793340">
        <w:t xml:space="preserve"> je tipično “database-first”: može sjesti iznad postojeće SQL baze i automatski izložiti REST/GraphQL API, što je praktično ako se želi zadržati kontrola nad shemom baze ili se radi s već postojećim podacima. U kontekstu </w:t>
      </w:r>
      <w:r w:rsidR="00220BDD" w:rsidRPr="00793340">
        <w:t>online trgovin</w:t>
      </w:r>
      <w:r w:rsidRPr="00793340">
        <w:t>e to može biti prednost kada podaci već postoje u bazi i CMS se uvodi kao sloj za upravljanje i API.</w:t>
      </w:r>
    </w:p>
    <w:p w14:paraId="354BC93C" w14:textId="16F74C85" w:rsidR="00242B82" w:rsidRPr="00793340" w:rsidRDefault="00242B82" w:rsidP="00AE12E2">
      <w:pPr>
        <w:numPr>
          <w:ilvl w:val="0"/>
          <w:numId w:val="66"/>
        </w:numPr>
        <w:jc w:val="both"/>
      </w:pPr>
      <w:r w:rsidRPr="00793340">
        <w:rPr>
          <w:b/>
          <w:bCs/>
        </w:rPr>
        <w:t>Strapi</w:t>
      </w:r>
      <w:r w:rsidRPr="00793340">
        <w:t xml:space="preserve"> je često “najuniverzalniji” izbor zbog širine ekosustava i tipičnog načina rada (modeliranje sadržaja, admin sučelje, proširivost). Ima snažan fokus na sigurnost i uloge/ovlasti (RBAC), a u praksi je koristan kada se želi standardno headless rješenje s puno gotovih mogućnosti i zajednice.</w:t>
      </w:r>
    </w:p>
    <w:p w14:paraId="620BEC2F" w14:textId="77777777" w:rsidR="003646DC" w:rsidRPr="00793340" w:rsidRDefault="00242B82" w:rsidP="00AE12E2">
      <w:pPr>
        <w:jc w:val="both"/>
      </w:pPr>
      <w:r w:rsidRPr="00793340">
        <w:t>Zaključno, ova tri alata su odabrana jer pokrivaju tri realna scenarija:</w:t>
      </w:r>
    </w:p>
    <w:p w14:paraId="7A776051" w14:textId="77777777" w:rsidR="003646DC" w:rsidRPr="00793340" w:rsidRDefault="00242B82" w:rsidP="003646DC">
      <w:pPr>
        <w:numPr>
          <w:ilvl w:val="0"/>
          <w:numId w:val="78"/>
        </w:numPr>
        <w:jc w:val="both"/>
      </w:pPr>
      <w:r w:rsidRPr="00793340">
        <w:rPr>
          <w:b/>
          <w:bCs/>
        </w:rPr>
        <w:t>Payload</w:t>
      </w:r>
      <w:r w:rsidRPr="00793340">
        <w:t xml:space="preserve"> kao code-first/TypeScript orijentirano rješenje</w:t>
      </w:r>
    </w:p>
    <w:p w14:paraId="7DCB17E3" w14:textId="77777777" w:rsidR="003646DC" w:rsidRPr="00793340" w:rsidRDefault="00242B82" w:rsidP="003646DC">
      <w:pPr>
        <w:numPr>
          <w:ilvl w:val="0"/>
          <w:numId w:val="78"/>
        </w:numPr>
        <w:jc w:val="both"/>
      </w:pPr>
      <w:r w:rsidRPr="00793340">
        <w:rPr>
          <w:b/>
          <w:bCs/>
        </w:rPr>
        <w:t>Directus</w:t>
      </w:r>
      <w:r w:rsidRPr="00793340">
        <w:t xml:space="preserve"> kao database-first rješenje pogodno za postojeće baze</w:t>
      </w:r>
      <w:r w:rsidR="003646DC" w:rsidRPr="00793340">
        <w:t xml:space="preserve"> </w:t>
      </w:r>
    </w:p>
    <w:p w14:paraId="6777BC3F" w14:textId="5C72A64A" w:rsidR="00242B82" w:rsidRPr="00793340" w:rsidRDefault="00242B82" w:rsidP="00AE12E2">
      <w:pPr>
        <w:numPr>
          <w:ilvl w:val="0"/>
          <w:numId w:val="78"/>
        </w:numPr>
        <w:jc w:val="both"/>
      </w:pPr>
      <w:r w:rsidRPr="00793340">
        <w:rPr>
          <w:b/>
          <w:bCs/>
        </w:rPr>
        <w:t>Strapi</w:t>
      </w:r>
      <w:r w:rsidRPr="00793340">
        <w:t xml:space="preserve"> kao “mainstream” headless CMS s razvijenim ekosustavom. U sljedećim podpoglavljima zato se daje detaljniji pregled svakog alata i njegovog potencijala za </w:t>
      </w:r>
      <w:r w:rsidR="00220BDD" w:rsidRPr="00793340">
        <w:t>online trgovin</w:t>
      </w:r>
      <w:r w:rsidRPr="00793340">
        <w:t>u i AI integracije.</w:t>
      </w:r>
    </w:p>
    <w:p w14:paraId="40DA2592" w14:textId="77777777" w:rsidR="005D22E8" w:rsidRPr="00793340" w:rsidRDefault="005D22E8" w:rsidP="001821DF">
      <w:pPr>
        <w:pStyle w:val="Heading2"/>
        <w:rPr>
          <w:iCs w:val="0"/>
        </w:rPr>
      </w:pPr>
      <w:bookmarkStart w:id="52" w:name="_Toc220638463"/>
      <w:r w:rsidRPr="00793340">
        <w:rPr>
          <w:iCs w:val="0"/>
        </w:rPr>
        <w:t>4.5. Payload CMS</w:t>
      </w:r>
      <w:bookmarkEnd w:id="52"/>
    </w:p>
    <w:p w14:paraId="30BE36E5" w14:textId="779ADE6B" w:rsidR="005D22E8" w:rsidRPr="00793340" w:rsidRDefault="005D22E8" w:rsidP="003031D4">
      <w:pPr>
        <w:pStyle w:val="Heading3"/>
      </w:pPr>
      <w:bookmarkStart w:id="53" w:name="_Toc220638464"/>
      <w:r w:rsidRPr="00793340">
        <w:t xml:space="preserve">4.5.1. </w:t>
      </w:r>
      <w:r w:rsidR="009F43FF" w:rsidRPr="00793340">
        <w:t>Kratki pregled i pozicioniranje</w:t>
      </w:r>
      <w:bookmarkEnd w:id="53"/>
    </w:p>
    <w:p w14:paraId="63FD70B3" w14:textId="4563DAFD" w:rsidR="003D0C5F" w:rsidRPr="00793340" w:rsidRDefault="000D4AED" w:rsidP="000D4AED">
      <w:r w:rsidRPr="00793340">
        <w:t xml:space="preserve">Payload CMS je open-source headless CMS koji je zamišljen kao code-first rješenje. U njemu se </w:t>
      </w:r>
      <w:r w:rsidRPr="00793340">
        <w:t xml:space="preserve">kolekcije </w:t>
      </w:r>
      <w:r w:rsidRPr="00793340">
        <w:t>sadržaja definiraju kao strukturirani opisi podataka koji se u sustavu pohranjuju i uređuju</w:t>
      </w:r>
      <w:r w:rsidRPr="00793340">
        <w:t xml:space="preserve"> </w:t>
      </w:r>
      <w:r w:rsidRPr="00793340">
        <w:t>zajedno s njihovim poljima, tipovima podataka i pravilima (npr. obavezna polja, relacije, validacije). Ti se modeli, kao i pravila pristupa i dio poslovne logike, definiraju izravno kroz konfiguraciju u kodu. Na temelju takve konfiguracije Payload automatski generira administracijsko sučelje za uređivanje sadržaja</w:t>
      </w:r>
      <w:r w:rsidRPr="00793340">
        <w:t xml:space="preserve"> (Slika)</w:t>
      </w:r>
      <w:r w:rsidRPr="00793340">
        <w:t xml:space="preserve"> te API sloj za dohvat podataka. Zbog takvog pristupa Payload se pozicionira kao rješenje koje je posebno pogodno za projekte u kojima se traži veća kontrola nad strukturom sadržaja i ponašanjem sustava, osobito unutar Node.js i TypeScript ekosustava.</w:t>
      </w:r>
    </w:p>
    <w:p w14:paraId="78E5C848" w14:textId="2830C936" w:rsidR="005D22E8" w:rsidRPr="00793340" w:rsidRDefault="005D22E8" w:rsidP="003031D4">
      <w:pPr>
        <w:pStyle w:val="Heading3"/>
      </w:pPr>
      <w:bookmarkStart w:id="54" w:name="_Toc220638465"/>
      <w:r w:rsidRPr="00793340">
        <w:t xml:space="preserve">4.5.2. Instalacija i </w:t>
      </w:r>
      <w:r w:rsidR="009F43FF" w:rsidRPr="00793340">
        <w:t>pokretanje</w:t>
      </w:r>
      <w:bookmarkEnd w:id="54"/>
    </w:p>
    <w:p w14:paraId="57553AFA" w14:textId="46A59F5A" w:rsidR="005D22E8" w:rsidRPr="00793340" w:rsidRDefault="009F43FF" w:rsidP="00AE12E2">
      <w:pPr>
        <w:jc w:val="both"/>
      </w:pPr>
      <w:r w:rsidRPr="00793340">
        <w:t xml:space="preserve">Postavljanje se tipično radi kroz </w:t>
      </w:r>
      <w:r w:rsidRPr="00793340">
        <w:t>naredbu „</w:t>
      </w:r>
      <w:r w:rsidRPr="00793340">
        <w:t>create-payload-app</w:t>
      </w:r>
      <w:r w:rsidRPr="00793340">
        <w:t>“</w:t>
      </w:r>
      <w:r w:rsidRPr="00793340">
        <w:t>, čime se brzo dobije početna struktura projekta s pripremljenim okruženjem za backend, admin sučelje</w:t>
      </w:r>
      <w:r w:rsidR="000D4AED" w:rsidRPr="00793340">
        <w:t>m</w:t>
      </w:r>
      <w:r w:rsidRPr="00793340">
        <w:t xml:space="preserve"> i API rut</w:t>
      </w:r>
      <w:r w:rsidR="000D4AED" w:rsidRPr="00793340">
        <w:t>ama</w:t>
      </w:r>
      <w:r w:rsidRPr="00793340">
        <w:t>. Nakon inicijalnog</w:t>
      </w:r>
      <w:r w:rsidRPr="00793340">
        <w:t xml:space="preserve"> postavljanja</w:t>
      </w:r>
      <w:r w:rsidRPr="00793340">
        <w:t>, sustav se konfigurira dodavanjem kolekcija, polja i pravila pristupa te povezivanjem baze i ostalih servisnih komponenti prema potrebama projekta</w:t>
      </w:r>
      <w:r w:rsidR="003D0C5F" w:rsidRPr="00793340">
        <w:t xml:space="preserve"> (SL. 4.2)</w:t>
      </w:r>
      <w:r w:rsidRPr="00793340">
        <w:t>.</w:t>
      </w:r>
      <w:r w:rsidR="005D22E8" w:rsidRPr="00793340">
        <w:t xml:space="preserve"> </w:t>
      </w:r>
    </w:p>
    <w:p w14:paraId="62C8C259" w14:textId="77777777" w:rsidR="003D0C5F" w:rsidRPr="00793340" w:rsidRDefault="003D0C5F" w:rsidP="003D0C5F">
      <w:pPr>
        <w:keepNext/>
        <w:jc w:val="both"/>
      </w:pPr>
      <w:r w:rsidRPr="00793340">
        <w:lastRenderedPageBreak/>
        <w:pict w14:anchorId="587D9D2E">
          <v:shape id="_x0000_i2306" type="#_x0000_t75" style="width:453.05pt;height:400.1pt">
            <v:imagedata r:id="rId32" o:title=""/>
          </v:shape>
        </w:pict>
      </w:r>
    </w:p>
    <w:p w14:paraId="608B2569" w14:textId="212220A6" w:rsidR="003D0C5F" w:rsidRPr="00793340" w:rsidRDefault="003D0C5F" w:rsidP="00505310">
      <w:pPr>
        <w:pStyle w:val="Caption"/>
      </w:pPr>
      <w:r w:rsidRPr="00793340">
        <w:t xml:space="preserve">Sl. </w:t>
      </w:r>
      <w:r w:rsidR="00325A6D">
        <w:fldChar w:fldCharType="begin"/>
      </w:r>
      <w:r w:rsidR="00325A6D">
        <w:instrText xml:space="preserve"> STYLEREF 1 \s </w:instrText>
      </w:r>
      <w:r w:rsidR="00325A6D">
        <w:fldChar w:fldCharType="separate"/>
      </w:r>
      <w:r w:rsidR="00325A6D">
        <w:t>4</w:t>
      </w:r>
      <w:r w:rsidR="00325A6D">
        <w:fldChar w:fldCharType="end"/>
      </w:r>
      <w:r w:rsidR="00325A6D">
        <w:t>.</w:t>
      </w:r>
      <w:r w:rsidR="00325A6D">
        <w:fldChar w:fldCharType="begin"/>
      </w:r>
      <w:r w:rsidR="00325A6D">
        <w:instrText xml:space="preserve"> SEQ Sl. \* ARABIC \s 1 </w:instrText>
      </w:r>
      <w:r w:rsidR="00325A6D">
        <w:fldChar w:fldCharType="separate"/>
      </w:r>
      <w:r w:rsidR="00325A6D">
        <w:t>2</w:t>
      </w:r>
      <w:r w:rsidR="00325A6D">
        <w:fldChar w:fldCharType="end"/>
      </w:r>
      <w:r w:rsidRPr="00793340">
        <w:t xml:space="preserve"> – Početna slika admin sučelja</w:t>
      </w:r>
    </w:p>
    <w:p w14:paraId="11C8F85E" w14:textId="799E221C" w:rsidR="005D22E8" w:rsidRPr="00793340" w:rsidRDefault="005D22E8" w:rsidP="003031D4">
      <w:pPr>
        <w:pStyle w:val="Heading3"/>
      </w:pPr>
      <w:bookmarkStart w:id="55" w:name="_Toc220638466"/>
      <w:r w:rsidRPr="00793340">
        <w:t xml:space="preserve">4.5.3. </w:t>
      </w:r>
      <w:r w:rsidR="009F43FF" w:rsidRPr="00793340">
        <w:t>Glavne značajke</w:t>
      </w:r>
      <w:bookmarkEnd w:id="55"/>
    </w:p>
    <w:p w14:paraId="45D6F4FD" w14:textId="0A26F0F2" w:rsidR="00A93D06" w:rsidRPr="00793340" w:rsidRDefault="00A93D06" w:rsidP="00A93D06">
      <w:pPr>
        <w:numPr>
          <w:ilvl w:val="0"/>
          <w:numId w:val="79"/>
        </w:numPr>
        <w:jc w:val="both"/>
      </w:pPr>
      <w:r w:rsidRPr="00793340">
        <w:rPr>
          <w:b/>
          <w:bCs/>
        </w:rPr>
        <w:t>Modeliranje sadržaja kroz kod</w:t>
      </w:r>
      <w:r w:rsidR="000D4AED" w:rsidRPr="00793340">
        <w:rPr>
          <w:b/>
          <w:bCs/>
        </w:rPr>
        <w:t xml:space="preserve">: </w:t>
      </w:r>
      <w:r w:rsidR="000D4AED" w:rsidRPr="00793340">
        <w:t xml:space="preserve">kroz konfirguracij payload </w:t>
      </w:r>
      <w:r w:rsidRPr="00793340">
        <w:t>omogućuje precizno definiranje strukture sadržaja i pravila validacije, uz jasn</w:t>
      </w:r>
      <w:r w:rsidR="000D4AED" w:rsidRPr="00793340">
        <w:t>o verzioniranje</w:t>
      </w:r>
      <w:r w:rsidRPr="00793340">
        <w:t xml:space="preserve"> u repozitorij</w:t>
      </w:r>
      <w:r w:rsidR="000D4AED" w:rsidRPr="00793340">
        <w:t>a</w:t>
      </w:r>
      <w:r w:rsidR="003B2F44" w:rsidRPr="00793340">
        <w:t xml:space="preserve"> (Sl. 4.3; SL. 4.4)</w:t>
      </w:r>
      <w:r w:rsidRPr="00793340">
        <w:t>.</w:t>
      </w:r>
    </w:p>
    <w:p w14:paraId="62817263" w14:textId="5F32E105" w:rsidR="00A93D06" w:rsidRPr="00793340" w:rsidRDefault="00A93D06" w:rsidP="00A93D06">
      <w:pPr>
        <w:numPr>
          <w:ilvl w:val="0"/>
          <w:numId w:val="79"/>
        </w:numPr>
        <w:jc w:val="both"/>
      </w:pPr>
      <w:r w:rsidRPr="00793340">
        <w:rPr>
          <w:b/>
          <w:bCs/>
        </w:rPr>
        <w:t>Automatski generiran API sloj</w:t>
      </w:r>
      <w:r w:rsidRPr="00793340">
        <w:t>: REST API se generira iz konfiguracije i pokriva standardne CRUD operacije</w:t>
      </w:r>
      <w:r w:rsidR="003B2F44" w:rsidRPr="00793340">
        <w:t xml:space="preserve"> (Sl. 4.5)</w:t>
      </w:r>
      <w:r w:rsidRPr="00793340">
        <w:t xml:space="preserve">, što pojednostavljuje povezivanje frontenda i drugih servisa. </w:t>
      </w:r>
    </w:p>
    <w:p w14:paraId="01DB8612" w14:textId="77777777" w:rsidR="003D0C5F" w:rsidRPr="00793340" w:rsidRDefault="00A93D06" w:rsidP="00A93D06">
      <w:pPr>
        <w:numPr>
          <w:ilvl w:val="0"/>
          <w:numId w:val="79"/>
        </w:numPr>
        <w:jc w:val="both"/>
      </w:pPr>
      <w:r w:rsidRPr="00793340">
        <w:rPr>
          <w:b/>
          <w:bCs/>
        </w:rPr>
        <w:t>Local API</w:t>
      </w:r>
      <w:r w:rsidRPr="00793340">
        <w:t>: iste operacije dostupne kroz REST/GraphQL moguće je pozivati izravno na serveru (unutar Node okruženja), bez dodatnih mrežnih poziva, što je praktično za server-side logiku u modernim web aplikacijama</w:t>
      </w:r>
      <w:r w:rsidRPr="00793340">
        <w:t>.</w:t>
      </w:r>
    </w:p>
    <w:p w14:paraId="38BD0F27" w14:textId="3EC230FC" w:rsidR="003B2F44" w:rsidRPr="00793340" w:rsidRDefault="003B2F44" w:rsidP="003B2F44">
      <w:pPr>
        <w:keepNext/>
        <w:jc w:val="both"/>
      </w:pPr>
    </w:p>
    <w:p w14:paraId="71C31702" w14:textId="77777777" w:rsidR="003B2F44" w:rsidRPr="00793340" w:rsidRDefault="003B2F44" w:rsidP="003B2F44">
      <w:pPr>
        <w:keepNext/>
        <w:jc w:val="both"/>
      </w:pPr>
    </w:p>
    <w:p w14:paraId="3DF1D6D8" w14:textId="77777777" w:rsidR="003B2F44" w:rsidRPr="00793340" w:rsidRDefault="003B2F44" w:rsidP="003D0C5F">
      <w:pPr>
        <w:jc w:val="both"/>
      </w:pPr>
    </w:p>
    <w:p w14:paraId="395648A9" w14:textId="0A3F8E3E" w:rsidR="003B2F44" w:rsidRPr="00793340" w:rsidRDefault="003B2F44" w:rsidP="003B2F44">
      <w:pPr>
        <w:keepNext/>
        <w:jc w:val="both"/>
      </w:pPr>
      <w:r w:rsidRPr="00793340">
        <w:lastRenderedPageBreak/>
        <w:pict w14:anchorId="129C28DE">
          <v:shape id="_x0000_s2157" type="#_x0000_t202" style="position:absolute;left:0;text-align:left;margin-left:.3pt;margin-top:232.05pt;width:140.85pt;height:.05pt;z-index:13;mso-position-horizontal-relative:text;mso-position-vertical-relative:text" stroked="f">
            <v:textbox style="mso-next-textbox:#_x0000_s2157;mso-fit-shape-to-text:t" inset="0,0,0,0">
              <w:txbxContent>
                <w:p w14:paraId="0BD87650" w14:textId="5FCB1657" w:rsidR="003B2F44" w:rsidRPr="00793340" w:rsidRDefault="003B2F44" w:rsidP="00505310">
                  <w:pPr>
                    <w:pStyle w:val="Caption"/>
                  </w:pPr>
                  <w:r w:rsidRPr="00793340">
                    <w:t xml:space="preserve">Sl. </w:t>
                  </w:r>
                  <w:r w:rsidR="00325A6D">
                    <w:fldChar w:fldCharType="begin"/>
                  </w:r>
                  <w:r w:rsidR="00325A6D">
                    <w:instrText xml:space="preserve"> STYLEREF 1 \s </w:instrText>
                  </w:r>
                  <w:r w:rsidR="00325A6D">
                    <w:fldChar w:fldCharType="separate"/>
                  </w:r>
                  <w:r w:rsidR="00325A6D">
                    <w:t>4</w:t>
                  </w:r>
                  <w:r w:rsidR="00325A6D">
                    <w:fldChar w:fldCharType="end"/>
                  </w:r>
                  <w:r w:rsidR="00325A6D">
                    <w:t>.</w:t>
                  </w:r>
                  <w:r w:rsidR="00325A6D">
                    <w:fldChar w:fldCharType="begin"/>
                  </w:r>
                  <w:r w:rsidR="00325A6D">
                    <w:instrText xml:space="preserve"> SEQ Sl. \* ARABIC \s 1 </w:instrText>
                  </w:r>
                  <w:r w:rsidR="00325A6D">
                    <w:fldChar w:fldCharType="separate"/>
                  </w:r>
                  <w:r w:rsidR="00325A6D">
                    <w:t>3</w:t>
                  </w:r>
                  <w:r w:rsidR="00325A6D">
                    <w:fldChar w:fldCharType="end"/>
                  </w:r>
                  <w:r w:rsidRPr="00793340">
                    <w:t xml:space="preserve"> – kolekcije </w:t>
                  </w:r>
                </w:p>
              </w:txbxContent>
            </v:textbox>
            <w10:wrap type="square"/>
          </v:shape>
        </w:pict>
      </w:r>
      <w:r w:rsidRPr="00793340">
        <w:pict w14:anchorId="7CE60CD9">
          <v:shape id="_x0000_s2156" type="#_x0000_t75" style="position:absolute;left:0;text-align:left;margin-left:0;margin-top:0;width:140.85pt;height:227.25pt;z-index:12;mso-position-horizontal:left;mso-position-horizontal-relative:margin;mso-position-vertical:top;mso-position-vertical-relative:margin">
            <v:imagedata r:id="rId33" o:title=""/>
            <w10:wrap type="square" anchorx="margin" anchory="margin"/>
          </v:shape>
        </w:pict>
      </w:r>
    </w:p>
    <w:p w14:paraId="3001520E" w14:textId="2C43A16E" w:rsidR="005D22E8" w:rsidRPr="00793340" w:rsidRDefault="003B2F44" w:rsidP="003D0C5F">
      <w:pPr>
        <w:jc w:val="both"/>
      </w:pPr>
      <w:r w:rsidRPr="00793340">
        <w:pict w14:anchorId="58F06C0E">
          <v:shape id="_x0000_s2158" type="#_x0000_t202" style="position:absolute;left:0;text-align:left;margin-left:51.1pt;margin-top:210.7pt;width:252.3pt;height:.05pt;z-index:14;mso-position-horizontal-relative:text;mso-position-vertical-relative:text" stroked="f">
            <v:textbox style="mso-next-textbox:#_x0000_s2158;mso-fit-shape-to-text:t" inset="0,0,0,0">
              <w:txbxContent>
                <w:p w14:paraId="1A6E34C6" w14:textId="5D1276CF" w:rsidR="003B2F44" w:rsidRPr="00793340" w:rsidRDefault="003B2F44" w:rsidP="00505310">
                  <w:pPr>
                    <w:pStyle w:val="Caption"/>
                  </w:pPr>
                  <w:r w:rsidRPr="00793340">
                    <w:t xml:space="preserve">Sl. </w:t>
                  </w:r>
                  <w:r w:rsidR="00325A6D">
                    <w:fldChar w:fldCharType="begin"/>
                  </w:r>
                  <w:r w:rsidR="00325A6D">
                    <w:instrText xml:space="preserve"> STYLEREF 1 \s </w:instrText>
                  </w:r>
                  <w:r w:rsidR="00325A6D">
                    <w:fldChar w:fldCharType="separate"/>
                  </w:r>
                  <w:r w:rsidR="00325A6D">
                    <w:t>4</w:t>
                  </w:r>
                  <w:r w:rsidR="00325A6D">
                    <w:fldChar w:fldCharType="end"/>
                  </w:r>
                  <w:r w:rsidR="00325A6D">
                    <w:t>.</w:t>
                  </w:r>
                  <w:r w:rsidR="00325A6D">
                    <w:fldChar w:fldCharType="begin"/>
                  </w:r>
                  <w:r w:rsidR="00325A6D">
                    <w:instrText xml:space="preserve"> SEQ Sl. \* ARABIC \s 1 </w:instrText>
                  </w:r>
                  <w:r w:rsidR="00325A6D">
                    <w:fldChar w:fldCharType="separate"/>
                  </w:r>
                  <w:r w:rsidR="00325A6D">
                    <w:t>4</w:t>
                  </w:r>
                  <w:r w:rsidR="00325A6D">
                    <w:fldChar w:fldCharType="end"/>
                  </w:r>
                  <w:r w:rsidRPr="00793340">
                    <w:t xml:space="preserve"> – Definicija kolekcije u kodu</w:t>
                  </w:r>
                </w:p>
              </w:txbxContent>
            </v:textbox>
            <w10:wrap type="square"/>
          </v:shape>
        </w:pict>
      </w:r>
      <w:r w:rsidRPr="00793340">
        <w:pict w14:anchorId="727776E7">
          <v:shape id="_x0000_s2154" type="#_x0000_t75" style="position:absolute;left:0;text-align:left;margin-left:201.1pt;margin-top:0;width:252.3pt;height:226pt;z-index:11;mso-position-horizontal:right;mso-position-horizontal-relative:margin;mso-position-vertical:top;mso-position-vertical-relative:margin">
            <v:imagedata r:id="rId34" o:title=""/>
            <w10:wrap type="square" anchorx="margin" anchory="margin"/>
          </v:shape>
        </w:pict>
      </w:r>
      <w:r w:rsidR="003D0C5F" w:rsidRPr="00793340">
        <w:t xml:space="preserve">                </w:t>
      </w:r>
    </w:p>
    <w:p w14:paraId="0DB69073" w14:textId="77777777" w:rsidR="003B2F44" w:rsidRPr="00793340" w:rsidRDefault="003B2F44" w:rsidP="003031D4">
      <w:pPr>
        <w:pStyle w:val="Heading3"/>
      </w:pPr>
    </w:p>
    <w:p w14:paraId="657E969C" w14:textId="77777777" w:rsidR="003B2F44" w:rsidRPr="00793340" w:rsidRDefault="003B2F44" w:rsidP="003031D4">
      <w:pPr>
        <w:pStyle w:val="Heading3"/>
      </w:pPr>
    </w:p>
    <w:p w14:paraId="67074B42" w14:textId="77777777" w:rsidR="003B2F44" w:rsidRPr="00793340" w:rsidRDefault="003B2F44" w:rsidP="003031D4">
      <w:pPr>
        <w:pStyle w:val="Heading3"/>
      </w:pPr>
    </w:p>
    <w:p w14:paraId="14442E29" w14:textId="77777777" w:rsidR="003B2F44" w:rsidRPr="00793340" w:rsidRDefault="003B2F44" w:rsidP="003031D4">
      <w:pPr>
        <w:pStyle w:val="Heading3"/>
      </w:pPr>
    </w:p>
    <w:p w14:paraId="5224FA48" w14:textId="77777777" w:rsidR="003B2F44" w:rsidRPr="00793340" w:rsidRDefault="003B2F44" w:rsidP="003031D4">
      <w:pPr>
        <w:pStyle w:val="Heading3"/>
      </w:pPr>
    </w:p>
    <w:p w14:paraId="1FB74AB6" w14:textId="77777777" w:rsidR="003B2F44" w:rsidRPr="00793340" w:rsidRDefault="003B2F44" w:rsidP="003B2F44">
      <w:pPr>
        <w:rPr>
          <w:lang w:eastAsia="en-US"/>
        </w:rPr>
      </w:pPr>
    </w:p>
    <w:p w14:paraId="562A27E4" w14:textId="77777777" w:rsidR="003B2F44" w:rsidRPr="00793340" w:rsidRDefault="003B2F44" w:rsidP="003B2F44">
      <w:pPr>
        <w:rPr>
          <w:lang w:eastAsia="en-US"/>
        </w:rPr>
      </w:pPr>
    </w:p>
    <w:p w14:paraId="54A54591" w14:textId="77777777" w:rsidR="003B2F44" w:rsidRPr="00793340" w:rsidRDefault="003B2F44" w:rsidP="003B2F44">
      <w:pPr>
        <w:rPr>
          <w:lang w:eastAsia="en-US"/>
        </w:rPr>
      </w:pPr>
    </w:p>
    <w:p w14:paraId="41A66CF6" w14:textId="77777777" w:rsidR="003B2F44" w:rsidRPr="00793340" w:rsidRDefault="003B2F44" w:rsidP="003B2F44"/>
    <w:p w14:paraId="099794CB" w14:textId="4D7CDFD1" w:rsidR="003B2F44" w:rsidRPr="00793340" w:rsidRDefault="003B2F44" w:rsidP="003B2F44">
      <w:pPr>
        <w:keepNext/>
        <w:jc w:val="center"/>
      </w:pPr>
      <w:r w:rsidRPr="00793340">
        <w:pict w14:anchorId="3E1E0FFA">
          <v:shape id="_x0000_i2307" type="#_x0000_t75" style="width:350.5pt;height:351.85pt">
            <v:imagedata r:id="rId35" o:title=""/>
          </v:shape>
        </w:pict>
      </w:r>
    </w:p>
    <w:p w14:paraId="10FFE0BA" w14:textId="53EA3D44" w:rsidR="003B2F44" w:rsidRPr="00793340" w:rsidRDefault="003B2F44" w:rsidP="00505310">
      <w:pPr>
        <w:pStyle w:val="Caption"/>
        <w:rPr>
          <w:lang w:eastAsia="en-US"/>
        </w:rPr>
      </w:pPr>
      <w:r w:rsidRPr="00793340">
        <w:t xml:space="preserve">Sl. </w:t>
      </w:r>
      <w:r w:rsidR="00325A6D">
        <w:fldChar w:fldCharType="begin"/>
      </w:r>
      <w:r w:rsidR="00325A6D">
        <w:instrText xml:space="preserve"> STYLEREF 1 \s </w:instrText>
      </w:r>
      <w:r w:rsidR="00325A6D">
        <w:fldChar w:fldCharType="separate"/>
      </w:r>
      <w:r w:rsidR="00325A6D">
        <w:t>4</w:t>
      </w:r>
      <w:r w:rsidR="00325A6D">
        <w:fldChar w:fldCharType="end"/>
      </w:r>
      <w:r w:rsidR="00325A6D">
        <w:t>.</w:t>
      </w:r>
      <w:r w:rsidR="00325A6D">
        <w:fldChar w:fldCharType="begin"/>
      </w:r>
      <w:r w:rsidR="00325A6D">
        <w:instrText xml:space="preserve"> SEQ Sl. \* ARABIC \s 1 </w:instrText>
      </w:r>
      <w:r w:rsidR="00325A6D">
        <w:fldChar w:fldCharType="separate"/>
      </w:r>
      <w:r w:rsidR="00325A6D">
        <w:t>5</w:t>
      </w:r>
      <w:r w:rsidR="00325A6D">
        <w:fldChar w:fldCharType="end"/>
      </w:r>
      <w:r w:rsidRPr="00793340">
        <w:t xml:space="preserve"> – Primjer generiranog API-ja u sučelju</w:t>
      </w:r>
    </w:p>
    <w:p w14:paraId="4F83BBA9" w14:textId="7CD3B82D" w:rsidR="005D22E8" w:rsidRPr="00793340" w:rsidRDefault="005D22E8" w:rsidP="003031D4">
      <w:pPr>
        <w:pStyle w:val="Heading3"/>
      </w:pPr>
      <w:bookmarkStart w:id="56" w:name="_Toc220638467"/>
      <w:r w:rsidRPr="00793340">
        <w:lastRenderedPageBreak/>
        <w:t>4.5.</w:t>
      </w:r>
      <w:r w:rsidRPr="00793340">
        <w:t>4.</w:t>
      </w:r>
      <w:r w:rsidRPr="00793340">
        <w:t xml:space="preserve"> </w:t>
      </w:r>
      <w:r w:rsidR="00A93D06" w:rsidRPr="00793340">
        <w:t>Prednosti i ograničenja</w:t>
      </w:r>
      <w:bookmarkEnd w:id="56"/>
    </w:p>
    <w:p w14:paraId="7D47EA55" w14:textId="77777777" w:rsidR="00A93D06" w:rsidRPr="00793340" w:rsidRDefault="00A93D06" w:rsidP="00A93D06">
      <w:pPr>
        <w:jc w:val="both"/>
      </w:pPr>
      <w:r w:rsidRPr="00793340">
        <w:t xml:space="preserve">Prednosti su ponajprije u fleksibilnosti i razvojnim praksama: konfiguracija “živi” u kodu, lakše je pratiti promjene, a sustav se može prilagoditi specifičnim potrebama domene (npr. složeniji sadržajni modeli i pravila). Također, automatski API sloj smanjuje količinu ručnog pisanja osnovnih endpointa. </w:t>
      </w:r>
    </w:p>
    <w:p w14:paraId="59FBFA7D" w14:textId="624C726E" w:rsidR="005D22E8" w:rsidRPr="00793340" w:rsidRDefault="00A93D06" w:rsidP="00AE12E2">
      <w:pPr>
        <w:jc w:val="both"/>
      </w:pPr>
      <w:r w:rsidRPr="00793340">
        <w:t>Ograničenja proizlaze iz istog pristupa</w:t>
      </w:r>
      <w:r w:rsidRPr="00793340">
        <w:t xml:space="preserve"> </w:t>
      </w:r>
      <w:r w:rsidRPr="00793340">
        <w:t>budući da je alat izrazito “developer-first”, zahtijeva više developerskog rada i razumijevanja konfiguracije u odnosu na alate koji su primarno “click-first”.</w:t>
      </w:r>
    </w:p>
    <w:p w14:paraId="468667EE" w14:textId="3296E79F" w:rsidR="00A93D06" w:rsidRPr="00793340" w:rsidRDefault="00A93D06" w:rsidP="003031D4">
      <w:pPr>
        <w:pStyle w:val="Heading3"/>
      </w:pPr>
      <w:bookmarkStart w:id="57" w:name="_Toc220638468"/>
      <w:r w:rsidRPr="00793340">
        <w:t xml:space="preserve">4.5.5. </w:t>
      </w:r>
      <w:r w:rsidRPr="00793340">
        <w:t>Potencijal za AI integraciju</w:t>
      </w:r>
      <w:bookmarkEnd w:id="57"/>
    </w:p>
    <w:p w14:paraId="131725C9" w14:textId="3DEF565B" w:rsidR="00D41E86" w:rsidRPr="00793340" w:rsidRDefault="00A93D06" w:rsidP="00AE12E2">
      <w:pPr>
        <w:jc w:val="both"/>
      </w:pPr>
      <w:r w:rsidRPr="00793340">
        <w:t xml:space="preserve">Payload je dobar kandidat za AI integraciju kada je cilj da asistent odgovara na temelju provjerljivih izvora. Sadržaj je strukturiran i dohvatljiv preko REST API-ja, a Local API </w:t>
      </w:r>
      <w:r w:rsidRPr="00793340">
        <w:t xml:space="preserve">ubrzava </w:t>
      </w:r>
      <w:r w:rsidRPr="00793340">
        <w:t>server-side dohvat podataka prije nego se informacija proslijedi AI komponenti. Time se smanjuje</w:t>
      </w:r>
      <w:r w:rsidRPr="00793340">
        <w:t xml:space="preserve"> vrijeme odgovora i poboljšava korisničko iskustvo.</w:t>
      </w:r>
    </w:p>
    <w:p w14:paraId="6F48BE14" w14:textId="77777777" w:rsidR="00F55F54" w:rsidRPr="00793340" w:rsidRDefault="00F55F54" w:rsidP="001821DF">
      <w:pPr>
        <w:pStyle w:val="Heading2"/>
        <w:rPr>
          <w:iCs w:val="0"/>
        </w:rPr>
      </w:pPr>
      <w:bookmarkStart w:id="58" w:name="_Toc220638469"/>
      <w:r w:rsidRPr="00793340">
        <w:rPr>
          <w:iCs w:val="0"/>
        </w:rPr>
        <w:t>4.6. Directus</w:t>
      </w:r>
      <w:bookmarkEnd w:id="58"/>
    </w:p>
    <w:p w14:paraId="22856873" w14:textId="493C72E7" w:rsidR="00F55F54" w:rsidRPr="00793340" w:rsidRDefault="00F55F54" w:rsidP="003031D4">
      <w:pPr>
        <w:pStyle w:val="Heading3"/>
      </w:pPr>
      <w:bookmarkStart w:id="59" w:name="_Toc220638470"/>
      <w:r w:rsidRPr="00793340">
        <w:t xml:space="preserve">4.6.1. </w:t>
      </w:r>
      <w:r w:rsidR="00A93D06" w:rsidRPr="00793340">
        <w:t>Kratki pregled i pozicioniranje</w:t>
      </w:r>
      <w:bookmarkEnd w:id="59"/>
    </w:p>
    <w:p w14:paraId="4B154D79" w14:textId="16EFFB28" w:rsidR="00A4499F" w:rsidRPr="00793340" w:rsidRDefault="00A4499F" w:rsidP="00AE12E2">
      <w:pPr>
        <w:tabs>
          <w:tab w:val="num" w:pos="360"/>
        </w:tabs>
        <w:jc w:val="both"/>
      </w:pPr>
      <w:r w:rsidRPr="00793340">
        <w:t>Directus je open-source headless rješenje koje se u praksi često koristi kao “backend sloj” za projekte: iznad baze podataka daje administracijsko sučelje za uređivanje sadržaja i automatski izlaže podatke kroz API</w:t>
      </w:r>
      <w:r w:rsidR="00AD610E" w:rsidRPr="00793340">
        <w:t xml:space="preserve"> (Sl. 4.6)</w:t>
      </w:r>
      <w:r w:rsidRPr="00793340">
        <w:t>. Ono što ga najviše razlikuje od “klasičnih” CMS alata je database-first pristup: Directus se veže na postojeću (ili novu</w:t>
      </w:r>
      <w:r w:rsidR="00AD610E" w:rsidRPr="00793340">
        <w:t xml:space="preserve"> </w:t>
      </w:r>
      <w:r w:rsidRPr="00793340">
        <w:t xml:space="preserve">SQL bazu, “preslika” strukturu i odmah omogući rad urednicima i aplikaciji. U tom smislu, Directus se dobro pozicionira kada je cilj zadržati bazu kao source of truth i graditi frontend (npr. </w:t>
      </w:r>
      <w:r w:rsidR="00220BDD" w:rsidRPr="00793340">
        <w:t>online trgovin</w:t>
      </w:r>
      <w:r w:rsidRPr="00793340">
        <w:t>u) potpuno odvojeno.</w:t>
      </w:r>
    </w:p>
    <w:p w14:paraId="071D6939" w14:textId="77777777" w:rsidR="00AD610E" w:rsidRPr="00793340" w:rsidRDefault="00AD610E" w:rsidP="00AE12E2">
      <w:pPr>
        <w:tabs>
          <w:tab w:val="num" w:pos="360"/>
        </w:tabs>
        <w:jc w:val="both"/>
      </w:pPr>
    </w:p>
    <w:p w14:paraId="173D3DF3" w14:textId="77777777" w:rsidR="00AD610E" w:rsidRPr="00793340" w:rsidRDefault="00AD610E" w:rsidP="00AD610E">
      <w:pPr>
        <w:keepNext/>
        <w:tabs>
          <w:tab w:val="num" w:pos="360"/>
        </w:tabs>
        <w:jc w:val="both"/>
      </w:pPr>
      <w:r w:rsidRPr="00793340">
        <w:pict w14:anchorId="3098A129">
          <v:shape id="_x0000_i2308" type="#_x0000_t75" style="width:453.75pt;height:196.3pt">
            <v:imagedata r:id="rId36" o:title=""/>
          </v:shape>
        </w:pict>
      </w:r>
    </w:p>
    <w:p w14:paraId="04F03AAC" w14:textId="26B357A0" w:rsidR="00AD610E" w:rsidRPr="00793340" w:rsidRDefault="00AD610E" w:rsidP="00505310">
      <w:pPr>
        <w:pStyle w:val="Caption"/>
      </w:pPr>
      <w:r w:rsidRPr="00793340">
        <w:t xml:space="preserve">Sl. </w:t>
      </w:r>
      <w:r w:rsidR="00325A6D">
        <w:fldChar w:fldCharType="begin"/>
      </w:r>
      <w:r w:rsidR="00325A6D">
        <w:instrText xml:space="preserve"> STYLEREF 1 \s </w:instrText>
      </w:r>
      <w:r w:rsidR="00325A6D">
        <w:fldChar w:fldCharType="separate"/>
      </w:r>
      <w:r w:rsidR="00325A6D">
        <w:t>4</w:t>
      </w:r>
      <w:r w:rsidR="00325A6D">
        <w:fldChar w:fldCharType="end"/>
      </w:r>
      <w:r w:rsidR="00325A6D">
        <w:t>.</w:t>
      </w:r>
      <w:r w:rsidR="00325A6D">
        <w:fldChar w:fldCharType="begin"/>
      </w:r>
      <w:r w:rsidR="00325A6D">
        <w:instrText xml:space="preserve"> SEQ Sl. \* ARABIC \s 1 </w:instrText>
      </w:r>
      <w:r w:rsidR="00325A6D">
        <w:fldChar w:fldCharType="separate"/>
      </w:r>
      <w:r w:rsidR="00325A6D">
        <w:t>6</w:t>
      </w:r>
      <w:r w:rsidR="00325A6D">
        <w:fldChar w:fldCharType="end"/>
      </w:r>
      <w:r w:rsidRPr="00793340">
        <w:t xml:space="preserve"> – </w:t>
      </w:r>
      <w:r w:rsidRPr="00793340">
        <w:t>administracijs</w:t>
      </w:r>
      <w:r w:rsidRPr="00793340">
        <w:t>ko sučelje</w:t>
      </w:r>
    </w:p>
    <w:p w14:paraId="7BDAFCB4" w14:textId="4AD89C5B" w:rsidR="00A4499F" w:rsidRPr="00793340" w:rsidRDefault="00A4499F" w:rsidP="003031D4">
      <w:pPr>
        <w:pStyle w:val="Heading3"/>
      </w:pPr>
      <w:bookmarkStart w:id="60" w:name="_Toc220638471"/>
      <w:r w:rsidRPr="00793340">
        <w:lastRenderedPageBreak/>
        <w:t>4.6.</w:t>
      </w:r>
      <w:r w:rsidR="00612D41" w:rsidRPr="00793340">
        <w:t>2</w:t>
      </w:r>
      <w:r w:rsidRPr="00793340">
        <w:t>. Instalacije i postavljanje</w:t>
      </w:r>
      <w:bookmarkEnd w:id="60"/>
    </w:p>
    <w:p w14:paraId="5A7A12E9" w14:textId="0A61EA0C" w:rsidR="00F55F54" w:rsidRPr="00793340" w:rsidRDefault="00A4499F" w:rsidP="00A4499F">
      <w:r w:rsidRPr="00793340">
        <w:t>Najčešći put u praksi je self-hosting kroz Docker</w:t>
      </w:r>
      <w:r w:rsidRPr="00793340">
        <w:t>. P</w:t>
      </w:r>
      <w:r w:rsidRPr="00793340">
        <w:t>odigne se Directus servis</w:t>
      </w:r>
      <w:r w:rsidR="00AD610E" w:rsidRPr="00793340">
        <w:t xml:space="preserve"> zajedno s </w:t>
      </w:r>
      <w:r w:rsidRPr="00793340">
        <w:t>baz</w:t>
      </w:r>
      <w:r w:rsidR="00AD610E" w:rsidRPr="00793340">
        <w:t xml:space="preserve">om te se </w:t>
      </w:r>
      <w:r w:rsidRPr="00793340">
        <w:t>kroz inicijalni “setup” kreira</w:t>
      </w:r>
      <w:r w:rsidR="00AD610E" w:rsidRPr="00793340">
        <w:t>ju</w:t>
      </w:r>
      <w:r w:rsidRPr="00793340">
        <w:t xml:space="preserve"> admin korisnik te osnovne postavke. </w:t>
      </w:r>
      <w:r w:rsidRPr="00793340">
        <w:t xml:space="preserve">Inicijali setup je prilično jasan, </w:t>
      </w:r>
      <w:r w:rsidRPr="00793340">
        <w:t>ali u stvarnom radu treba paziti na par stvari: trajno spremanje podataka (volumes), backup baze te jasno upravljanje konfiguracijom između okruženja</w:t>
      </w:r>
      <w:r w:rsidR="003A6389" w:rsidRPr="00793340">
        <w:t xml:space="preserve"> testnih i produkcijskih okruženja</w:t>
      </w:r>
      <w:r w:rsidRPr="00793340">
        <w:t>.</w:t>
      </w:r>
    </w:p>
    <w:p w14:paraId="187B18D4" w14:textId="1AE7186B" w:rsidR="00F55F54" w:rsidRPr="00793340" w:rsidRDefault="00F55F54" w:rsidP="003031D4">
      <w:pPr>
        <w:pStyle w:val="Heading3"/>
      </w:pPr>
      <w:bookmarkStart w:id="61" w:name="_Toc220638472"/>
      <w:r w:rsidRPr="00793340">
        <w:t>4.6.</w:t>
      </w:r>
      <w:r w:rsidR="00612D41" w:rsidRPr="00793340">
        <w:t>3</w:t>
      </w:r>
      <w:r w:rsidRPr="00793340">
        <w:t xml:space="preserve">. </w:t>
      </w:r>
      <w:r w:rsidR="00531D90" w:rsidRPr="00793340">
        <w:t>Glavne značajke</w:t>
      </w:r>
      <w:bookmarkEnd w:id="61"/>
    </w:p>
    <w:p w14:paraId="31AB7B0F" w14:textId="702DF63C" w:rsidR="00A4499F" w:rsidRPr="00793340" w:rsidRDefault="00A4499F" w:rsidP="00A4499F">
      <w:r w:rsidRPr="00793340">
        <w:rPr>
          <w:b/>
          <w:bCs/>
        </w:rPr>
        <w:t>Dinamički REST + GraphQL API:</w:t>
      </w:r>
      <w:r w:rsidRPr="00793340">
        <w:t xml:space="preserve"> Directus iz baze automatski generira endpointove i GraphQL shemu, što je praktično za headless pristup</w:t>
      </w:r>
      <w:r w:rsidRPr="00793340">
        <w:t>.</w:t>
      </w:r>
      <w:r w:rsidRPr="00793340">
        <w:t xml:space="preserve"> </w:t>
      </w:r>
    </w:p>
    <w:p w14:paraId="1A9CB3B0" w14:textId="4AF9DE51" w:rsidR="00A4499F" w:rsidRPr="00793340" w:rsidRDefault="00A4499F" w:rsidP="00A4499F">
      <w:r w:rsidRPr="00793340">
        <w:rPr>
          <w:b/>
          <w:bCs/>
        </w:rPr>
        <w:t>Kontrola pristupa (policies/permissions):</w:t>
      </w:r>
      <w:r w:rsidRPr="00793340">
        <w:t xml:space="preserve"> prava se mogu složiti granularno</w:t>
      </w:r>
      <w:r w:rsidR="009B00AF" w:rsidRPr="00793340">
        <w:t xml:space="preserve">, </w:t>
      </w:r>
      <w:r w:rsidRPr="00793340">
        <w:t>tko vidi koje kolekcije, koja polja i pod kojim uvjetima</w:t>
      </w:r>
      <w:r w:rsidR="00AD610E" w:rsidRPr="00793340">
        <w:t xml:space="preserve"> (Sl 4.7)</w:t>
      </w:r>
      <w:r w:rsidRPr="00793340">
        <w:t xml:space="preserve">. </w:t>
      </w:r>
    </w:p>
    <w:p w14:paraId="08A6141F" w14:textId="683A667A" w:rsidR="00A4499F" w:rsidRPr="00793340" w:rsidRDefault="00A4499F" w:rsidP="00A4499F">
      <w:r w:rsidRPr="00793340">
        <w:rPr>
          <w:b/>
          <w:bCs/>
        </w:rPr>
        <w:t>Flows</w:t>
      </w:r>
      <w:r w:rsidR="003A6389" w:rsidRPr="00793340">
        <w:rPr>
          <w:b/>
          <w:bCs/>
        </w:rPr>
        <w:t xml:space="preserve">: </w:t>
      </w:r>
      <w:r w:rsidRPr="00793340">
        <w:t>ugrađeni “flows” služe kao event-driven automatizacije</w:t>
      </w:r>
      <w:r w:rsidR="003A6389" w:rsidRPr="00793340">
        <w:t xml:space="preserve">, </w:t>
      </w:r>
      <w:r w:rsidRPr="00793340">
        <w:t xml:space="preserve">npr. na promjenu sadržaja pozovi webhook, validiraj podatke, pošalji obavijest. To često smanjuje potrebu za dodatnim mikroservisima za jednostavne integracijske tokove. </w:t>
      </w:r>
    </w:p>
    <w:p w14:paraId="665EB10A" w14:textId="0536B7B2" w:rsidR="00A4499F" w:rsidRPr="00793340" w:rsidRDefault="00A4499F" w:rsidP="00A4499F">
      <w:r w:rsidRPr="00793340">
        <w:rPr>
          <w:b/>
          <w:bCs/>
        </w:rPr>
        <w:t>Ekstenzije i marketplace:</w:t>
      </w:r>
      <w:r w:rsidRPr="00793340">
        <w:t xml:space="preserve"> Directus ima ekosustav proširenja (custom endpoints, interfacei u adminu, hookovi), što je bitno kad se želi nešto “po mjeri”, ali da ne razbije osnovnu strukturu alata.</w:t>
      </w:r>
    </w:p>
    <w:p w14:paraId="23358936" w14:textId="77777777" w:rsidR="00AD610E" w:rsidRPr="00793340" w:rsidRDefault="00AD610E" w:rsidP="00A4499F"/>
    <w:p w14:paraId="512490D2" w14:textId="77777777" w:rsidR="00AD610E" w:rsidRPr="00793340" w:rsidRDefault="00AD610E" w:rsidP="00AD610E">
      <w:pPr>
        <w:keepNext/>
      </w:pPr>
      <w:r w:rsidRPr="00793340">
        <w:pict w14:anchorId="0A8B59AC">
          <v:shape id="_x0000_i2309" type="#_x0000_t75" style="width:453.05pt;height:223.45pt">
            <v:imagedata r:id="rId37" o:title=""/>
          </v:shape>
        </w:pict>
      </w:r>
    </w:p>
    <w:p w14:paraId="496F3DA4" w14:textId="75454B67" w:rsidR="00AD610E" w:rsidRPr="00793340" w:rsidRDefault="00AD610E" w:rsidP="00505310">
      <w:pPr>
        <w:pStyle w:val="Caption"/>
      </w:pPr>
      <w:r w:rsidRPr="00793340">
        <w:t xml:space="preserve">Sl. </w:t>
      </w:r>
      <w:r w:rsidR="00325A6D">
        <w:fldChar w:fldCharType="begin"/>
      </w:r>
      <w:r w:rsidR="00325A6D">
        <w:instrText xml:space="preserve"> STYLEREF 1 \s </w:instrText>
      </w:r>
      <w:r w:rsidR="00325A6D">
        <w:fldChar w:fldCharType="separate"/>
      </w:r>
      <w:r w:rsidR="00325A6D">
        <w:t>4</w:t>
      </w:r>
      <w:r w:rsidR="00325A6D">
        <w:fldChar w:fldCharType="end"/>
      </w:r>
      <w:r w:rsidR="00325A6D">
        <w:t>.</w:t>
      </w:r>
      <w:r w:rsidR="00325A6D">
        <w:fldChar w:fldCharType="begin"/>
      </w:r>
      <w:r w:rsidR="00325A6D">
        <w:instrText xml:space="preserve"> SEQ Sl. \* ARABIC \s 1 </w:instrText>
      </w:r>
      <w:r w:rsidR="00325A6D">
        <w:fldChar w:fldCharType="separate"/>
      </w:r>
      <w:r w:rsidR="00325A6D">
        <w:t>7</w:t>
      </w:r>
      <w:r w:rsidR="00325A6D">
        <w:fldChar w:fldCharType="end"/>
      </w:r>
      <w:r w:rsidRPr="00793340">
        <w:t xml:space="preserve"> – kontrola pristupa</w:t>
      </w:r>
    </w:p>
    <w:p w14:paraId="52826A30" w14:textId="77777777" w:rsidR="00AD610E" w:rsidRPr="00793340" w:rsidRDefault="00AD610E" w:rsidP="00A4499F"/>
    <w:p w14:paraId="3C1B8AC7" w14:textId="77777777" w:rsidR="00AD610E" w:rsidRPr="00793340" w:rsidRDefault="00AD610E" w:rsidP="00A4499F"/>
    <w:p w14:paraId="20D03522" w14:textId="76DCB516" w:rsidR="009B00AF" w:rsidRPr="00793340" w:rsidRDefault="00F55F54" w:rsidP="003031D4">
      <w:pPr>
        <w:pStyle w:val="Heading3"/>
      </w:pPr>
      <w:bookmarkStart w:id="62" w:name="_Toc220638473"/>
      <w:r w:rsidRPr="00793340">
        <w:lastRenderedPageBreak/>
        <w:t>4.6.</w:t>
      </w:r>
      <w:r w:rsidR="00612D41" w:rsidRPr="00793340">
        <w:t>4</w:t>
      </w:r>
      <w:r w:rsidRPr="00793340">
        <w:t>. Prednosti i ograničenja</w:t>
      </w:r>
      <w:bookmarkEnd w:id="62"/>
    </w:p>
    <w:p w14:paraId="30F72F4B" w14:textId="2AA89F48" w:rsidR="00801769" w:rsidRPr="00793340" w:rsidRDefault="00801769" w:rsidP="00801769">
      <w:pPr>
        <w:jc w:val="both"/>
      </w:pPr>
      <w:r w:rsidRPr="00793340">
        <w:t>Prednosti Directusa proizlaze iz njegova database-first pristupa. Čim postoji definirana baza podataka i shema, administracijsko sučelje i API sloj postaju odmah dostupni, što omogućuje vrlo brz razvoj prototipa i postupno širenje sustava</w:t>
      </w:r>
      <w:r w:rsidR="00BB7F90" w:rsidRPr="00793340">
        <w:t xml:space="preserve"> (Sl. 4.8)</w:t>
      </w:r>
      <w:r w:rsidRPr="00793340">
        <w:t xml:space="preserve">. Budući da baza ostaje primarni izvor podataka, ne dolazi do zaključavanja na specifičan CMS model, što olakšava dugoročnu kontrolu nad podacima i eventualne migracije. Takav pristup posebno dobro odgovara projektima u kojima su podaci već strukturirani u SQL bazama, poput </w:t>
      </w:r>
      <w:r w:rsidR="00220BDD" w:rsidRPr="00793340">
        <w:t>online trgovin</w:t>
      </w:r>
      <w:r w:rsidRPr="00793340">
        <w:t>e ili PIM-sličnih sustava, uz potpuno odvojen frontend</w:t>
      </w:r>
      <w:r w:rsidRPr="00793340">
        <w:t>.</w:t>
      </w:r>
    </w:p>
    <w:p w14:paraId="08750A56" w14:textId="4085F475" w:rsidR="00AD610E" w:rsidRPr="00793340" w:rsidRDefault="003A6389" w:rsidP="00801769">
      <w:pPr>
        <w:jc w:val="both"/>
      </w:pPr>
      <w:r w:rsidRPr="00793340">
        <w:t>Ograničenja ovog pristupa kod Directusa proizlaze iz toga što platforma “zrcali” bazu podataka i iz nje dinamički generira REST endpointove, GraphQL shemu i Data Studio</w:t>
      </w:r>
      <w:r w:rsidR="008F694B" w:rsidRPr="00793340">
        <w:t xml:space="preserve">. Stoga </w:t>
      </w:r>
      <w:r w:rsidRPr="00793340">
        <w:t>kvaliteta sheme i disciplina oko migracija, odnosa i dosljednog imenovanja odmah postaju vidljivi kroz API i kroz administracijsko sučelje te direktno utječu na iskustvo urednika</w:t>
      </w:r>
      <w:r w:rsidR="008F694B" w:rsidRPr="00793340">
        <w:t>. K</w:t>
      </w:r>
      <w:r w:rsidRPr="00793340">
        <w:t>ako projekt raste, sustav prava i uloga temeljen na role-based access controlu može postati sve složeniji za održavanje jer Directus omogućuje vrlo granularne dozvole do razine pojedinih polja i uvjetna pravila pristupa, što je moćno, ali traži pažljivo planiranje, dokumentiranje i testiranje, a dodatno ograničenje je i to što je Directus fokusiran na SQL baze i ne podržava NoSQL baze poput MongoDB-a</w:t>
      </w:r>
      <w:r w:rsidR="008F694B" w:rsidRPr="00793340">
        <w:t>.</w:t>
      </w:r>
    </w:p>
    <w:p w14:paraId="098843EE" w14:textId="77777777" w:rsidR="00BB7F90" w:rsidRPr="00793340" w:rsidRDefault="00BB7F90" w:rsidP="00801769">
      <w:pPr>
        <w:jc w:val="both"/>
      </w:pPr>
    </w:p>
    <w:p w14:paraId="5737B8C6" w14:textId="77777777" w:rsidR="00BB7F90" w:rsidRPr="00793340" w:rsidRDefault="00BB7F90" w:rsidP="00BB7F90">
      <w:pPr>
        <w:keepNext/>
        <w:jc w:val="both"/>
      </w:pPr>
      <w:r w:rsidRPr="00793340">
        <w:pict w14:anchorId="63A29BE2">
          <v:shape id="_x0000_i2310" type="#_x0000_t75" style="width:453.05pt;height:224.85pt">
            <v:imagedata r:id="rId38" o:title=""/>
          </v:shape>
        </w:pict>
      </w:r>
    </w:p>
    <w:p w14:paraId="5753D76C" w14:textId="76495D0D" w:rsidR="00BB7F90" w:rsidRPr="00793340" w:rsidRDefault="00BB7F90" w:rsidP="00505310">
      <w:pPr>
        <w:pStyle w:val="Caption"/>
      </w:pPr>
      <w:r w:rsidRPr="00793340">
        <w:t xml:space="preserve">Sl. </w:t>
      </w:r>
      <w:r w:rsidR="00325A6D">
        <w:fldChar w:fldCharType="begin"/>
      </w:r>
      <w:r w:rsidR="00325A6D">
        <w:instrText xml:space="preserve"> STYLEREF 1 \s </w:instrText>
      </w:r>
      <w:r w:rsidR="00325A6D">
        <w:fldChar w:fldCharType="separate"/>
      </w:r>
      <w:r w:rsidR="00325A6D">
        <w:t>4</w:t>
      </w:r>
      <w:r w:rsidR="00325A6D">
        <w:fldChar w:fldCharType="end"/>
      </w:r>
      <w:r w:rsidR="00325A6D">
        <w:t>.</w:t>
      </w:r>
      <w:r w:rsidR="00325A6D">
        <w:fldChar w:fldCharType="begin"/>
      </w:r>
      <w:r w:rsidR="00325A6D">
        <w:instrText xml:space="preserve"> SEQ Sl. \* ARABIC \s 1 </w:instrText>
      </w:r>
      <w:r w:rsidR="00325A6D">
        <w:fldChar w:fldCharType="separate"/>
      </w:r>
      <w:r w:rsidR="00325A6D">
        <w:t>8</w:t>
      </w:r>
      <w:r w:rsidR="00325A6D">
        <w:fldChar w:fldCharType="end"/>
      </w:r>
      <w:r w:rsidRPr="00793340">
        <w:t xml:space="preserve"> – uredničko sučelje</w:t>
      </w:r>
    </w:p>
    <w:p w14:paraId="118F26ED" w14:textId="6B31D11C" w:rsidR="00612D41" w:rsidRPr="00793340" w:rsidRDefault="00612D41" w:rsidP="003031D4">
      <w:pPr>
        <w:pStyle w:val="Heading3"/>
      </w:pPr>
      <w:bookmarkStart w:id="63" w:name="_Toc220638474"/>
      <w:r w:rsidRPr="00793340">
        <w:t xml:space="preserve">4.6.5. </w:t>
      </w:r>
      <w:r w:rsidRPr="00793340">
        <w:t>Potencijal za AI integraciju</w:t>
      </w:r>
      <w:bookmarkEnd w:id="63"/>
    </w:p>
    <w:p w14:paraId="174B91EA" w14:textId="51EFBB1D" w:rsidR="00D41E86" w:rsidRPr="00793340" w:rsidRDefault="00612D41" w:rsidP="00612D41">
      <w:pPr>
        <w:jc w:val="both"/>
      </w:pPr>
      <w:r w:rsidRPr="00793340">
        <w:t>Directus je pogodan za AI integraciju prvenstveno zato što već ima strukturirane podatke u bazi i jasan API sloj (REST/GraphQL), pa se asistenta može “nahraniti” provjerljivim sadržajem</w:t>
      </w:r>
      <w:r w:rsidR="00BB7F90" w:rsidRPr="00793340">
        <w:t xml:space="preserve"> </w:t>
      </w:r>
      <w:r w:rsidRPr="00793340">
        <w:t>bez dodatnih improvizacija. Uz to, Directus u novijim verzijama ima zasebne AI postavke</w:t>
      </w:r>
      <w:r w:rsidR="00BB7F90" w:rsidRPr="00793340">
        <w:t xml:space="preserve"> (Sl. 4.9), </w:t>
      </w:r>
      <w:r w:rsidRPr="00793340">
        <w:t xml:space="preserve">čime se olakšava spajanje vanjskih AI alata na Directus uz postojeća pravila dozvola. U praksi, Directus nudi i gotove AI </w:t>
      </w:r>
      <w:r w:rsidRPr="00793340">
        <w:lastRenderedPageBreak/>
        <w:t xml:space="preserve">ekstenzije/operacije za Flows (npr. AI Writer, Translator, Transcription), gdje se u konfiguraciji samo unese API ključ </w:t>
      </w:r>
      <w:r w:rsidR="00BB7F90" w:rsidRPr="00793340">
        <w:t xml:space="preserve">iz na primjer </w:t>
      </w:r>
      <w:r w:rsidRPr="00793340">
        <w:t>OpenAI ili Anthropic</w:t>
      </w:r>
      <w:r w:rsidR="00BB7F90" w:rsidRPr="00793340">
        <w:t xml:space="preserve"> modela</w:t>
      </w:r>
      <w:r w:rsidRPr="00793340">
        <w:t xml:space="preserve"> i zatim se AI pozivi koriste kao dio automatizacije (npr. generiranje sažetaka, prijedloga teksta ili prijevoda nakon promjene sadržaja).</w:t>
      </w:r>
    </w:p>
    <w:p w14:paraId="76840C26" w14:textId="77777777" w:rsidR="00BB7F90" w:rsidRPr="00793340" w:rsidRDefault="00BB7F90" w:rsidP="00612D41">
      <w:pPr>
        <w:jc w:val="both"/>
      </w:pPr>
    </w:p>
    <w:p w14:paraId="47CABA03" w14:textId="77777777" w:rsidR="00BB7F90" w:rsidRPr="00793340" w:rsidRDefault="00BB7F90" w:rsidP="00BB7F90">
      <w:pPr>
        <w:keepNext/>
        <w:jc w:val="center"/>
      </w:pPr>
      <w:r w:rsidRPr="00793340">
        <w:pict w14:anchorId="41299B84">
          <v:shape id="_x0000_i2311" type="#_x0000_t75" style="width:412.3pt;height:408.9pt">
            <v:imagedata r:id="rId39" o:title=""/>
          </v:shape>
        </w:pict>
      </w:r>
    </w:p>
    <w:p w14:paraId="3282FA71" w14:textId="7C141A0B" w:rsidR="00BB7F90" w:rsidRPr="00793340" w:rsidRDefault="00BB7F90" w:rsidP="00505310">
      <w:pPr>
        <w:pStyle w:val="Caption"/>
      </w:pPr>
      <w:r w:rsidRPr="00793340">
        <w:t xml:space="preserve">Sl. </w:t>
      </w:r>
      <w:r w:rsidR="00325A6D">
        <w:fldChar w:fldCharType="begin"/>
      </w:r>
      <w:r w:rsidR="00325A6D">
        <w:instrText xml:space="preserve"> STYLEREF 1 \s </w:instrText>
      </w:r>
      <w:r w:rsidR="00325A6D">
        <w:fldChar w:fldCharType="separate"/>
      </w:r>
      <w:r w:rsidR="00325A6D">
        <w:t>4</w:t>
      </w:r>
      <w:r w:rsidR="00325A6D">
        <w:fldChar w:fldCharType="end"/>
      </w:r>
      <w:r w:rsidR="00325A6D">
        <w:t>.</w:t>
      </w:r>
      <w:r w:rsidR="00325A6D">
        <w:fldChar w:fldCharType="begin"/>
      </w:r>
      <w:r w:rsidR="00325A6D">
        <w:instrText xml:space="preserve"> SEQ Sl. \* ARABIC \s 1 </w:instrText>
      </w:r>
      <w:r w:rsidR="00325A6D">
        <w:fldChar w:fldCharType="separate"/>
      </w:r>
      <w:r w:rsidR="00325A6D">
        <w:t>9</w:t>
      </w:r>
      <w:r w:rsidR="00325A6D">
        <w:fldChar w:fldCharType="end"/>
      </w:r>
      <w:r w:rsidRPr="00793340">
        <w:t xml:space="preserve"> – MCP integracija</w:t>
      </w:r>
    </w:p>
    <w:p w14:paraId="20C10A61" w14:textId="77777777" w:rsidR="00612D41" w:rsidRPr="00793340" w:rsidRDefault="00F55F54" w:rsidP="001821DF">
      <w:pPr>
        <w:pStyle w:val="Heading2"/>
        <w:rPr>
          <w:iCs w:val="0"/>
        </w:rPr>
      </w:pPr>
      <w:bookmarkStart w:id="64" w:name="_Toc220638475"/>
      <w:r w:rsidRPr="00793340">
        <w:rPr>
          <w:iCs w:val="0"/>
        </w:rPr>
        <w:t>4.7. Strapi</w:t>
      </w:r>
      <w:bookmarkEnd w:id="64"/>
    </w:p>
    <w:p w14:paraId="39D979A8" w14:textId="2D6388FC" w:rsidR="00F55F54" w:rsidRPr="00793340" w:rsidRDefault="00612D41" w:rsidP="003031D4">
      <w:pPr>
        <w:pStyle w:val="Heading3"/>
      </w:pPr>
      <w:bookmarkStart w:id="65" w:name="_Toc220638476"/>
      <w:r w:rsidRPr="00793340">
        <w:t>4</w:t>
      </w:r>
      <w:r w:rsidR="00F55F54" w:rsidRPr="00793340">
        <w:t xml:space="preserve">.7.1. </w:t>
      </w:r>
      <w:r w:rsidRPr="00793340">
        <w:t>Kratki pregled i pozicioniranje</w:t>
      </w:r>
      <w:bookmarkEnd w:id="65"/>
    </w:p>
    <w:p w14:paraId="2CF445E3" w14:textId="110DD4B2" w:rsidR="00F55F54" w:rsidRPr="00793340" w:rsidRDefault="00612D41" w:rsidP="00AE12E2">
      <w:pPr>
        <w:tabs>
          <w:tab w:val="num" w:pos="360"/>
        </w:tabs>
        <w:jc w:val="both"/>
      </w:pPr>
      <w:r w:rsidRPr="00793340">
        <w:t>Strapi je open-source headless CMS temeljen na Node.js ekosustavu, koji se u praksi često bira kada se želi relativno brz put do “klasičnog” headless rješenja: urednici dobivaju administracijsko sučelje za unos i održavanje sadržaja, a aplikacije</w:t>
      </w:r>
      <w:r w:rsidR="00D77B0E" w:rsidRPr="00793340">
        <w:t xml:space="preserve"> </w:t>
      </w:r>
      <w:r w:rsidRPr="00793340">
        <w:t xml:space="preserve">taj sadržaj dohvaćaju preko API-ja. Takav pristup dobro sjeda na logiku ranije </w:t>
      </w:r>
      <w:r w:rsidRPr="00793340">
        <w:lastRenderedPageBreak/>
        <w:t>opisanog razdvajanja backend–frontend, jer Strapi ostaje sadržajni sloj, dok je prikaz potpuno u domeni frontenda.</w:t>
      </w:r>
    </w:p>
    <w:p w14:paraId="79057A84" w14:textId="4420FCD5" w:rsidR="00BE308A" w:rsidRPr="00793340" w:rsidRDefault="00BE308A" w:rsidP="003031D4">
      <w:pPr>
        <w:pStyle w:val="Heading3"/>
      </w:pPr>
      <w:bookmarkStart w:id="66" w:name="_Toc220638477"/>
      <w:r w:rsidRPr="00793340">
        <w:t xml:space="preserve">4.7.2. </w:t>
      </w:r>
      <w:r w:rsidRPr="00793340">
        <w:t>Instalacija i postavljanje</w:t>
      </w:r>
      <w:bookmarkEnd w:id="66"/>
    </w:p>
    <w:p w14:paraId="3746BCC2" w14:textId="00DCE95E" w:rsidR="00BE308A" w:rsidRPr="00793340" w:rsidRDefault="00BE308A" w:rsidP="00AE12E2">
      <w:pPr>
        <w:tabs>
          <w:tab w:val="num" w:pos="360"/>
        </w:tabs>
        <w:jc w:val="both"/>
      </w:pPr>
      <w:r w:rsidRPr="00793340">
        <w:t xml:space="preserve">Strapi se u pravilu postavlja kao zaseban servis (CMS backend) uz bazu podataka, a u razvoju se može krenuti i vrlo brzo s lokalnom instancom. U dokumentaciji je jasno razrađen tipičan tijek: inicijalno postavljanje projekta, konfiguracija baze i okruženja te priprema za deploy. U praksi je korisno što se već nakon inicijalnog setupa može odmah ući u admin panel i početi modelirati </w:t>
      </w:r>
      <w:r w:rsidR="00740EE1" w:rsidRPr="00793340">
        <w:t xml:space="preserve">I kreirati </w:t>
      </w:r>
      <w:r w:rsidRPr="00793340">
        <w:t>sadržaj</w:t>
      </w:r>
      <w:r w:rsidR="00740EE1" w:rsidRPr="00793340">
        <w:t xml:space="preserve"> (Sl. 4.10; Sl. 4.11).</w:t>
      </w:r>
    </w:p>
    <w:p w14:paraId="5C97F18F" w14:textId="77777777" w:rsidR="00740EE1" w:rsidRPr="00793340" w:rsidRDefault="00740EE1" w:rsidP="00AE12E2">
      <w:pPr>
        <w:tabs>
          <w:tab w:val="num" w:pos="360"/>
        </w:tabs>
        <w:jc w:val="both"/>
      </w:pPr>
    </w:p>
    <w:p w14:paraId="3D6FAF57" w14:textId="545DAEC5" w:rsidR="00740EE1" w:rsidRPr="00793340" w:rsidRDefault="00740EE1" w:rsidP="00740EE1">
      <w:pPr>
        <w:keepNext/>
        <w:tabs>
          <w:tab w:val="num" w:pos="360"/>
        </w:tabs>
        <w:jc w:val="center"/>
      </w:pPr>
      <w:r w:rsidRPr="00793340">
        <w:pict w14:anchorId="6B8173B8">
          <v:shape id="_x0000_i2312" type="#_x0000_t75" style="width:442.85pt;height:95.1pt">
            <v:imagedata r:id="rId40" o:title="" croptop="3585f" cropbottom="15328f"/>
          </v:shape>
        </w:pict>
      </w:r>
    </w:p>
    <w:p w14:paraId="3FAE66F4" w14:textId="4351F0FE" w:rsidR="00740EE1" w:rsidRPr="00793340" w:rsidRDefault="00740EE1" w:rsidP="00505310">
      <w:pPr>
        <w:pStyle w:val="Caption"/>
      </w:pPr>
      <w:r w:rsidRPr="00793340">
        <w:t xml:space="preserve">Sl. </w:t>
      </w:r>
      <w:r w:rsidR="00325A6D">
        <w:fldChar w:fldCharType="begin"/>
      </w:r>
      <w:r w:rsidR="00325A6D">
        <w:instrText xml:space="preserve"> STYLEREF 1 \s </w:instrText>
      </w:r>
      <w:r w:rsidR="00325A6D">
        <w:fldChar w:fldCharType="separate"/>
      </w:r>
      <w:r w:rsidR="00325A6D">
        <w:t>4</w:t>
      </w:r>
      <w:r w:rsidR="00325A6D">
        <w:fldChar w:fldCharType="end"/>
      </w:r>
      <w:r w:rsidR="00325A6D">
        <w:t>.</w:t>
      </w:r>
      <w:r w:rsidR="00325A6D">
        <w:fldChar w:fldCharType="begin"/>
      </w:r>
      <w:r w:rsidR="00325A6D">
        <w:instrText xml:space="preserve"> SEQ Sl. \* ARABIC \s 1 </w:instrText>
      </w:r>
      <w:r w:rsidR="00325A6D">
        <w:fldChar w:fldCharType="separate"/>
      </w:r>
      <w:r w:rsidR="00325A6D">
        <w:t>10</w:t>
      </w:r>
      <w:r w:rsidR="00325A6D">
        <w:fldChar w:fldCharType="end"/>
      </w:r>
      <w:r w:rsidRPr="00793340">
        <w:t xml:space="preserve"> – Prikaz dodanog sadržaja</w:t>
      </w:r>
    </w:p>
    <w:p w14:paraId="7FC65B1D" w14:textId="77777777" w:rsidR="00740EE1" w:rsidRPr="00793340" w:rsidRDefault="00740EE1" w:rsidP="00740EE1"/>
    <w:p w14:paraId="21E053B8" w14:textId="37DF0E9C" w:rsidR="00740EE1" w:rsidRPr="00793340" w:rsidRDefault="00740EE1" w:rsidP="00740EE1">
      <w:pPr>
        <w:keepNext/>
        <w:tabs>
          <w:tab w:val="num" w:pos="360"/>
        </w:tabs>
        <w:jc w:val="center"/>
      </w:pPr>
      <w:r w:rsidRPr="00793340">
        <w:pict w14:anchorId="4FBFD557">
          <v:shape id="_x0000_i2313" type="#_x0000_t75" style="width:339.6pt;height:189.5pt">
            <v:imagedata r:id="rId41" o:title=""/>
          </v:shape>
        </w:pict>
      </w:r>
    </w:p>
    <w:p w14:paraId="2DBFBEAB" w14:textId="1487F6D2" w:rsidR="00740EE1" w:rsidRPr="00793340" w:rsidRDefault="00740EE1" w:rsidP="00505310">
      <w:pPr>
        <w:pStyle w:val="Caption"/>
      </w:pPr>
      <w:r w:rsidRPr="00793340">
        <w:t xml:space="preserve">Sl. </w:t>
      </w:r>
      <w:r w:rsidR="00325A6D">
        <w:fldChar w:fldCharType="begin"/>
      </w:r>
      <w:r w:rsidR="00325A6D">
        <w:instrText xml:space="preserve"> STYLEREF 1 \s </w:instrText>
      </w:r>
      <w:r w:rsidR="00325A6D">
        <w:fldChar w:fldCharType="separate"/>
      </w:r>
      <w:r w:rsidR="00325A6D">
        <w:t>4</w:t>
      </w:r>
      <w:r w:rsidR="00325A6D">
        <w:fldChar w:fldCharType="end"/>
      </w:r>
      <w:r w:rsidR="00325A6D">
        <w:t>.</w:t>
      </w:r>
      <w:r w:rsidR="00325A6D">
        <w:fldChar w:fldCharType="begin"/>
      </w:r>
      <w:r w:rsidR="00325A6D">
        <w:instrText xml:space="preserve"> SEQ Sl. \* ARABIC \s 1 </w:instrText>
      </w:r>
      <w:r w:rsidR="00325A6D">
        <w:fldChar w:fldCharType="separate"/>
      </w:r>
      <w:r w:rsidR="00325A6D">
        <w:t>11</w:t>
      </w:r>
      <w:r w:rsidR="00325A6D">
        <w:fldChar w:fldCharType="end"/>
      </w:r>
      <w:r w:rsidRPr="00793340">
        <w:t xml:space="preserve"> – Prikaz kreirane ankete</w:t>
      </w:r>
    </w:p>
    <w:p w14:paraId="7C47A709" w14:textId="77777777" w:rsidR="00740EE1" w:rsidRPr="00793340" w:rsidRDefault="00740EE1" w:rsidP="00740EE1"/>
    <w:p w14:paraId="56ABA1C9" w14:textId="595EAD9D" w:rsidR="00BE308A" w:rsidRPr="00793340" w:rsidRDefault="00BE308A" w:rsidP="003031D4">
      <w:pPr>
        <w:pStyle w:val="Heading3"/>
      </w:pPr>
      <w:bookmarkStart w:id="67" w:name="_Toc220638478"/>
      <w:r w:rsidRPr="00793340">
        <w:t xml:space="preserve">4.7.3. </w:t>
      </w:r>
      <w:r w:rsidRPr="00793340">
        <w:t>Glavne značajke</w:t>
      </w:r>
      <w:bookmarkEnd w:id="67"/>
    </w:p>
    <w:p w14:paraId="116A74F6" w14:textId="199EFC4D" w:rsidR="00BE308A" w:rsidRPr="00793340" w:rsidRDefault="00BE308A" w:rsidP="00BE308A">
      <w:pPr>
        <w:numPr>
          <w:ilvl w:val="0"/>
          <w:numId w:val="89"/>
        </w:numPr>
        <w:jc w:val="both"/>
      </w:pPr>
      <w:r w:rsidRPr="00793340">
        <w:rPr>
          <w:b/>
          <w:bCs/>
        </w:rPr>
        <w:t>Modeliranje sadržaja i admin sučelje:</w:t>
      </w:r>
      <w:r w:rsidRPr="00793340">
        <w:t xml:space="preserve"> Strapi omogućuje definiranje “content typeova” i upravljanje sadržajem kroz administracijski dio</w:t>
      </w:r>
      <w:r w:rsidR="00740EE1" w:rsidRPr="00793340">
        <w:t xml:space="preserve"> </w:t>
      </w:r>
      <w:r w:rsidR="00740EE1" w:rsidRPr="00793340">
        <w:t>(Sl. 4.1</w:t>
      </w:r>
      <w:r w:rsidR="00740EE1" w:rsidRPr="00793340">
        <w:t>2</w:t>
      </w:r>
      <w:r w:rsidR="00740EE1" w:rsidRPr="00793340">
        <w:t>)</w:t>
      </w:r>
      <w:r w:rsidR="00740EE1" w:rsidRPr="00793340">
        <w:t>.</w:t>
      </w:r>
      <w:r w:rsidRPr="00793340">
        <w:t xml:space="preserve"> </w:t>
      </w:r>
    </w:p>
    <w:p w14:paraId="3C15CC25" w14:textId="77777777" w:rsidR="00BE308A" w:rsidRPr="00793340" w:rsidRDefault="00BE308A" w:rsidP="00BE308A">
      <w:pPr>
        <w:numPr>
          <w:ilvl w:val="0"/>
          <w:numId w:val="89"/>
        </w:numPr>
        <w:jc w:val="both"/>
      </w:pPr>
      <w:r w:rsidRPr="00793340">
        <w:rPr>
          <w:b/>
          <w:bCs/>
        </w:rPr>
        <w:t>API sloj (REST + GraphQL):</w:t>
      </w:r>
      <w:r w:rsidRPr="00793340">
        <w:t xml:space="preserve"> REST API je standardan dio pristupa, dok je GraphQL podrška dokumentirana kao opcija kroz odgovarajući sloj/dodatak, uz naglasak na pravilima pristupa i dozvolama. </w:t>
      </w:r>
    </w:p>
    <w:p w14:paraId="0D44992D" w14:textId="47A8A34C" w:rsidR="00740EE1" w:rsidRPr="00793340" w:rsidRDefault="00BE308A" w:rsidP="00BE308A">
      <w:pPr>
        <w:numPr>
          <w:ilvl w:val="0"/>
          <w:numId w:val="89"/>
        </w:numPr>
        <w:jc w:val="both"/>
      </w:pPr>
      <w:r w:rsidRPr="00793340">
        <w:rPr>
          <w:b/>
          <w:bCs/>
        </w:rPr>
        <w:lastRenderedPageBreak/>
        <w:t>Proširivost (pluginovi i prilagodbe):</w:t>
      </w:r>
      <w:r w:rsidRPr="00793340">
        <w:t xml:space="preserve"> Strapi se u praksi često nadograđuje kroz pluginove ili kroz backend prilagodbe (npr. vlastita logika, posebni endpointi, integracije). Dokumentacija za razvoj pluginova i prilagodbe je</w:t>
      </w:r>
      <w:r w:rsidRPr="00793340">
        <w:t xml:space="preserve"> solidna</w:t>
      </w:r>
      <w:r w:rsidRPr="00793340">
        <w:t xml:space="preserve"> i to je bitno kad se radi “po mjeri”</w:t>
      </w:r>
      <w:r w:rsidR="00740EE1" w:rsidRPr="00793340">
        <w:t xml:space="preserve"> (Sl. 4.13)</w:t>
      </w:r>
      <w:r w:rsidRPr="00793340">
        <w:t xml:space="preserve">. </w:t>
      </w:r>
    </w:p>
    <w:p w14:paraId="4C40DC84" w14:textId="77777777" w:rsidR="00740EE1" w:rsidRPr="00793340" w:rsidRDefault="00740EE1" w:rsidP="00740EE1">
      <w:pPr>
        <w:rPr>
          <w:lang w:eastAsia="en-US"/>
        </w:rPr>
      </w:pPr>
    </w:p>
    <w:p w14:paraId="23AED047" w14:textId="77777777" w:rsidR="00740EE1" w:rsidRPr="00793340" w:rsidRDefault="00740EE1" w:rsidP="00740EE1">
      <w:pPr>
        <w:keepNext/>
        <w:jc w:val="center"/>
      </w:pPr>
      <w:r w:rsidRPr="00793340">
        <w:rPr>
          <w:lang w:eastAsia="en-US"/>
        </w:rPr>
        <w:pict w14:anchorId="5B9C9841">
          <v:shape id="_x0000_i2314" type="#_x0000_t75" style="width:447.6pt;height:442.2pt">
            <v:imagedata r:id="rId42" o:title=""/>
          </v:shape>
        </w:pict>
      </w:r>
    </w:p>
    <w:p w14:paraId="3348C643" w14:textId="317534D7" w:rsidR="00740EE1" w:rsidRPr="00793340" w:rsidRDefault="00740EE1" w:rsidP="00505310">
      <w:pPr>
        <w:pStyle w:val="Caption"/>
      </w:pPr>
      <w:r w:rsidRPr="00793340">
        <w:t xml:space="preserve">Sl. </w:t>
      </w:r>
      <w:r w:rsidR="00325A6D">
        <w:fldChar w:fldCharType="begin"/>
      </w:r>
      <w:r w:rsidR="00325A6D">
        <w:instrText xml:space="preserve"> STYLEREF 1 \s </w:instrText>
      </w:r>
      <w:r w:rsidR="00325A6D">
        <w:fldChar w:fldCharType="separate"/>
      </w:r>
      <w:r w:rsidR="00325A6D">
        <w:t>4</w:t>
      </w:r>
      <w:r w:rsidR="00325A6D">
        <w:fldChar w:fldCharType="end"/>
      </w:r>
      <w:r w:rsidR="00325A6D">
        <w:t>.</w:t>
      </w:r>
      <w:r w:rsidR="00325A6D">
        <w:fldChar w:fldCharType="begin"/>
      </w:r>
      <w:r w:rsidR="00325A6D">
        <w:instrText xml:space="preserve"> SEQ Sl. \* ARABIC \s 1 </w:instrText>
      </w:r>
      <w:r w:rsidR="00325A6D">
        <w:fldChar w:fldCharType="separate"/>
      </w:r>
      <w:r w:rsidR="00325A6D">
        <w:t>12</w:t>
      </w:r>
      <w:r w:rsidR="00325A6D">
        <w:fldChar w:fldCharType="end"/>
      </w:r>
      <w:r w:rsidRPr="00793340">
        <w:t xml:space="preserve"> – administracijsko sučelje</w:t>
      </w:r>
    </w:p>
    <w:p w14:paraId="64682001" w14:textId="77777777" w:rsidR="00740EE1" w:rsidRPr="00793340" w:rsidRDefault="00740EE1" w:rsidP="00740EE1">
      <w:pPr>
        <w:rPr>
          <w:lang w:eastAsia="en-US"/>
        </w:rPr>
      </w:pPr>
    </w:p>
    <w:p w14:paraId="766D4BAD" w14:textId="77777777" w:rsidR="00740EE1" w:rsidRPr="00793340" w:rsidRDefault="00740EE1" w:rsidP="00740EE1">
      <w:pPr>
        <w:rPr>
          <w:lang w:eastAsia="en-US"/>
        </w:rPr>
      </w:pPr>
    </w:p>
    <w:p w14:paraId="0E20CF4D" w14:textId="77777777" w:rsidR="00740EE1" w:rsidRPr="00793340" w:rsidRDefault="00740EE1" w:rsidP="00740EE1">
      <w:pPr>
        <w:rPr>
          <w:lang w:eastAsia="en-US"/>
        </w:rPr>
      </w:pPr>
    </w:p>
    <w:p w14:paraId="5D036956" w14:textId="77777777" w:rsidR="00740EE1" w:rsidRPr="00793340" w:rsidRDefault="00740EE1" w:rsidP="00740EE1">
      <w:pPr>
        <w:rPr>
          <w:lang w:eastAsia="en-US"/>
        </w:rPr>
      </w:pPr>
    </w:p>
    <w:p w14:paraId="2953A9AC" w14:textId="77777777" w:rsidR="00740EE1" w:rsidRPr="00793340" w:rsidRDefault="00740EE1" w:rsidP="00740EE1">
      <w:pPr>
        <w:rPr>
          <w:lang w:eastAsia="en-US"/>
        </w:rPr>
      </w:pPr>
    </w:p>
    <w:p w14:paraId="7F5389F8" w14:textId="77777777" w:rsidR="00740EE1" w:rsidRPr="00793340" w:rsidRDefault="00740EE1" w:rsidP="00740EE1">
      <w:pPr>
        <w:rPr>
          <w:lang w:eastAsia="en-US"/>
        </w:rPr>
      </w:pPr>
    </w:p>
    <w:p w14:paraId="73E84EB7" w14:textId="77777777" w:rsidR="00740EE1" w:rsidRPr="00793340" w:rsidRDefault="00740EE1" w:rsidP="00740EE1">
      <w:pPr>
        <w:keepNext/>
        <w:jc w:val="center"/>
      </w:pPr>
      <w:r w:rsidRPr="00793340">
        <w:rPr>
          <w:lang w:eastAsia="en-US"/>
        </w:rPr>
        <w:lastRenderedPageBreak/>
        <w:pict w14:anchorId="4E53C127">
          <v:shape id="_x0000_i2315" type="#_x0000_t75" style="width:425.9pt;height:422.5pt">
            <v:imagedata r:id="rId43" o:title=""/>
          </v:shape>
        </w:pict>
      </w:r>
    </w:p>
    <w:p w14:paraId="4B881A13" w14:textId="6B60187C" w:rsidR="00740EE1" w:rsidRPr="00793340" w:rsidRDefault="00740EE1" w:rsidP="00505310">
      <w:pPr>
        <w:pStyle w:val="Caption"/>
        <w:rPr>
          <w:lang w:eastAsia="en-US"/>
        </w:rPr>
      </w:pPr>
      <w:r w:rsidRPr="00793340">
        <w:t xml:space="preserve">Sl. </w:t>
      </w:r>
      <w:r w:rsidR="00325A6D">
        <w:fldChar w:fldCharType="begin"/>
      </w:r>
      <w:r w:rsidR="00325A6D">
        <w:instrText xml:space="preserve"> STYLEREF 1 \s </w:instrText>
      </w:r>
      <w:r w:rsidR="00325A6D">
        <w:fldChar w:fldCharType="separate"/>
      </w:r>
      <w:r w:rsidR="00325A6D">
        <w:t>4</w:t>
      </w:r>
      <w:r w:rsidR="00325A6D">
        <w:fldChar w:fldCharType="end"/>
      </w:r>
      <w:r w:rsidR="00325A6D">
        <w:t>.</w:t>
      </w:r>
      <w:r w:rsidR="00325A6D">
        <w:fldChar w:fldCharType="begin"/>
      </w:r>
      <w:r w:rsidR="00325A6D">
        <w:instrText xml:space="preserve"> SEQ Sl. \* ARABIC \s 1 </w:instrText>
      </w:r>
      <w:r w:rsidR="00325A6D">
        <w:fldChar w:fldCharType="separate"/>
      </w:r>
      <w:r w:rsidR="00325A6D">
        <w:t>13</w:t>
      </w:r>
      <w:r w:rsidR="00325A6D">
        <w:fldChar w:fldCharType="end"/>
      </w:r>
      <w:r w:rsidRPr="00793340">
        <w:t xml:space="preserve"> – Prikaz plugin-ova</w:t>
      </w:r>
    </w:p>
    <w:p w14:paraId="2615A677" w14:textId="0341C58E" w:rsidR="00BE308A" w:rsidRPr="00793340" w:rsidRDefault="00BE308A" w:rsidP="003031D4">
      <w:pPr>
        <w:pStyle w:val="Heading3"/>
      </w:pPr>
      <w:bookmarkStart w:id="68" w:name="_Toc220638479"/>
      <w:r w:rsidRPr="00793340">
        <w:t xml:space="preserve">4.7.4. </w:t>
      </w:r>
      <w:r w:rsidRPr="00793340">
        <w:t>Prednosti i ograničenja</w:t>
      </w:r>
      <w:bookmarkEnd w:id="68"/>
    </w:p>
    <w:p w14:paraId="48C61916" w14:textId="0D39CA8F" w:rsidR="00801769" w:rsidRPr="00793340" w:rsidRDefault="00801769" w:rsidP="00BE308A">
      <w:pPr>
        <w:jc w:val="both"/>
      </w:pPr>
      <w:r w:rsidRPr="00793340">
        <w:t xml:space="preserve">Prednosti Strapi rješenja ogledaju se ponajprije u brzini početnog razvoja i dostupnosti gotovih funkcionalnosti: administracijsko sučelje i headless API dostupni su odmah, što omogućuje brz dolazak do funkcionalnog CMS-a i olakšava iterativni razvoj. Dodatno, sustav je proširiv kroz pluginove i prilagodbe backend logike, što pojednostavljuje povezivanje s ostalim dijelovima sustava, poput </w:t>
      </w:r>
      <w:r w:rsidR="00220BDD" w:rsidRPr="00793340">
        <w:t>online trgovin</w:t>
      </w:r>
      <w:r w:rsidRPr="00793340">
        <w:t>e, analitike ili mehanizama za invalidaciju cachea i specifičnih poslovnih pravila</w:t>
      </w:r>
    </w:p>
    <w:p w14:paraId="7428B79F" w14:textId="78DB3230" w:rsidR="00801769" w:rsidRPr="00793340" w:rsidRDefault="00801769" w:rsidP="00801769">
      <w:pPr>
        <w:jc w:val="both"/>
        <w:rPr>
          <w:b/>
          <w:bCs/>
        </w:rPr>
      </w:pPr>
      <w:r w:rsidRPr="00793340">
        <w:t>Ograničenja se ponajprije odnose na dugoročnije održavanje i rad s nadogradnjama. Iskustva zajednice ukazuju da veće promjene verzija mogu zahtijevati dodatni angažman, osobito u projektima koji koriste custom kod i pluginove. Također, administracijsko sučelje nekim korisnicima može djelovati složenije</w:t>
      </w:r>
      <w:r w:rsidR="00740EE1" w:rsidRPr="00793340">
        <w:t xml:space="preserve">, </w:t>
      </w:r>
      <w:r w:rsidRPr="00793340">
        <w:t>pa je potreban kraći period prilagodbe kako bi urednici i razvojni tim stekli rutinu rada, što je važno uzeti u obzir pri planiranju projekta.</w:t>
      </w:r>
    </w:p>
    <w:p w14:paraId="776549FF" w14:textId="71AF7BAE" w:rsidR="00BE308A" w:rsidRPr="00793340" w:rsidRDefault="00BE308A" w:rsidP="003031D4">
      <w:pPr>
        <w:pStyle w:val="Heading3"/>
      </w:pPr>
      <w:bookmarkStart w:id="69" w:name="_Toc220638480"/>
      <w:r w:rsidRPr="00793340">
        <w:lastRenderedPageBreak/>
        <w:t xml:space="preserve">4.7.5. </w:t>
      </w:r>
      <w:r w:rsidRPr="00793340">
        <w:t>Potencijal za AI integraciju</w:t>
      </w:r>
      <w:bookmarkEnd w:id="69"/>
    </w:p>
    <w:p w14:paraId="58773991" w14:textId="10D08032" w:rsidR="00DC4664" w:rsidRPr="00793340" w:rsidRDefault="0077355A" w:rsidP="00F47B78">
      <w:pPr>
        <w:jc w:val="both"/>
      </w:pPr>
      <w:r w:rsidRPr="00793340">
        <w:t>Strapi se u praksi pokazuje kao dobar izvor strukturiranog sadržaja i centralno mjesto u kojem se AI funkcionalnosti mogu razumno uključiti u postojeće radne tokove. Prema službenoj dokumentaciji i primjerima, Strapi ne nudi AI funkcionalnosti nativno, već se one tipično implementiraju kroz prilagođena polja, vlastite pluginove ili korištenjem community rješenja koja pozivaju vanjske LLM servise. Plugin sustav dodatno olakšava izgradnju integracija koje automatiziraju dijelove AI pipelinea, primjerice indeksiranje sadržaja u vektorske baze, generiranje embeddinga, semantičko pretraživanje ili klasifikaciju prilikom spremanja sadržaja. Strapi kroz službene primjere demonstrira i izradu pluginova za semantičku pretragu temeljenu na OpenAI embeddingima</w:t>
      </w:r>
      <w:r w:rsidRPr="00793340">
        <w:t>.</w:t>
      </w:r>
    </w:p>
    <w:p w14:paraId="6D5A3174" w14:textId="77777777" w:rsidR="0077355A" w:rsidRPr="00793340" w:rsidRDefault="0077355A" w:rsidP="00F47B78">
      <w:pPr>
        <w:jc w:val="both"/>
      </w:pPr>
    </w:p>
    <w:p w14:paraId="158FB235" w14:textId="77777777" w:rsidR="00DC4664" w:rsidRPr="00793340" w:rsidRDefault="00DC4664" w:rsidP="00DC4664">
      <w:pPr>
        <w:keepNext/>
        <w:jc w:val="both"/>
      </w:pPr>
      <w:r w:rsidRPr="00793340">
        <w:pict w14:anchorId="66FB67F9">
          <v:shape id="Picture 1" o:spid="_x0000_i2316" type="#_x0000_t75" style="width:453.05pt;height:217.35pt;visibility:visible;mso-wrap-style:square">
            <v:imagedata r:id="rId44" o:title=""/>
          </v:shape>
        </w:pict>
      </w:r>
    </w:p>
    <w:p w14:paraId="1AE5F84A" w14:textId="42B644B1" w:rsidR="00DC4664" w:rsidRPr="00793340" w:rsidRDefault="00DC4664" w:rsidP="00505310">
      <w:pPr>
        <w:pStyle w:val="Caption"/>
      </w:pPr>
      <w:r w:rsidRPr="00793340">
        <w:t xml:space="preserve">Sl. </w:t>
      </w:r>
      <w:r w:rsidR="00325A6D">
        <w:fldChar w:fldCharType="begin"/>
      </w:r>
      <w:r w:rsidR="00325A6D">
        <w:instrText xml:space="preserve"> STYLEREF 1 \s </w:instrText>
      </w:r>
      <w:r w:rsidR="00325A6D">
        <w:fldChar w:fldCharType="separate"/>
      </w:r>
      <w:r w:rsidR="00325A6D">
        <w:t>4</w:t>
      </w:r>
      <w:r w:rsidR="00325A6D">
        <w:fldChar w:fldCharType="end"/>
      </w:r>
      <w:r w:rsidR="00325A6D">
        <w:t>.</w:t>
      </w:r>
      <w:r w:rsidR="00325A6D">
        <w:fldChar w:fldCharType="begin"/>
      </w:r>
      <w:r w:rsidR="00325A6D">
        <w:instrText xml:space="preserve"> SEQ Sl. \* ARABIC \s 1 </w:instrText>
      </w:r>
      <w:r w:rsidR="00325A6D">
        <w:fldChar w:fldCharType="separate"/>
      </w:r>
      <w:r w:rsidR="00325A6D">
        <w:t>14</w:t>
      </w:r>
      <w:r w:rsidR="00325A6D">
        <w:fldChar w:fldCharType="end"/>
      </w:r>
      <w:r w:rsidR="0077355A" w:rsidRPr="00793340">
        <w:t xml:space="preserve"> – primjer AI plugina</w:t>
      </w:r>
    </w:p>
    <w:p w14:paraId="2DC4D4E5" w14:textId="77777777" w:rsidR="00A91DDE" w:rsidRPr="00793340" w:rsidRDefault="00A91DDE" w:rsidP="00D760F3">
      <w:pPr>
        <w:jc w:val="both"/>
      </w:pPr>
    </w:p>
    <w:p w14:paraId="5B3DC00B" w14:textId="4D88CA31" w:rsidR="0099402B" w:rsidRPr="00793340" w:rsidRDefault="003208B4" w:rsidP="00D760F3">
      <w:pPr>
        <w:pStyle w:val="Heading1"/>
        <w:jc w:val="both"/>
      </w:pPr>
      <w:bookmarkStart w:id="70" w:name="_Toc220638481"/>
      <w:r w:rsidRPr="00793340">
        <w:lastRenderedPageBreak/>
        <w:t>Aplikativno rješenje</w:t>
      </w:r>
      <w:bookmarkEnd w:id="70"/>
      <w:r w:rsidRPr="00793340">
        <w:t xml:space="preserve"> </w:t>
      </w:r>
    </w:p>
    <w:p w14:paraId="6BE32E5F" w14:textId="77777777" w:rsidR="001821DF" w:rsidRPr="00793340" w:rsidRDefault="001821DF" w:rsidP="001821DF">
      <w:pPr>
        <w:pStyle w:val="Heading2"/>
        <w:rPr>
          <w:rStyle w:val="Strong"/>
          <w:b/>
          <w:bCs/>
          <w:iCs w:val="0"/>
        </w:rPr>
      </w:pPr>
      <w:bookmarkStart w:id="71" w:name="_Toc220638482"/>
      <w:r w:rsidRPr="00793340">
        <w:rPr>
          <w:rStyle w:val="Strong"/>
          <w:b/>
          <w:bCs/>
          <w:iCs w:val="0"/>
        </w:rPr>
        <w:t>5.1. Arhitektura i izbor tehnologija</w:t>
      </w:r>
      <w:bookmarkEnd w:id="71"/>
    </w:p>
    <w:p w14:paraId="0576E5E8" w14:textId="22295BF9" w:rsidR="001821DF" w:rsidRPr="00793340" w:rsidRDefault="001821DF" w:rsidP="003031D4">
      <w:pPr>
        <w:pStyle w:val="Heading3"/>
      </w:pPr>
      <w:bookmarkStart w:id="72" w:name="_Toc220638483"/>
      <w:r w:rsidRPr="00793340">
        <w:t xml:space="preserve">5.1.1. </w:t>
      </w:r>
      <w:r w:rsidRPr="00793340">
        <w:t>CMS alat</w:t>
      </w:r>
      <w:bookmarkEnd w:id="72"/>
    </w:p>
    <w:p w14:paraId="54534434" w14:textId="4C23E4AA" w:rsidR="00831772" w:rsidRPr="00793340" w:rsidRDefault="00831772" w:rsidP="00831772">
      <w:pPr>
        <w:jc w:val="both"/>
        <w:rPr>
          <w:lang w:eastAsia="en-US"/>
        </w:rPr>
      </w:pPr>
      <w:r w:rsidRPr="00793340">
        <w:rPr>
          <w:lang w:eastAsia="en-US"/>
        </w:rPr>
        <w:t xml:space="preserve">Za potrebe ovog rada odabran je Payload CMS kao headless CMS rješenje. Odabir je motiviran prvenstveno razinom fleksibilnosti koju Payload pruža u razvoju, jer omogućuje velik stupanj kontrole nad podatkovnim modelom i aplikacijskom logikom kroz rad u kodu. Administracijsko sučelje nije u fokusu rada, ali mora biti dovoljno intuitivno i funkcionalno za unos i održavanje sadržaja potrebnog za prototip </w:t>
      </w:r>
      <w:r w:rsidR="00220BDD" w:rsidRPr="00793340">
        <w:rPr>
          <w:lang w:eastAsia="en-US"/>
        </w:rPr>
        <w:t>online trgovin</w:t>
      </w:r>
      <w:r w:rsidRPr="00793340">
        <w:rPr>
          <w:lang w:eastAsia="en-US"/>
        </w:rPr>
        <w:t>e, što Payload ispunjava bez dodatne složenosti.</w:t>
      </w:r>
    </w:p>
    <w:p w14:paraId="196C6E50" w14:textId="77777777" w:rsidR="00831772" w:rsidRPr="00793340" w:rsidRDefault="00831772" w:rsidP="00831772">
      <w:pPr>
        <w:jc w:val="both"/>
        <w:rPr>
          <w:lang w:eastAsia="en-US"/>
        </w:rPr>
      </w:pPr>
      <w:r w:rsidRPr="00793340">
        <w:rPr>
          <w:lang w:eastAsia="en-US"/>
        </w:rPr>
        <w:t>Odabir tehnologije dodatno je usmjeren usklađenošću s odabranim tehnološkim okruženjem projekta. Budući da se rješenje razvija u Next.js/Node.js okruženju te koristi JavaScript/TypeScript ekosustav, Payload se prirodno uklapa u isti stack. Time se smanjuje potreba za uvođenjem novih razvojnih alata i okvira, a razvojni napor se može usmjeriti na ključne ciljeve rada: implementaciju virtualnog asistenta, dizajn korisničkog sučelja te implementaciju i evaluaciju opcija pristupačnosti.</w:t>
      </w:r>
    </w:p>
    <w:p w14:paraId="6FD0AA5B" w14:textId="77777777" w:rsidR="00831772" w:rsidRPr="00793340" w:rsidRDefault="00831772" w:rsidP="00831772">
      <w:pPr>
        <w:jc w:val="both"/>
        <w:rPr>
          <w:lang w:eastAsia="en-US"/>
        </w:rPr>
      </w:pPr>
      <w:r w:rsidRPr="00793340">
        <w:rPr>
          <w:lang w:eastAsia="en-US"/>
        </w:rPr>
        <w:t>Praktičan aspekt odabira odnosi se i na jednostavnije postavljanje sustava u produkcijsko okruženje. Payload se često koristi u kombinaciji s platformom Vercel, koja pruža podršku za full-stack aplikacije temeljene na Next.js tehnologiji. Dodatno, dostupni su i službeni predlošci koji olakšavaju početno postavljanje i ubrzavaju iteracije tijekom razvoja.</w:t>
      </w:r>
    </w:p>
    <w:p w14:paraId="149B9E2C" w14:textId="77777777" w:rsidR="00505310" w:rsidRDefault="00831772" w:rsidP="00831772">
      <w:pPr>
        <w:jc w:val="both"/>
        <w:rPr>
          <w:lang w:eastAsia="en-US"/>
        </w:rPr>
      </w:pPr>
      <w:r w:rsidRPr="00793340">
        <w:rPr>
          <w:lang w:eastAsia="en-US"/>
        </w:rPr>
        <w:t>Kao alternativa razmatran je Strapi, koji je starije i raširenije rješenje s većom zajednicom korisnika. Ipak, u kontekstu ovog rada presudila je bolja usklađenost Payload CMS-a s odabranim tehnološkim stackom i razvojnom logikom projekta. Razmatran je i Directus, no nije odabran zbog slabije razvijene zajednice te većih izazova u postavljanju i deploymentu u planiranom okruženju.</w:t>
      </w:r>
    </w:p>
    <w:p w14:paraId="169849BA" w14:textId="05EFCEFA" w:rsidR="00831772" w:rsidRPr="00505310" w:rsidRDefault="00505310" w:rsidP="00505310">
      <w:pPr>
        <w:pStyle w:val="Heading4"/>
      </w:pPr>
      <w:r>
        <w:t>5.1.</w:t>
      </w:r>
      <w:proofErr w:type="gramStart"/>
      <w:r>
        <w:t>1.1</w:t>
      </w:r>
      <w:proofErr w:type="gramEnd"/>
      <w:r>
        <w:t xml:space="preserve">. </w:t>
      </w:r>
      <w:proofErr w:type="spellStart"/>
      <w:r w:rsidR="00831772" w:rsidRPr="00793340">
        <w:t>Uloga</w:t>
      </w:r>
      <w:proofErr w:type="spellEnd"/>
      <w:r w:rsidR="00831772" w:rsidRPr="00793340">
        <w:t xml:space="preserve"> u </w:t>
      </w:r>
      <w:proofErr w:type="spellStart"/>
      <w:r w:rsidR="00831772" w:rsidRPr="00793340">
        <w:t>sustavu</w:t>
      </w:r>
      <w:proofErr w:type="spellEnd"/>
    </w:p>
    <w:p w14:paraId="6B512681" w14:textId="77777777" w:rsidR="00831772" w:rsidRPr="00793340" w:rsidRDefault="00831772" w:rsidP="00831772">
      <w:pPr>
        <w:jc w:val="both"/>
        <w:rPr>
          <w:lang w:eastAsia="en-US"/>
        </w:rPr>
      </w:pPr>
      <w:r w:rsidRPr="00793340">
        <w:rPr>
          <w:lang w:eastAsia="en-US"/>
        </w:rPr>
        <w:t>U arhitekturi implementiranog rješenja, Payload CMS preuzima dvije ključne uloge:</w:t>
      </w:r>
    </w:p>
    <w:p w14:paraId="233F1D13" w14:textId="77777777" w:rsidR="00831772" w:rsidRPr="00793340" w:rsidRDefault="00831772" w:rsidP="00831772">
      <w:pPr>
        <w:numPr>
          <w:ilvl w:val="0"/>
          <w:numId w:val="92"/>
        </w:numPr>
        <w:jc w:val="both"/>
        <w:rPr>
          <w:lang w:eastAsia="en-US"/>
        </w:rPr>
      </w:pPr>
      <w:r w:rsidRPr="00793340">
        <w:rPr>
          <w:b/>
          <w:bCs/>
          <w:lang w:eastAsia="en-US"/>
        </w:rPr>
        <w:t>Upravljanje katalogom proizvoda</w:t>
      </w:r>
      <w:r w:rsidRPr="00793340">
        <w:rPr>
          <w:lang w:eastAsia="en-US"/>
        </w:rPr>
        <w:t> – Payload služi kao središnji repozitorij za sve informacije o proizvodima prirodnog kamena. Urednici mogu kroz administracijsko sučelje unositi i ažurirati podatke o proizvodima (nazivi, opisi, tipovi kamena, porijeklo, cijene, dostupnost) te upravljati galerijama slika.</w:t>
      </w:r>
    </w:p>
    <w:p w14:paraId="474B1F45" w14:textId="77777777" w:rsidR="00831772" w:rsidRPr="00793340" w:rsidRDefault="00831772" w:rsidP="00831772">
      <w:pPr>
        <w:numPr>
          <w:ilvl w:val="0"/>
          <w:numId w:val="92"/>
        </w:numPr>
        <w:jc w:val="both"/>
        <w:rPr>
          <w:lang w:eastAsia="en-US"/>
        </w:rPr>
      </w:pPr>
      <w:r w:rsidRPr="00793340">
        <w:rPr>
          <w:b/>
          <w:bCs/>
          <w:lang w:eastAsia="en-US"/>
        </w:rPr>
        <w:t>API sloj za virtualnog asistenta</w:t>
      </w:r>
      <w:r w:rsidRPr="00793340">
        <w:rPr>
          <w:lang w:eastAsia="en-US"/>
        </w:rPr>
        <w:t> – Budući da Payload izlaže sadržaj kroz REST i GraphQL API-jeve, virtualni asistent može dohvaćati informacije o proizvodima u stvarnom vremenu. Time se osigurava da asistent uvijek koristi aktualnu verziju podataka bez potrebe za dodatnom sinkronizacijom. Urednici ažuriraju katalog kroz CMS sučelje, a promjene su odmah dostupne asistentu bez intervencije programera.</w:t>
      </w:r>
    </w:p>
    <w:p w14:paraId="14951BDC" w14:textId="77777777" w:rsidR="00831772" w:rsidRPr="00793340" w:rsidRDefault="00831772" w:rsidP="00831772">
      <w:pPr>
        <w:jc w:val="both"/>
        <w:rPr>
          <w:lang w:eastAsia="en-US"/>
        </w:rPr>
      </w:pPr>
    </w:p>
    <w:p w14:paraId="65BCE739" w14:textId="3089BA2D" w:rsidR="00831772" w:rsidRPr="00793340" w:rsidRDefault="00505310" w:rsidP="00505310">
      <w:pPr>
        <w:pStyle w:val="Heading4"/>
      </w:pPr>
      <w:r>
        <w:lastRenderedPageBreak/>
        <w:t xml:space="preserve">5.1.1.2. </w:t>
      </w:r>
      <w:proofErr w:type="spellStart"/>
      <w:r w:rsidR="00831772" w:rsidRPr="00793340">
        <w:t>Kolekcije</w:t>
      </w:r>
      <w:proofErr w:type="spellEnd"/>
      <w:r w:rsidR="00831772" w:rsidRPr="00793340">
        <w:t xml:space="preserve"> </w:t>
      </w:r>
      <w:proofErr w:type="spellStart"/>
      <w:proofErr w:type="gramStart"/>
      <w:r w:rsidR="00831772" w:rsidRPr="00793340">
        <w:t>i</w:t>
      </w:r>
      <w:proofErr w:type="spellEnd"/>
      <w:r w:rsidR="00831772" w:rsidRPr="00793340">
        <w:t xml:space="preserve"> </w:t>
      </w:r>
      <w:proofErr w:type="spellStart"/>
      <w:r w:rsidR="00831772" w:rsidRPr="00793340">
        <w:t>podatkovni</w:t>
      </w:r>
      <w:proofErr w:type="spellEnd"/>
      <w:proofErr w:type="gramEnd"/>
      <w:r w:rsidR="00831772" w:rsidRPr="00793340">
        <w:t xml:space="preserve"> model</w:t>
      </w:r>
    </w:p>
    <w:p w14:paraId="1CC590B5" w14:textId="61201D8E" w:rsidR="00831772" w:rsidRPr="00793340" w:rsidRDefault="00831772" w:rsidP="00831772">
      <w:pPr>
        <w:jc w:val="both"/>
        <w:rPr>
          <w:lang w:eastAsia="en-US"/>
        </w:rPr>
      </w:pPr>
      <w:r w:rsidRPr="00793340">
        <w:rPr>
          <w:lang w:eastAsia="en-US"/>
        </w:rPr>
        <w:t>Payload CMS organizira sadržaj kroz koncept kolekcija (collections), gdje svaka kolekcija predstavlja tip entiteta s definiranom strukturom polja. Za potrebe ovog rada implementirane su dvije ključne kolekcije:</w:t>
      </w:r>
    </w:p>
    <w:p w14:paraId="69C9D698" w14:textId="49E78C6D" w:rsidR="00831772" w:rsidRPr="00505310" w:rsidRDefault="00831772" w:rsidP="00505310">
      <w:pPr>
        <w:numPr>
          <w:ilvl w:val="0"/>
          <w:numId w:val="96"/>
        </w:numPr>
        <w:jc w:val="both"/>
        <w:rPr>
          <w:lang w:val="en-US"/>
        </w:rPr>
      </w:pPr>
      <w:r w:rsidRPr="00793340">
        <w:rPr>
          <w:b/>
          <w:bCs/>
          <w:lang w:eastAsia="en-US"/>
        </w:rPr>
        <w:t>Products</w:t>
      </w:r>
      <w:r w:rsidRPr="00793340">
        <w:rPr>
          <w:lang w:eastAsia="en-US"/>
        </w:rPr>
        <w:t xml:space="preserve"> – </w:t>
      </w:r>
      <w:proofErr w:type="spellStart"/>
      <w:r w:rsidR="00505310" w:rsidRPr="00505310">
        <w:rPr>
          <w:lang w:val="en-US"/>
        </w:rPr>
        <w:t>Središnja</w:t>
      </w:r>
      <w:proofErr w:type="spellEnd"/>
      <w:r w:rsidR="00505310" w:rsidRPr="00505310">
        <w:rPr>
          <w:lang w:val="en-US"/>
        </w:rPr>
        <w:t xml:space="preserve"> </w:t>
      </w:r>
      <w:proofErr w:type="spellStart"/>
      <w:r w:rsidR="00505310" w:rsidRPr="00505310">
        <w:rPr>
          <w:lang w:val="en-US"/>
        </w:rPr>
        <w:t>kolekcija</w:t>
      </w:r>
      <w:proofErr w:type="spellEnd"/>
      <w:r w:rsidR="00505310" w:rsidRPr="00505310">
        <w:rPr>
          <w:lang w:val="en-US"/>
        </w:rPr>
        <w:t xml:space="preserve"> </w:t>
      </w:r>
      <w:proofErr w:type="spellStart"/>
      <w:r w:rsidR="00505310" w:rsidRPr="00505310">
        <w:rPr>
          <w:lang w:val="en-US"/>
        </w:rPr>
        <w:t>koja</w:t>
      </w:r>
      <w:proofErr w:type="spellEnd"/>
      <w:r w:rsidR="00505310" w:rsidRPr="00505310">
        <w:rPr>
          <w:lang w:val="en-US"/>
        </w:rPr>
        <w:t xml:space="preserve"> </w:t>
      </w:r>
      <w:proofErr w:type="spellStart"/>
      <w:r w:rsidR="00505310" w:rsidRPr="00505310">
        <w:rPr>
          <w:lang w:val="en-US"/>
        </w:rPr>
        <w:t>sadrži</w:t>
      </w:r>
      <w:proofErr w:type="spellEnd"/>
      <w:r w:rsidR="00505310" w:rsidRPr="00505310">
        <w:rPr>
          <w:lang w:val="en-US"/>
        </w:rPr>
        <w:t xml:space="preserve"> </w:t>
      </w:r>
      <w:proofErr w:type="spellStart"/>
      <w:r w:rsidR="00505310" w:rsidRPr="00505310">
        <w:rPr>
          <w:lang w:val="en-US"/>
        </w:rPr>
        <w:t>sve</w:t>
      </w:r>
      <w:proofErr w:type="spellEnd"/>
      <w:r w:rsidR="00505310" w:rsidRPr="00505310">
        <w:rPr>
          <w:lang w:val="en-US"/>
        </w:rPr>
        <w:t xml:space="preserve"> </w:t>
      </w:r>
      <w:proofErr w:type="spellStart"/>
      <w:r w:rsidR="00505310" w:rsidRPr="00505310">
        <w:rPr>
          <w:lang w:val="en-US"/>
        </w:rPr>
        <w:t>informacije</w:t>
      </w:r>
      <w:proofErr w:type="spellEnd"/>
      <w:r w:rsidR="00505310" w:rsidRPr="00505310">
        <w:rPr>
          <w:lang w:val="en-US"/>
        </w:rPr>
        <w:t xml:space="preserve"> o </w:t>
      </w:r>
      <w:proofErr w:type="spellStart"/>
      <w:r w:rsidR="00505310" w:rsidRPr="00505310">
        <w:rPr>
          <w:lang w:val="en-US"/>
        </w:rPr>
        <w:t>proizvodima</w:t>
      </w:r>
      <w:proofErr w:type="spellEnd"/>
      <w:r w:rsidR="00505310" w:rsidRPr="00505310">
        <w:rPr>
          <w:lang w:val="en-US"/>
        </w:rPr>
        <w:t xml:space="preserve">. </w:t>
      </w:r>
      <w:proofErr w:type="spellStart"/>
      <w:r w:rsidR="00505310" w:rsidRPr="00505310">
        <w:rPr>
          <w:lang w:val="en-US"/>
        </w:rPr>
        <w:t>Ključna</w:t>
      </w:r>
      <w:proofErr w:type="spellEnd"/>
      <w:r w:rsidR="00505310" w:rsidRPr="00505310">
        <w:rPr>
          <w:lang w:val="en-US"/>
        </w:rPr>
        <w:t xml:space="preserve"> </w:t>
      </w:r>
      <w:proofErr w:type="spellStart"/>
      <w:r w:rsidR="00505310" w:rsidRPr="00505310">
        <w:rPr>
          <w:lang w:val="en-US"/>
        </w:rPr>
        <w:t>značajka</w:t>
      </w:r>
      <w:proofErr w:type="spellEnd"/>
      <w:r w:rsidR="00505310" w:rsidRPr="00505310">
        <w:rPr>
          <w:lang w:val="en-US"/>
        </w:rPr>
        <w:t xml:space="preserve"> </w:t>
      </w:r>
      <w:proofErr w:type="spellStart"/>
      <w:r w:rsidR="00505310" w:rsidRPr="00505310">
        <w:rPr>
          <w:lang w:val="en-US"/>
        </w:rPr>
        <w:t>ove</w:t>
      </w:r>
      <w:proofErr w:type="spellEnd"/>
      <w:r w:rsidR="00505310" w:rsidRPr="00505310">
        <w:rPr>
          <w:lang w:val="en-US"/>
        </w:rPr>
        <w:t xml:space="preserve"> </w:t>
      </w:r>
      <w:proofErr w:type="spellStart"/>
      <w:r w:rsidR="00505310" w:rsidRPr="00505310">
        <w:rPr>
          <w:lang w:val="en-US"/>
        </w:rPr>
        <w:t>kolekcije</w:t>
      </w:r>
      <w:proofErr w:type="spellEnd"/>
      <w:r w:rsidR="00505310" w:rsidRPr="00505310">
        <w:rPr>
          <w:lang w:val="en-US"/>
        </w:rPr>
        <w:t xml:space="preserve"> je polje </w:t>
      </w:r>
      <w:proofErr w:type="spellStart"/>
      <w:r w:rsidR="00505310" w:rsidRPr="00505310">
        <w:rPr>
          <w:lang w:val="en-US"/>
        </w:rPr>
        <w:t>description_search</w:t>
      </w:r>
      <w:proofErr w:type="spellEnd"/>
      <w:r w:rsidR="00505310" w:rsidRPr="00505310">
        <w:rPr>
          <w:lang w:val="en-US"/>
        </w:rPr>
        <w:t xml:space="preserve"> </w:t>
      </w:r>
      <w:proofErr w:type="spellStart"/>
      <w:r w:rsidR="00505310" w:rsidRPr="00505310">
        <w:rPr>
          <w:lang w:val="en-US"/>
        </w:rPr>
        <w:t>koje</w:t>
      </w:r>
      <w:proofErr w:type="spellEnd"/>
      <w:r w:rsidR="00505310" w:rsidRPr="00505310">
        <w:rPr>
          <w:lang w:val="en-US"/>
        </w:rPr>
        <w:t xml:space="preserve"> se </w:t>
      </w:r>
      <w:proofErr w:type="spellStart"/>
      <w:r w:rsidR="00505310" w:rsidRPr="00505310">
        <w:rPr>
          <w:lang w:val="en-US"/>
        </w:rPr>
        <w:t>automatski</w:t>
      </w:r>
      <w:proofErr w:type="spellEnd"/>
      <w:r w:rsidR="00505310" w:rsidRPr="00505310">
        <w:rPr>
          <w:lang w:val="en-US"/>
        </w:rPr>
        <w:t xml:space="preserve"> </w:t>
      </w:r>
      <w:proofErr w:type="spellStart"/>
      <w:r w:rsidR="00505310" w:rsidRPr="00505310">
        <w:rPr>
          <w:lang w:val="en-US"/>
        </w:rPr>
        <w:t>popunjava</w:t>
      </w:r>
      <w:proofErr w:type="spellEnd"/>
      <w:r w:rsidR="00505310" w:rsidRPr="00505310">
        <w:rPr>
          <w:lang w:val="en-US"/>
        </w:rPr>
        <w:t xml:space="preserve"> </w:t>
      </w:r>
      <w:proofErr w:type="spellStart"/>
      <w:r w:rsidR="00505310" w:rsidRPr="00505310">
        <w:rPr>
          <w:lang w:val="en-US"/>
        </w:rPr>
        <w:t>ekstrahiranim</w:t>
      </w:r>
      <w:proofErr w:type="spellEnd"/>
      <w:r w:rsidR="00505310" w:rsidRPr="00505310">
        <w:rPr>
          <w:lang w:val="en-US"/>
        </w:rPr>
        <w:t xml:space="preserve"> </w:t>
      </w:r>
      <w:proofErr w:type="spellStart"/>
      <w:r w:rsidR="00505310" w:rsidRPr="00505310">
        <w:rPr>
          <w:lang w:val="en-US"/>
        </w:rPr>
        <w:t>tekstom</w:t>
      </w:r>
      <w:proofErr w:type="spellEnd"/>
      <w:r w:rsidR="00505310" w:rsidRPr="00505310">
        <w:rPr>
          <w:lang w:val="en-US"/>
        </w:rPr>
        <w:t xml:space="preserve"> </w:t>
      </w:r>
      <w:proofErr w:type="spellStart"/>
      <w:r w:rsidR="00505310" w:rsidRPr="00505310">
        <w:rPr>
          <w:lang w:val="en-US"/>
        </w:rPr>
        <w:t>iz</w:t>
      </w:r>
      <w:proofErr w:type="spellEnd"/>
      <w:r w:rsidR="00505310" w:rsidRPr="00505310">
        <w:rPr>
          <w:lang w:val="en-US"/>
        </w:rPr>
        <w:t xml:space="preserve"> </w:t>
      </w:r>
      <w:proofErr w:type="spellStart"/>
      <w:r w:rsidR="00505310" w:rsidRPr="00505310">
        <w:rPr>
          <w:lang w:val="en-US"/>
        </w:rPr>
        <w:t>bogatog</w:t>
      </w:r>
      <w:proofErr w:type="spellEnd"/>
      <w:r w:rsidR="00505310" w:rsidRPr="00505310">
        <w:rPr>
          <w:lang w:val="en-US"/>
        </w:rPr>
        <w:t xml:space="preserve"> </w:t>
      </w:r>
      <w:proofErr w:type="spellStart"/>
      <w:r w:rsidR="00505310" w:rsidRPr="00505310">
        <w:rPr>
          <w:lang w:val="en-US"/>
        </w:rPr>
        <w:t>tekstualnog</w:t>
      </w:r>
      <w:proofErr w:type="spellEnd"/>
      <w:r w:rsidR="00505310" w:rsidRPr="00505310">
        <w:rPr>
          <w:lang w:val="en-US"/>
        </w:rPr>
        <w:t xml:space="preserve"> </w:t>
      </w:r>
      <w:proofErr w:type="spellStart"/>
      <w:r w:rsidR="00505310" w:rsidRPr="00505310">
        <w:rPr>
          <w:lang w:val="en-US"/>
        </w:rPr>
        <w:t>opisa</w:t>
      </w:r>
      <w:proofErr w:type="spellEnd"/>
      <w:r w:rsidR="00505310" w:rsidRPr="00505310">
        <w:rPr>
          <w:lang w:val="en-US"/>
        </w:rPr>
        <w:t xml:space="preserve">. Payload </w:t>
      </w:r>
      <w:proofErr w:type="spellStart"/>
      <w:r w:rsidR="00505310" w:rsidRPr="00505310">
        <w:rPr>
          <w:lang w:val="en-US"/>
        </w:rPr>
        <w:t>koristi</w:t>
      </w:r>
      <w:proofErr w:type="spellEnd"/>
      <w:r w:rsidR="00505310" w:rsidRPr="00505310">
        <w:rPr>
          <w:lang w:val="en-US"/>
        </w:rPr>
        <w:t xml:space="preserve"> Lexical editor za </w:t>
      </w:r>
      <w:proofErr w:type="spellStart"/>
      <w:r w:rsidR="00505310" w:rsidRPr="00505310">
        <w:rPr>
          <w:lang w:val="en-US"/>
        </w:rPr>
        <w:t>unos</w:t>
      </w:r>
      <w:proofErr w:type="spellEnd"/>
      <w:r w:rsidR="00505310" w:rsidRPr="00505310">
        <w:rPr>
          <w:lang w:val="en-US"/>
        </w:rPr>
        <w:t xml:space="preserve"> </w:t>
      </w:r>
      <w:proofErr w:type="spellStart"/>
      <w:r w:rsidR="00505310" w:rsidRPr="00505310">
        <w:rPr>
          <w:lang w:val="en-US"/>
        </w:rPr>
        <w:t>formatiranog</w:t>
      </w:r>
      <w:proofErr w:type="spellEnd"/>
      <w:r w:rsidR="00505310" w:rsidRPr="00505310">
        <w:rPr>
          <w:lang w:val="en-US"/>
        </w:rPr>
        <w:t xml:space="preserve"> </w:t>
      </w:r>
      <w:proofErr w:type="spellStart"/>
      <w:r w:rsidR="00505310" w:rsidRPr="00505310">
        <w:rPr>
          <w:lang w:val="en-US"/>
        </w:rPr>
        <w:t>teksta</w:t>
      </w:r>
      <w:proofErr w:type="spellEnd"/>
      <w:r w:rsidR="00505310" w:rsidRPr="00505310">
        <w:rPr>
          <w:lang w:val="en-US"/>
        </w:rPr>
        <w:t xml:space="preserve">, a custom hook </w:t>
      </w:r>
      <w:proofErr w:type="spellStart"/>
      <w:r w:rsidR="00505310" w:rsidRPr="00505310">
        <w:rPr>
          <w:lang w:val="en-US"/>
        </w:rPr>
        <w:t>ekstrahira</w:t>
      </w:r>
      <w:proofErr w:type="spellEnd"/>
      <w:r w:rsidR="00505310" w:rsidRPr="00505310">
        <w:rPr>
          <w:lang w:val="en-US"/>
        </w:rPr>
        <w:t xml:space="preserve"> </w:t>
      </w:r>
      <w:proofErr w:type="spellStart"/>
      <w:r w:rsidR="00505310" w:rsidRPr="00505310">
        <w:rPr>
          <w:lang w:val="en-US"/>
        </w:rPr>
        <w:t>čisti</w:t>
      </w:r>
      <w:proofErr w:type="spellEnd"/>
      <w:r w:rsidR="00505310" w:rsidRPr="00505310">
        <w:rPr>
          <w:lang w:val="en-US"/>
        </w:rPr>
        <w:t xml:space="preserve"> </w:t>
      </w:r>
      <w:proofErr w:type="spellStart"/>
      <w:r w:rsidR="00505310" w:rsidRPr="00505310">
        <w:rPr>
          <w:lang w:val="en-US"/>
        </w:rPr>
        <w:t>tekst</w:t>
      </w:r>
      <w:proofErr w:type="spellEnd"/>
      <w:r w:rsidR="00505310" w:rsidRPr="00505310">
        <w:rPr>
          <w:lang w:val="en-US"/>
        </w:rPr>
        <w:t xml:space="preserve"> </w:t>
      </w:r>
      <w:proofErr w:type="spellStart"/>
      <w:r w:rsidR="00505310" w:rsidRPr="00505310">
        <w:rPr>
          <w:lang w:val="en-US"/>
        </w:rPr>
        <w:t>iz</w:t>
      </w:r>
      <w:proofErr w:type="spellEnd"/>
      <w:r w:rsidR="00505310" w:rsidRPr="00505310">
        <w:rPr>
          <w:lang w:val="en-US"/>
        </w:rPr>
        <w:t xml:space="preserve"> JSON </w:t>
      </w:r>
      <w:proofErr w:type="spellStart"/>
      <w:r w:rsidR="00505310" w:rsidRPr="00505310">
        <w:rPr>
          <w:lang w:val="en-US"/>
        </w:rPr>
        <w:t>strukture</w:t>
      </w:r>
      <w:proofErr w:type="spellEnd"/>
      <w:r w:rsidR="00505310" w:rsidRPr="00505310">
        <w:rPr>
          <w:lang w:val="en-US"/>
        </w:rPr>
        <w:t xml:space="preserve"> </w:t>
      </w:r>
      <w:proofErr w:type="spellStart"/>
      <w:r w:rsidR="00505310" w:rsidRPr="00505310">
        <w:rPr>
          <w:lang w:val="en-US"/>
        </w:rPr>
        <w:t>i</w:t>
      </w:r>
      <w:proofErr w:type="spellEnd"/>
      <w:r w:rsidR="00505310" w:rsidRPr="00505310">
        <w:rPr>
          <w:lang w:val="en-US"/>
        </w:rPr>
        <w:t xml:space="preserve"> </w:t>
      </w:r>
      <w:proofErr w:type="spellStart"/>
      <w:r w:rsidR="00505310" w:rsidRPr="00505310">
        <w:rPr>
          <w:lang w:val="en-US"/>
        </w:rPr>
        <w:t>sprema</w:t>
      </w:r>
      <w:proofErr w:type="spellEnd"/>
      <w:r w:rsidR="00505310" w:rsidRPr="00505310">
        <w:rPr>
          <w:lang w:val="en-US"/>
        </w:rPr>
        <w:t xml:space="preserve"> ga u </w:t>
      </w:r>
      <w:proofErr w:type="spellStart"/>
      <w:r w:rsidR="00505310" w:rsidRPr="00505310">
        <w:rPr>
          <w:lang w:val="en-US"/>
        </w:rPr>
        <w:t>posebno</w:t>
      </w:r>
      <w:proofErr w:type="spellEnd"/>
      <w:r w:rsidR="00505310" w:rsidRPr="00505310">
        <w:rPr>
          <w:lang w:val="en-US"/>
        </w:rPr>
        <w:t xml:space="preserve"> polje </w:t>
      </w:r>
      <w:proofErr w:type="spellStart"/>
      <w:r w:rsidR="00505310" w:rsidRPr="00505310">
        <w:rPr>
          <w:lang w:val="en-US"/>
        </w:rPr>
        <w:t>namijenjeno</w:t>
      </w:r>
      <w:proofErr w:type="spellEnd"/>
      <w:r w:rsidR="00505310" w:rsidRPr="00505310">
        <w:rPr>
          <w:lang w:val="en-US"/>
        </w:rPr>
        <w:t xml:space="preserve"> </w:t>
      </w:r>
      <w:proofErr w:type="spellStart"/>
      <w:r w:rsidR="00505310" w:rsidRPr="00505310">
        <w:rPr>
          <w:lang w:val="en-US"/>
        </w:rPr>
        <w:t>pretraživanju</w:t>
      </w:r>
      <w:proofErr w:type="spellEnd"/>
      <w:r w:rsidR="00505310" w:rsidRPr="00505310">
        <w:rPr>
          <w:lang w:val="en-US"/>
        </w:rPr>
        <w:t xml:space="preserve">. Time se </w:t>
      </w:r>
      <w:proofErr w:type="spellStart"/>
      <w:r w:rsidR="00505310" w:rsidRPr="00505310">
        <w:rPr>
          <w:lang w:val="en-US"/>
        </w:rPr>
        <w:t>omogućuje</w:t>
      </w:r>
      <w:proofErr w:type="spellEnd"/>
      <w:r w:rsidR="00505310" w:rsidRPr="00505310">
        <w:rPr>
          <w:lang w:val="en-US"/>
        </w:rPr>
        <w:t xml:space="preserve"> da PostgreSQL full-text search </w:t>
      </w:r>
      <w:proofErr w:type="spellStart"/>
      <w:r w:rsidR="00505310" w:rsidRPr="00505310">
        <w:rPr>
          <w:lang w:val="en-US"/>
        </w:rPr>
        <w:t>indeksira</w:t>
      </w:r>
      <w:proofErr w:type="spellEnd"/>
      <w:r w:rsidR="00505310" w:rsidRPr="00505310">
        <w:rPr>
          <w:lang w:val="en-US"/>
        </w:rPr>
        <w:t xml:space="preserve"> ne </w:t>
      </w:r>
      <w:proofErr w:type="spellStart"/>
      <w:r w:rsidR="00505310" w:rsidRPr="00505310">
        <w:rPr>
          <w:lang w:val="en-US"/>
        </w:rPr>
        <w:t>samo</w:t>
      </w:r>
      <w:proofErr w:type="spellEnd"/>
      <w:r w:rsidR="00505310" w:rsidRPr="00505310">
        <w:rPr>
          <w:lang w:val="en-US"/>
        </w:rPr>
        <w:t xml:space="preserve"> </w:t>
      </w:r>
      <w:proofErr w:type="spellStart"/>
      <w:r w:rsidR="00505310" w:rsidRPr="00505310">
        <w:rPr>
          <w:lang w:val="en-US"/>
        </w:rPr>
        <w:t>naslove</w:t>
      </w:r>
      <w:proofErr w:type="spellEnd"/>
      <w:r w:rsidR="00505310" w:rsidRPr="00505310">
        <w:rPr>
          <w:lang w:val="en-US"/>
        </w:rPr>
        <w:t xml:space="preserve"> </w:t>
      </w:r>
      <w:proofErr w:type="spellStart"/>
      <w:r w:rsidR="00505310" w:rsidRPr="00505310">
        <w:rPr>
          <w:lang w:val="en-US"/>
        </w:rPr>
        <w:t>proizvoda</w:t>
      </w:r>
      <w:proofErr w:type="spellEnd"/>
      <w:r w:rsidR="00505310" w:rsidRPr="00505310">
        <w:rPr>
          <w:lang w:val="en-US"/>
        </w:rPr>
        <w:t xml:space="preserve">, </w:t>
      </w:r>
      <w:proofErr w:type="spellStart"/>
      <w:r w:rsidR="00505310" w:rsidRPr="00505310">
        <w:rPr>
          <w:lang w:val="en-US"/>
        </w:rPr>
        <w:t>već</w:t>
      </w:r>
      <w:proofErr w:type="spellEnd"/>
      <w:r w:rsidR="00505310" w:rsidRPr="00505310">
        <w:rPr>
          <w:lang w:val="en-US"/>
        </w:rPr>
        <w:t xml:space="preserve"> </w:t>
      </w:r>
      <w:proofErr w:type="spellStart"/>
      <w:r w:rsidR="00505310" w:rsidRPr="00505310">
        <w:rPr>
          <w:lang w:val="en-US"/>
        </w:rPr>
        <w:t>i</w:t>
      </w:r>
      <w:proofErr w:type="spellEnd"/>
      <w:r w:rsidR="00505310" w:rsidRPr="00505310">
        <w:rPr>
          <w:lang w:val="en-US"/>
        </w:rPr>
        <w:t xml:space="preserve"> </w:t>
      </w:r>
      <w:proofErr w:type="spellStart"/>
      <w:r w:rsidR="00505310" w:rsidRPr="00505310">
        <w:rPr>
          <w:lang w:val="en-US"/>
        </w:rPr>
        <w:t>potpuni</w:t>
      </w:r>
      <w:proofErr w:type="spellEnd"/>
      <w:r w:rsidR="00505310" w:rsidRPr="00505310">
        <w:rPr>
          <w:lang w:val="en-US"/>
        </w:rPr>
        <w:t xml:space="preserve"> </w:t>
      </w:r>
      <w:proofErr w:type="spellStart"/>
      <w:r w:rsidR="00505310" w:rsidRPr="00505310">
        <w:rPr>
          <w:lang w:val="en-US"/>
        </w:rPr>
        <w:t>sadržaj</w:t>
      </w:r>
      <w:proofErr w:type="spellEnd"/>
      <w:r w:rsidR="00505310" w:rsidRPr="00505310">
        <w:rPr>
          <w:lang w:val="en-US"/>
        </w:rPr>
        <w:t xml:space="preserve"> </w:t>
      </w:r>
      <w:proofErr w:type="spellStart"/>
      <w:r w:rsidR="00505310" w:rsidRPr="00505310">
        <w:rPr>
          <w:lang w:val="en-US"/>
        </w:rPr>
        <w:t>opisa</w:t>
      </w:r>
      <w:proofErr w:type="spellEnd"/>
      <w:r w:rsidR="00505310" w:rsidRPr="00505310">
        <w:rPr>
          <w:lang w:val="en-US"/>
        </w:rPr>
        <w:t xml:space="preserve">, </w:t>
      </w:r>
      <w:proofErr w:type="spellStart"/>
      <w:r w:rsidR="00505310" w:rsidRPr="00505310">
        <w:rPr>
          <w:lang w:val="en-US"/>
        </w:rPr>
        <w:t>što</w:t>
      </w:r>
      <w:proofErr w:type="spellEnd"/>
      <w:r w:rsidR="00505310" w:rsidRPr="00505310">
        <w:rPr>
          <w:lang w:val="en-US"/>
        </w:rPr>
        <w:t xml:space="preserve"> je </w:t>
      </w:r>
      <w:proofErr w:type="spellStart"/>
      <w:r w:rsidR="00505310" w:rsidRPr="00505310">
        <w:rPr>
          <w:lang w:val="en-US"/>
        </w:rPr>
        <w:t>ključno</w:t>
      </w:r>
      <w:proofErr w:type="spellEnd"/>
      <w:r w:rsidR="00505310" w:rsidRPr="00505310">
        <w:rPr>
          <w:lang w:val="en-US"/>
        </w:rPr>
        <w:t xml:space="preserve"> za </w:t>
      </w:r>
      <w:proofErr w:type="spellStart"/>
      <w:r w:rsidR="00505310" w:rsidRPr="00505310">
        <w:rPr>
          <w:lang w:val="en-US"/>
        </w:rPr>
        <w:t>funkcionalnost</w:t>
      </w:r>
      <w:proofErr w:type="spellEnd"/>
      <w:r w:rsidR="00505310" w:rsidRPr="00505310">
        <w:rPr>
          <w:lang w:val="en-US"/>
        </w:rPr>
        <w:t xml:space="preserve"> </w:t>
      </w:r>
      <w:proofErr w:type="spellStart"/>
      <w:r w:rsidR="00505310" w:rsidRPr="00505310">
        <w:rPr>
          <w:lang w:val="en-US"/>
        </w:rPr>
        <w:t>virtualnog</w:t>
      </w:r>
      <w:proofErr w:type="spellEnd"/>
      <w:r w:rsidR="00505310" w:rsidRPr="00505310">
        <w:rPr>
          <w:lang w:val="en-US"/>
        </w:rPr>
        <w:t xml:space="preserve"> </w:t>
      </w:r>
      <w:proofErr w:type="spellStart"/>
      <w:r w:rsidR="00505310" w:rsidRPr="00505310">
        <w:rPr>
          <w:lang w:val="en-US"/>
        </w:rPr>
        <w:t>asistenta</w:t>
      </w:r>
      <w:proofErr w:type="spellEnd"/>
      <w:r w:rsidR="00505310">
        <w:rPr>
          <w:lang w:val="en-US"/>
        </w:rPr>
        <w:t xml:space="preserve"> (Sl. 5.1)</w:t>
      </w:r>
      <w:r w:rsidRPr="00793340">
        <w:rPr>
          <w:lang w:eastAsia="en-US"/>
        </w:rPr>
        <w:t>.</w:t>
      </w:r>
    </w:p>
    <w:p w14:paraId="7F3A7B74" w14:textId="77777777" w:rsidR="00831772" w:rsidRPr="00793340" w:rsidRDefault="00831772" w:rsidP="003031D4">
      <w:pPr>
        <w:numPr>
          <w:ilvl w:val="0"/>
          <w:numId w:val="96"/>
        </w:numPr>
        <w:jc w:val="both"/>
        <w:rPr>
          <w:lang w:eastAsia="en-US"/>
        </w:rPr>
      </w:pPr>
      <w:r w:rsidRPr="00793340">
        <w:rPr>
          <w:b/>
          <w:bCs/>
          <w:lang w:eastAsia="en-US"/>
        </w:rPr>
        <w:t>Media</w:t>
      </w:r>
      <w:r w:rsidRPr="00793340">
        <w:rPr>
          <w:lang w:eastAsia="en-US"/>
        </w:rPr>
        <w:t> – Upravljanje slikama proizvoda. Payload je konfiguriran da koristi Vercel Blob Storage za pohranu medija, čime se smanjuje opterećenje glavne baze podataka i omogućuje skalabilna isporuka slika.</w:t>
      </w:r>
    </w:p>
    <w:p w14:paraId="3465308E" w14:textId="77777777" w:rsidR="00D71FE1" w:rsidRPr="00793340" w:rsidRDefault="00D71FE1" w:rsidP="00831772">
      <w:pPr>
        <w:jc w:val="both"/>
        <w:rPr>
          <w:lang w:eastAsia="en-US"/>
        </w:rPr>
      </w:pPr>
    </w:p>
    <w:p w14:paraId="67999906" w14:textId="77777777" w:rsidR="00505310" w:rsidRDefault="00831772" w:rsidP="00505310">
      <w:pPr>
        <w:keepNext/>
        <w:jc w:val="center"/>
      </w:pPr>
      <w:r w:rsidRPr="00793340">
        <w:rPr>
          <w:lang w:eastAsia="en-US"/>
        </w:rPr>
        <w:pict w14:anchorId="4819C5E8">
          <v:shape id="_x0000_i2916" type="#_x0000_t75" style="width:453.75pt;height:237.05pt;visibility:visible;mso-wrap-style:square">
            <v:imagedata r:id="rId45" o:title=""/>
          </v:shape>
        </w:pict>
      </w:r>
    </w:p>
    <w:p w14:paraId="734E59D2" w14:textId="331173B6" w:rsidR="00831772" w:rsidRPr="00505310" w:rsidRDefault="00505310" w:rsidP="00505310">
      <w:pPr>
        <w:pStyle w:val="Caption"/>
        <w:rPr>
          <w:noProof w:val="0"/>
          <w:lang w:eastAsia="en-US"/>
        </w:rPr>
      </w:pPr>
      <w:r>
        <w:t xml:space="preserve">Sl. </w:t>
      </w:r>
      <w:r w:rsidR="00325A6D">
        <w:fldChar w:fldCharType="begin"/>
      </w:r>
      <w:r w:rsidR="00325A6D">
        <w:instrText xml:space="preserve"> STYLEREF 1 \s </w:instrText>
      </w:r>
      <w:r w:rsidR="00325A6D">
        <w:fldChar w:fldCharType="separate"/>
      </w:r>
      <w:r w:rsidR="00325A6D">
        <w:t>5</w:t>
      </w:r>
      <w:r w:rsidR="00325A6D">
        <w:fldChar w:fldCharType="end"/>
      </w:r>
      <w:r w:rsidR="00325A6D">
        <w:t>.</w:t>
      </w:r>
      <w:r w:rsidR="00325A6D">
        <w:fldChar w:fldCharType="begin"/>
      </w:r>
      <w:r w:rsidR="00325A6D">
        <w:instrText xml:space="preserve"> SEQ Sl. \* ARABIC \s 1 </w:instrText>
      </w:r>
      <w:r w:rsidR="00325A6D">
        <w:fldChar w:fldCharType="separate"/>
      </w:r>
      <w:r w:rsidR="00325A6D">
        <w:t>1</w:t>
      </w:r>
      <w:r w:rsidR="00325A6D">
        <w:fldChar w:fldCharType="end"/>
      </w:r>
      <w:r>
        <w:t xml:space="preserve"> – definicija kolekcije</w:t>
      </w:r>
    </w:p>
    <w:p w14:paraId="403411FC" w14:textId="33030926" w:rsidR="00831772" w:rsidRPr="00793340" w:rsidRDefault="00505310" w:rsidP="00505310">
      <w:pPr>
        <w:pStyle w:val="Heading4"/>
      </w:pPr>
      <w:r>
        <w:t xml:space="preserve">5.1.1.3. </w:t>
      </w:r>
      <w:proofErr w:type="spellStart"/>
      <w:r w:rsidR="00831772" w:rsidRPr="00793340">
        <w:t>Integracija</w:t>
      </w:r>
      <w:proofErr w:type="spellEnd"/>
      <w:r w:rsidR="00831772" w:rsidRPr="00793340">
        <w:t xml:space="preserve"> s PostgreSQL </w:t>
      </w:r>
      <w:proofErr w:type="spellStart"/>
      <w:r w:rsidR="00831772" w:rsidRPr="00793340">
        <w:t>bazom</w:t>
      </w:r>
      <w:proofErr w:type="spellEnd"/>
      <w:r w:rsidR="00831772" w:rsidRPr="00793340">
        <w:t xml:space="preserve"> </w:t>
      </w:r>
      <w:proofErr w:type="spellStart"/>
      <w:r w:rsidR="00831772" w:rsidRPr="00793340">
        <w:t>podataka</w:t>
      </w:r>
      <w:proofErr w:type="spellEnd"/>
    </w:p>
    <w:p w14:paraId="06805D8F" w14:textId="1149905A" w:rsidR="00831772" w:rsidRPr="00793340" w:rsidRDefault="00831772" w:rsidP="00831772">
      <w:pPr>
        <w:jc w:val="both"/>
        <w:rPr>
          <w:lang w:eastAsia="en-US"/>
        </w:rPr>
      </w:pPr>
      <w:r w:rsidRPr="00793340">
        <w:rPr>
          <w:lang w:eastAsia="en-US"/>
        </w:rPr>
        <w:t>Payload CMS podržava više database adaptera, a za potrebe ovog rada odabran je PostgreSQL adapter (payloadcms/db-postgres). PostgreSQL je odabran zbog naprednih mogućnosti pretraživanja punog teksta (full-text search) koje su ključne za funkcionalnost virtualnog asistenta, kao i zbog pouzdanosti i skalabilnosti u produkcijskom okruženju.</w:t>
      </w:r>
    </w:p>
    <w:p w14:paraId="55A270AF" w14:textId="77777777" w:rsidR="00831772" w:rsidRPr="00793340" w:rsidRDefault="00831772" w:rsidP="00831772">
      <w:pPr>
        <w:jc w:val="both"/>
        <w:rPr>
          <w:lang w:eastAsia="en-US"/>
        </w:rPr>
      </w:pPr>
      <w:r w:rsidRPr="00793340">
        <w:rPr>
          <w:lang w:eastAsia="en-US"/>
        </w:rPr>
        <w:t xml:space="preserve">Payload automatski generira i izvršava migracije baze podataka prilikom promjena u definicijama kolekcija. Za potrebe virtualnog asistenta, dodatno je implementirana </w:t>
      </w:r>
      <w:r w:rsidRPr="00793340">
        <w:rPr>
          <w:lang w:eastAsia="en-US"/>
        </w:rPr>
        <w:lastRenderedPageBreak/>
        <w:t>custom migracija koja proširuje products tablicu s funkcionalnostima za full-text search, uključujući tsvector kolonu i GIN indeks</w:t>
      </w:r>
      <w:r w:rsidRPr="00793340">
        <w:rPr>
          <w:lang w:eastAsia="en-US"/>
        </w:rPr>
        <w:t>.</w:t>
      </w:r>
    </w:p>
    <w:p w14:paraId="4729484F" w14:textId="2CD7590E" w:rsidR="00831772" w:rsidRPr="00793340" w:rsidRDefault="00505310" w:rsidP="00505310">
      <w:pPr>
        <w:pStyle w:val="Heading4"/>
      </w:pPr>
      <w:r>
        <w:t xml:space="preserve">5.1.1.4. </w:t>
      </w:r>
      <w:proofErr w:type="spellStart"/>
      <w:r w:rsidR="00831772" w:rsidRPr="00793340">
        <w:t>Prednosti</w:t>
      </w:r>
      <w:proofErr w:type="spellEnd"/>
      <w:r w:rsidR="00831772" w:rsidRPr="00793340">
        <w:t xml:space="preserve"> </w:t>
      </w:r>
      <w:proofErr w:type="spellStart"/>
      <w:r w:rsidR="00831772" w:rsidRPr="00793340">
        <w:t>odabira</w:t>
      </w:r>
      <w:proofErr w:type="spellEnd"/>
    </w:p>
    <w:p w14:paraId="15C7CFB3" w14:textId="77777777" w:rsidR="00831772" w:rsidRPr="00793340" w:rsidRDefault="00831772" w:rsidP="00831772">
      <w:pPr>
        <w:jc w:val="both"/>
        <w:rPr>
          <w:lang w:eastAsia="en-US"/>
        </w:rPr>
      </w:pPr>
      <w:r w:rsidRPr="00793340">
        <w:rPr>
          <w:lang w:eastAsia="en-US"/>
        </w:rPr>
        <w:t>Slijedom navedenog, Payload CMS predstavlja najprikladniji izbor jer:</w:t>
      </w:r>
    </w:p>
    <w:p w14:paraId="2D77C711" w14:textId="77777777" w:rsidR="00831772" w:rsidRPr="00793340" w:rsidRDefault="00831772" w:rsidP="00831772">
      <w:pPr>
        <w:numPr>
          <w:ilvl w:val="0"/>
          <w:numId w:val="93"/>
        </w:numPr>
        <w:jc w:val="both"/>
        <w:rPr>
          <w:lang w:eastAsia="en-US"/>
        </w:rPr>
      </w:pPr>
      <w:r w:rsidRPr="00793340">
        <w:rPr>
          <w:b/>
          <w:bCs/>
          <w:lang w:eastAsia="en-US"/>
        </w:rPr>
        <w:t>Omogućuje visok stupanj razvojne fleksibilnosti</w:t>
      </w:r>
      <w:r w:rsidRPr="00793340">
        <w:rPr>
          <w:lang w:eastAsia="en-US"/>
        </w:rPr>
        <w:t> – Definiranje kolekcija kroz TypeScript kod pruža potpunu kontrolu nad podatkovnim modelom i omogućuje prilagodbe specifične za domenu (npr. custom hookovi za ekstrakciju teksta).</w:t>
      </w:r>
    </w:p>
    <w:p w14:paraId="671CA420" w14:textId="77777777" w:rsidR="00831772" w:rsidRPr="00793340" w:rsidRDefault="00831772" w:rsidP="00831772">
      <w:pPr>
        <w:numPr>
          <w:ilvl w:val="0"/>
          <w:numId w:val="93"/>
        </w:numPr>
        <w:jc w:val="both"/>
        <w:rPr>
          <w:lang w:eastAsia="en-US"/>
        </w:rPr>
      </w:pPr>
      <w:r w:rsidRPr="00793340">
        <w:rPr>
          <w:b/>
          <w:bCs/>
          <w:lang w:eastAsia="en-US"/>
        </w:rPr>
        <w:t>Prirodno se integrira s odabranim okruženjem</w:t>
      </w:r>
      <w:r w:rsidRPr="00793340">
        <w:rPr>
          <w:lang w:eastAsia="en-US"/>
        </w:rPr>
        <w:t> – Kao Next.js aplikacija, Payload dijeli isti runtime i deployment pipeline s ostatkom sustava.</w:t>
      </w:r>
    </w:p>
    <w:p w14:paraId="50D14E5E" w14:textId="0027D76D" w:rsidR="00831772" w:rsidRPr="00793340" w:rsidRDefault="00831772" w:rsidP="00831772">
      <w:pPr>
        <w:numPr>
          <w:ilvl w:val="0"/>
          <w:numId w:val="93"/>
        </w:numPr>
        <w:jc w:val="both"/>
        <w:rPr>
          <w:lang w:eastAsia="en-US"/>
        </w:rPr>
      </w:pPr>
      <w:r w:rsidRPr="00793340">
        <w:rPr>
          <w:b/>
          <w:bCs/>
          <w:lang w:eastAsia="en-US"/>
        </w:rPr>
        <w:t>Pruža API-first pristup</w:t>
      </w:r>
      <w:r w:rsidRPr="00793340">
        <w:rPr>
          <w:lang w:eastAsia="en-US"/>
        </w:rPr>
        <w:t> –</w:t>
      </w:r>
      <w:r w:rsidRPr="00793340">
        <w:rPr>
          <w:lang w:eastAsia="en-US"/>
        </w:rPr>
        <w:t xml:space="preserve"> </w:t>
      </w:r>
      <w:r w:rsidRPr="00793340">
        <w:rPr>
          <w:lang w:eastAsia="en-US"/>
        </w:rPr>
        <w:t>REST i GraphQL API-jevi omogućuju</w:t>
      </w:r>
      <w:r w:rsidR="00D71FE1" w:rsidRPr="00793340">
        <w:rPr>
          <w:lang w:eastAsia="en-US"/>
        </w:rPr>
        <w:t xml:space="preserve"> </w:t>
      </w:r>
      <w:r w:rsidRPr="00793340">
        <w:rPr>
          <w:lang w:eastAsia="en-US"/>
        </w:rPr>
        <w:t>integraciju s virtualnim asistentom bez potrebe za dodatnim slojevima apstrakcije.</w:t>
      </w:r>
    </w:p>
    <w:p w14:paraId="08B857D3" w14:textId="77777777" w:rsidR="00831772" w:rsidRPr="00793340" w:rsidRDefault="00831772" w:rsidP="00831772">
      <w:pPr>
        <w:numPr>
          <w:ilvl w:val="0"/>
          <w:numId w:val="93"/>
        </w:numPr>
        <w:jc w:val="both"/>
        <w:rPr>
          <w:lang w:eastAsia="en-US"/>
        </w:rPr>
      </w:pPr>
      <w:r w:rsidRPr="00793340">
        <w:rPr>
          <w:b/>
          <w:bCs/>
          <w:lang w:eastAsia="en-US"/>
        </w:rPr>
        <w:t>Podržava napredne mogućnosti PostgreSQL-a</w:t>
      </w:r>
      <w:r w:rsidRPr="00793340">
        <w:rPr>
          <w:lang w:eastAsia="en-US"/>
        </w:rPr>
        <w:t> – Integracija s PostgreSQL-om omogućuje korištenje full-text search funkcionalnosti koje su ključne za pretraživanje proizvoda u kontekstu prirodnog jezika.</w:t>
      </w:r>
    </w:p>
    <w:p w14:paraId="6703E816" w14:textId="2904765C" w:rsidR="002E0E0A" w:rsidRPr="00793340" w:rsidRDefault="00831772" w:rsidP="00D71FE1">
      <w:pPr>
        <w:jc w:val="both"/>
        <w:rPr>
          <w:lang w:eastAsia="en-US"/>
        </w:rPr>
      </w:pPr>
      <w:r w:rsidRPr="00793340">
        <w:rPr>
          <w:lang w:eastAsia="en-US"/>
        </w:rPr>
        <w:t>Time se osigurava veći fokus na temeljne ciljeve rada — implementaciju virtualnog asistenta temeljenog na LLM-u i dizajn pristupačnog korisničkog iskustva.</w:t>
      </w:r>
    </w:p>
    <w:p w14:paraId="7B5DA572" w14:textId="5341B400" w:rsidR="00710DD3" w:rsidRPr="00793340" w:rsidRDefault="001821DF" w:rsidP="003031D4">
      <w:pPr>
        <w:pStyle w:val="Heading3"/>
      </w:pPr>
      <w:bookmarkStart w:id="73" w:name="_Toc220638484"/>
      <w:r w:rsidRPr="00793340">
        <w:t>5.1.</w:t>
      </w:r>
      <w:r w:rsidR="00710DD3" w:rsidRPr="00793340">
        <w:t>2. Frontend</w:t>
      </w:r>
      <w:r w:rsidR="00D71FE1" w:rsidRPr="00793340">
        <w:t xml:space="preserve"> </w:t>
      </w:r>
      <w:r w:rsidR="00D71FE1" w:rsidRPr="00793340">
        <w:rPr>
          <w:sz w:val="24"/>
        </w:rPr>
        <w:t>framework</w:t>
      </w:r>
      <w:bookmarkEnd w:id="73"/>
      <w:r w:rsidR="00D71FE1" w:rsidRPr="00793340">
        <w:rPr>
          <w:sz w:val="24"/>
        </w:rPr>
        <w:t> </w:t>
      </w:r>
    </w:p>
    <w:p w14:paraId="1D769C09" w14:textId="7FC3F344" w:rsidR="00D71FE1" w:rsidRPr="00793340" w:rsidRDefault="00D71FE1" w:rsidP="00D71FE1">
      <w:pPr>
        <w:jc w:val="both"/>
        <w:rPr>
          <w:lang w:eastAsia="en-US"/>
        </w:rPr>
      </w:pPr>
      <w:r w:rsidRPr="00793340">
        <w:rPr>
          <w:lang w:eastAsia="en-US"/>
        </w:rPr>
        <w:t>Za razvoj korisničkog sučelja odabran je Next.js 15, React framework koji omogućuje izgradnju full-stack web aplikacija s ugrađenom podrškom za server-side rendering (SSR), statičku generaciju stranica i API rute. </w:t>
      </w:r>
    </w:p>
    <w:p w14:paraId="6A4CC375" w14:textId="3FC5D2CD" w:rsidR="00D71FE1" w:rsidRPr="00793340" w:rsidRDefault="00952668" w:rsidP="00952668">
      <w:pPr>
        <w:pStyle w:val="Heading4"/>
        <w:rPr>
          <w:lang w:val="hr-HR"/>
        </w:rPr>
      </w:pPr>
      <w:r w:rsidRPr="00793340">
        <w:rPr>
          <w:lang w:val="hr-HR"/>
        </w:rPr>
        <w:t xml:space="preserve">5.1.2.1. </w:t>
      </w:r>
      <w:r w:rsidR="00D71FE1" w:rsidRPr="00793340">
        <w:rPr>
          <w:lang w:val="hr-HR"/>
        </w:rPr>
        <w:t>App Router arhitektura</w:t>
      </w:r>
    </w:p>
    <w:p w14:paraId="1DF35691" w14:textId="77777777" w:rsidR="00D71FE1" w:rsidRPr="00793340" w:rsidRDefault="00D71FE1" w:rsidP="00D71FE1">
      <w:pPr>
        <w:jc w:val="both"/>
        <w:rPr>
          <w:lang w:eastAsia="en-US"/>
        </w:rPr>
      </w:pPr>
      <w:r w:rsidRPr="00793340">
        <w:rPr>
          <w:lang w:eastAsia="en-US"/>
        </w:rPr>
        <w:t>Next.js 15 koristi App Router arhitekturu koja omogućuje organizaciju aplikacije kroz strukturu direktorija. U ovom radu aplikacija je organizirana u tri glavne grupe ruta:</w:t>
      </w:r>
    </w:p>
    <w:p w14:paraId="1B4CC435" w14:textId="0A45FCE1" w:rsidR="00D71FE1" w:rsidRPr="00793340" w:rsidRDefault="00D71FE1" w:rsidP="00D71FE1">
      <w:pPr>
        <w:numPr>
          <w:ilvl w:val="0"/>
          <w:numId w:val="94"/>
        </w:numPr>
        <w:jc w:val="both"/>
        <w:rPr>
          <w:lang w:eastAsia="en-US"/>
        </w:rPr>
      </w:pPr>
      <w:r w:rsidRPr="00793340">
        <w:rPr>
          <w:b/>
          <w:bCs/>
          <w:lang w:eastAsia="en-US"/>
        </w:rPr>
        <w:t>app</w:t>
      </w:r>
      <w:r w:rsidRPr="00793340">
        <w:rPr>
          <w:lang w:eastAsia="en-US"/>
        </w:rPr>
        <w:t xml:space="preserve"> – Glavno sučelje </w:t>
      </w:r>
      <w:r w:rsidR="00220BDD" w:rsidRPr="00793340">
        <w:rPr>
          <w:lang w:eastAsia="en-US"/>
        </w:rPr>
        <w:t>online trgovin</w:t>
      </w:r>
      <w:r w:rsidRPr="00793340">
        <w:rPr>
          <w:lang w:eastAsia="en-US"/>
        </w:rPr>
        <w:t>e s katalogom proizvoda, stranicama proizvoda i statičkim sadržajem</w:t>
      </w:r>
    </w:p>
    <w:p w14:paraId="6B0FDC53" w14:textId="3EA2B692" w:rsidR="00D71FE1" w:rsidRPr="00793340" w:rsidRDefault="00D71FE1" w:rsidP="00D71FE1">
      <w:pPr>
        <w:numPr>
          <w:ilvl w:val="0"/>
          <w:numId w:val="94"/>
        </w:numPr>
        <w:jc w:val="both"/>
        <w:rPr>
          <w:lang w:eastAsia="en-US"/>
        </w:rPr>
      </w:pPr>
      <w:r w:rsidRPr="00793340">
        <w:rPr>
          <w:b/>
          <w:bCs/>
          <w:lang w:eastAsia="en-US"/>
        </w:rPr>
        <w:t>chat</w:t>
      </w:r>
      <w:r w:rsidRPr="00793340">
        <w:rPr>
          <w:lang w:eastAsia="en-US"/>
        </w:rPr>
        <w:t> – Dedicirano sučelje za virtualnog asistenta s chat interfaceom i sidebar navigacijom</w:t>
      </w:r>
    </w:p>
    <w:p w14:paraId="5A844966" w14:textId="36F71C5E" w:rsidR="00D71FE1" w:rsidRPr="00793340" w:rsidRDefault="00D71FE1" w:rsidP="00D71FE1">
      <w:pPr>
        <w:numPr>
          <w:ilvl w:val="0"/>
          <w:numId w:val="94"/>
        </w:numPr>
        <w:jc w:val="both"/>
        <w:rPr>
          <w:lang w:eastAsia="en-US"/>
        </w:rPr>
      </w:pPr>
      <w:r w:rsidRPr="00793340">
        <w:rPr>
          <w:b/>
          <w:bCs/>
          <w:lang w:eastAsia="en-US"/>
        </w:rPr>
        <w:t>payload</w:t>
      </w:r>
      <w:r w:rsidRPr="00793340">
        <w:rPr>
          <w:lang w:eastAsia="en-US"/>
        </w:rPr>
        <w:t> – Administracijsko sučelje Payload CMS-a</w:t>
      </w:r>
    </w:p>
    <w:p w14:paraId="2000A19A" w14:textId="77777777" w:rsidR="00D71FE1" w:rsidRPr="00793340" w:rsidRDefault="00D71FE1" w:rsidP="00D71FE1">
      <w:pPr>
        <w:jc w:val="both"/>
        <w:rPr>
          <w:lang w:eastAsia="en-US"/>
        </w:rPr>
      </w:pPr>
      <w:r w:rsidRPr="00793340">
        <w:rPr>
          <w:lang w:eastAsia="en-US"/>
        </w:rPr>
        <w:t>Ova organizacija omogućuje jasno razdvajanje različitih dijelova aplikacije te neovisno upravljanje layoutima i stilovima za svaku grupu.</w:t>
      </w:r>
    </w:p>
    <w:p w14:paraId="534458BA" w14:textId="3B1AACB4" w:rsidR="00D71FE1" w:rsidRPr="00793340" w:rsidRDefault="00952668" w:rsidP="00952668">
      <w:pPr>
        <w:pStyle w:val="Heading4"/>
        <w:rPr>
          <w:lang w:val="hr-HR"/>
        </w:rPr>
      </w:pPr>
      <w:r w:rsidRPr="00793340">
        <w:rPr>
          <w:lang w:val="hr-HR"/>
        </w:rPr>
        <w:t xml:space="preserve">5.1.2.2. </w:t>
      </w:r>
      <w:r w:rsidR="00D71FE1" w:rsidRPr="00793340">
        <w:rPr>
          <w:lang w:val="hr-HR"/>
        </w:rPr>
        <w:t>Server i Client komponente</w:t>
      </w:r>
    </w:p>
    <w:p w14:paraId="0329A054" w14:textId="77777777" w:rsidR="00952668" w:rsidRPr="00793340" w:rsidRDefault="00D71FE1" w:rsidP="003031D4">
      <w:pPr>
        <w:jc w:val="both"/>
        <w:rPr>
          <w:lang w:eastAsia="en-US"/>
        </w:rPr>
      </w:pPr>
      <w:r w:rsidRPr="00793340">
        <w:rPr>
          <w:lang w:eastAsia="en-US"/>
        </w:rPr>
        <w:t>Next.js 15 uvodi koncept Server Components kao zadani način renderiranja, gdje se komponente izvršavaju na serveru i šalju kao HTML klijentu. To smanjuje količinu JavaScript koda koji se šalje pregledniku i poboljšava performanse. Client Components (označene s 'use client' direktivom) koriste se samo tamo gdje je potrebna interaktivnost na klijentskoj strani.</w:t>
      </w:r>
    </w:p>
    <w:p w14:paraId="501921EC" w14:textId="6738E599" w:rsidR="003031D4" w:rsidRPr="00793340" w:rsidRDefault="00952668" w:rsidP="00952668">
      <w:pPr>
        <w:pStyle w:val="Heading4"/>
        <w:rPr>
          <w:lang w:val="hr-HR"/>
        </w:rPr>
      </w:pPr>
      <w:r w:rsidRPr="00793340">
        <w:rPr>
          <w:lang w:val="hr-HR"/>
        </w:rPr>
        <w:lastRenderedPageBreak/>
        <w:t xml:space="preserve">5.1.2.3. </w:t>
      </w:r>
      <w:r w:rsidR="003031D4" w:rsidRPr="00793340">
        <w:rPr>
          <w:lang w:val="hr-HR"/>
        </w:rPr>
        <w:t>Integracija virtualnog asistenta kroz AI SDK</w:t>
      </w:r>
    </w:p>
    <w:p w14:paraId="0FD7BAEF" w14:textId="6DDAEC29" w:rsidR="003031D4" w:rsidRPr="00793340" w:rsidRDefault="003031D4" w:rsidP="003031D4">
      <w:pPr>
        <w:jc w:val="both"/>
        <w:rPr>
          <w:lang w:eastAsia="en-US"/>
        </w:rPr>
      </w:pPr>
      <w:r w:rsidRPr="00793340">
        <w:rPr>
          <w:lang w:eastAsia="en-US"/>
        </w:rPr>
        <w:t>Chat interface virtualnog asistenta implementiran je kao Client Component koji koristi useChat hook iz Vercel AI SDK paketa (ai-sdk/react). Hook upravlja komunikacijom s backend /api/chat endpointom, parsira Server-Sent Events (SSE) stream i ažurira stanje poruka u real-time kako LLM generira odgovor. Na backend strani, createUIMessageStream funkcija iz AI SDK-a orkestrira streaming proces, pozivajući streamText za generiranje LLM odgovora i automatski izvršavajući tool pozive kada je potrebno. Ovaj pristup omogućuje da se kompleksna logika streaminga i parsiranja poruka apstrahira, dok komponenta ostaje fokusirana na prikaz i korisničku interakciju</w:t>
      </w:r>
      <w:r w:rsidRPr="00793340">
        <w:rPr>
          <w:lang w:eastAsia="en-US"/>
        </w:rPr>
        <w:t xml:space="preserve"> (</w:t>
      </w:r>
      <w:r w:rsidR="00505310">
        <w:rPr>
          <w:lang w:eastAsia="en-US"/>
        </w:rPr>
        <w:t>Sl. 5.2</w:t>
      </w:r>
      <w:r w:rsidRPr="00793340">
        <w:rPr>
          <w:lang w:eastAsia="en-US"/>
        </w:rPr>
        <w:t>)</w:t>
      </w:r>
      <w:r w:rsidRPr="00793340">
        <w:rPr>
          <w:lang w:eastAsia="en-US"/>
        </w:rPr>
        <w:t>.</w:t>
      </w:r>
    </w:p>
    <w:p w14:paraId="626C0E0F" w14:textId="77777777" w:rsidR="003031D4" w:rsidRPr="00793340" w:rsidRDefault="003031D4" w:rsidP="003031D4">
      <w:pPr>
        <w:jc w:val="both"/>
        <w:rPr>
          <w:lang w:eastAsia="en-US"/>
        </w:rPr>
      </w:pPr>
    </w:p>
    <w:p w14:paraId="2DB2389E" w14:textId="77777777" w:rsidR="00505310" w:rsidRDefault="003031D4" w:rsidP="00505310">
      <w:pPr>
        <w:keepNext/>
        <w:jc w:val="center"/>
      </w:pPr>
      <w:r w:rsidRPr="00793340">
        <w:rPr>
          <w:lang w:eastAsia="en-US"/>
        </w:rPr>
        <w:pict w14:anchorId="31185B7B">
          <v:shape id="_x0000_i2918" type="#_x0000_t75" style="width:387.15pt;height:476.85pt;visibility:visible;mso-wrap-style:square">
            <v:imagedata r:id="rId46" o:title=""/>
          </v:shape>
        </w:pict>
      </w:r>
    </w:p>
    <w:p w14:paraId="472B71A3" w14:textId="2A31F082" w:rsidR="003031D4" w:rsidRPr="00793340" w:rsidRDefault="00505310" w:rsidP="00505310">
      <w:pPr>
        <w:pStyle w:val="Caption"/>
        <w:rPr>
          <w:noProof w:val="0"/>
          <w:lang w:eastAsia="en-US"/>
        </w:rPr>
      </w:pPr>
      <w:r>
        <w:t xml:space="preserve">Sl. </w:t>
      </w:r>
      <w:r w:rsidR="00325A6D">
        <w:fldChar w:fldCharType="begin"/>
      </w:r>
      <w:r w:rsidR="00325A6D">
        <w:instrText xml:space="preserve"> STYLEREF 1 \s </w:instrText>
      </w:r>
      <w:r w:rsidR="00325A6D">
        <w:fldChar w:fldCharType="separate"/>
      </w:r>
      <w:r w:rsidR="00325A6D">
        <w:t>5</w:t>
      </w:r>
      <w:r w:rsidR="00325A6D">
        <w:fldChar w:fldCharType="end"/>
      </w:r>
      <w:r w:rsidR="00325A6D">
        <w:t>.</w:t>
      </w:r>
      <w:r w:rsidR="00325A6D">
        <w:fldChar w:fldCharType="begin"/>
      </w:r>
      <w:r w:rsidR="00325A6D">
        <w:instrText xml:space="preserve"> SEQ Sl. \* ARABIC \s 1 </w:instrText>
      </w:r>
      <w:r w:rsidR="00325A6D">
        <w:fldChar w:fldCharType="separate"/>
      </w:r>
      <w:r w:rsidR="00325A6D">
        <w:t>2</w:t>
      </w:r>
      <w:r w:rsidR="00325A6D">
        <w:fldChar w:fldCharType="end"/>
      </w:r>
      <w:r>
        <w:t xml:space="preserve"> – chat bot sučelje</w:t>
      </w:r>
    </w:p>
    <w:p w14:paraId="48F2BD13" w14:textId="02A2E320" w:rsidR="00710DD3" w:rsidRPr="00793340" w:rsidRDefault="00710DD3" w:rsidP="003031D4">
      <w:pPr>
        <w:pStyle w:val="Heading3"/>
      </w:pPr>
      <w:bookmarkStart w:id="74" w:name="_Toc220638485"/>
      <w:r w:rsidRPr="00793340">
        <w:lastRenderedPageBreak/>
        <w:t>5.1.</w:t>
      </w:r>
      <w:r w:rsidRPr="00793340">
        <w:t>3</w:t>
      </w:r>
      <w:r w:rsidRPr="00793340">
        <w:t>. Virtualni asistent</w:t>
      </w:r>
      <w:bookmarkEnd w:id="74"/>
    </w:p>
    <w:p w14:paraId="297AA547" w14:textId="54FE62AE" w:rsidR="003031D4" w:rsidRPr="00793340" w:rsidRDefault="003031D4" w:rsidP="003031D4">
      <w:pPr>
        <w:jc w:val="both"/>
        <w:rPr>
          <w:lang w:eastAsia="en-US"/>
        </w:rPr>
      </w:pPr>
      <w:r w:rsidRPr="00793340">
        <w:rPr>
          <w:lang w:eastAsia="en-US"/>
        </w:rPr>
        <w:t xml:space="preserve">Virtualni asistent implementiran u ovom radu temelji se na velikim jezičnim modelima (LLM) i omogućuje korisnicima prirodnu konverzaciju o proizvodima prirodnog kamena. Za razliku od tradicionalnih </w:t>
      </w:r>
      <w:r w:rsidR="00220BDD" w:rsidRPr="00793340">
        <w:rPr>
          <w:lang w:eastAsia="en-US"/>
        </w:rPr>
        <w:t>virtualnih asistenata</w:t>
      </w:r>
      <w:r w:rsidRPr="00793340">
        <w:rPr>
          <w:lang w:eastAsia="en-US"/>
        </w:rPr>
        <w:t xml:space="preserve"> s unaprijed definiranim odgovorima, LLM-bazirani asistent može razumjeti kontekst upita, postavljati dodatna pitanja i generirati personalizirane odgovore temeljene na stvarnim podacima iz baze proizvoda.</w:t>
      </w:r>
    </w:p>
    <w:p w14:paraId="61236364" w14:textId="749BA441" w:rsidR="003031D4" w:rsidRPr="00793340" w:rsidRDefault="003031D4" w:rsidP="00952668">
      <w:pPr>
        <w:pStyle w:val="Heading4"/>
        <w:rPr>
          <w:lang w:val="hr-HR"/>
        </w:rPr>
      </w:pPr>
      <w:r w:rsidRPr="00793340">
        <w:rPr>
          <w:lang w:val="hr-HR"/>
        </w:rPr>
        <w:t>5.1.3.1. AI SDK i model provider</w:t>
      </w:r>
    </w:p>
    <w:p w14:paraId="334887F6" w14:textId="77777777" w:rsidR="00952668" w:rsidRPr="00793340" w:rsidRDefault="00952668" w:rsidP="00952668">
      <w:pPr>
        <w:jc w:val="both"/>
        <w:rPr>
          <w:lang w:eastAsia="en-US"/>
        </w:rPr>
      </w:pPr>
      <w:r w:rsidRPr="00793340">
        <w:rPr>
          <w:lang w:eastAsia="en-US"/>
        </w:rPr>
        <w:t>Za implementaciju virtualnog asistenta koristi se Vercel AI SDK (verzija 5.0.26), biblioteka koja pruža unificirano sučelje za rad s različitim LLM providerima i apstrahira kompleksnost streaminga, tool callinga i upravljanja konverzacijskim stanjem. AI SDK omogućuje jednostavnu integraciju LLM-ova u Next.js aplikacije kroz set funkcija i React hookova.</w:t>
      </w:r>
    </w:p>
    <w:p w14:paraId="6C385B24" w14:textId="3CCE9FA0" w:rsidR="00505310" w:rsidRDefault="00952668" w:rsidP="00952668">
      <w:pPr>
        <w:jc w:val="both"/>
        <w:rPr>
          <w:lang w:eastAsia="en-US"/>
        </w:rPr>
      </w:pPr>
      <w:r w:rsidRPr="00793340">
        <w:rPr>
          <w:lang w:eastAsia="en-US"/>
        </w:rPr>
        <w:t>Kao model provider odabran je Google Gemini 2.5 Flash, multimodalni LLM koji nudi dobar balans između performansi</w:t>
      </w:r>
      <w:r w:rsidRPr="00793340">
        <w:rPr>
          <w:lang w:eastAsia="en-US"/>
        </w:rPr>
        <w:t xml:space="preserve"> i </w:t>
      </w:r>
      <w:r w:rsidRPr="00793340">
        <w:rPr>
          <w:lang w:eastAsia="en-US"/>
        </w:rPr>
        <w:t>brzine odgovora. Gemini 2.5 Flash podržava function calling (tool calling) mehanizam koji je ključan za integraciju s bazom proizvoda, te omogućuje streaming odgovora što rezultira boljim korisničkim iskustvom</w:t>
      </w:r>
      <w:r w:rsidRPr="00793340">
        <w:rPr>
          <w:lang w:eastAsia="en-US"/>
        </w:rPr>
        <w:t xml:space="preserve"> (</w:t>
      </w:r>
      <w:r w:rsidR="00505310">
        <w:rPr>
          <w:lang w:eastAsia="en-US"/>
        </w:rPr>
        <w:t>Sl. 5.3</w:t>
      </w:r>
      <w:r w:rsidRPr="00793340">
        <w:rPr>
          <w:lang w:eastAsia="en-US"/>
        </w:rPr>
        <w:t>)</w:t>
      </w:r>
      <w:r w:rsidR="003031D4" w:rsidRPr="00793340">
        <w:rPr>
          <w:lang w:eastAsia="en-US"/>
        </w:rPr>
        <w:t>.</w:t>
      </w:r>
    </w:p>
    <w:p w14:paraId="3528EA3E" w14:textId="77777777" w:rsidR="00505310" w:rsidRPr="00793340" w:rsidRDefault="00505310" w:rsidP="00952668">
      <w:pPr>
        <w:jc w:val="both"/>
        <w:rPr>
          <w:lang w:eastAsia="en-US"/>
        </w:rPr>
      </w:pPr>
    </w:p>
    <w:p w14:paraId="564CF98D" w14:textId="77777777" w:rsidR="00505310" w:rsidRDefault="00952668" w:rsidP="00505310">
      <w:pPr>
        <w:keepNext/>
        <w:jc w:val="center"/>
      </w:pPr>
      <w:r w:rsidRPr="00793340">
        <w:pict w14:anchorId="475EC206">
          <v:shape id="_x0000_i3209" type="#_x0000_t75" style="width:265.6pt;height:141.95pt;visibility:visible;mso-wrap-style:square">
            <v:imagedata r:id="rId47" o:title=""/>
          </v:shape>
        </w:pict>
      </w:r>
    </w:p>
    <w:p w14:paraId="623F3280" w14:textId="57EA9FE3" w:rsidR="00952668" w:rsidRPr="00793340" w:rsidRDefault="00505310" w:rsidP="00505310">
      <w:pPr>
        <w:pStyle w:val="Caption"/>
        <w:rPr>
          <w:noProof w:val="0"/>
          <w:lang w:eastAsia="en-US"/>
        </w:rPr>
      </w:pPr>
      <w:r>
        <w:t xml:space="preserve">Sl. </w:t>
      </w:r>
      <w:r w:rsidR="00325A6D">
        <w:fldChar w:fldCharType="begin"/>
      </w:r>
      <w:r w:rsidR="00325A6D">
        <w:instrText xml:space="preserve"> STYLEREF 1 \s </w:instrText>
      </w:r>
      <w:r w:rsidR="00325A6D">
        <w:fldChar w:fldCharType="separate"/>
      </w:r>
      <w:r w:rsidR="00325A6D">
        <w:t>5</w:t>
      </w:r>
      <w:r w:rsidR="00325A6D">
        <w:fldChar w:fldCharType="end"/>
      </w:r>
      <w:r w:rsidR="00325A6D">
        <w:t>.</w:t>
      </w:r>
      <w:r w:rsidR="00325A6D">
        <w:fldChar w:fldCharType="begin"/>
      </w:r>
      <w:r w:rsidR="00325A6D">
        <w:instrText xml:space="preserve"> SEQ Sl. \* ARABIC \s 1 </w:instrText>
      </w:r>
      <w:r w:rsidR="00325A6D">
        <w:fldChar w:fldCharType="separate"/>
      </w:r>
      <w:r w:rsidR="00325A6D">
        <w:t>3</w:t>
      </w:r>
      <w:r w:rsidR="00325A6D">
        <w:fldChar w:fldCharType="end"/>
      </w:r>
      <w:r>
        <w:t xml:space="preserve"> – definicija modela</w:t>
      </w:r>
    </w:p>
    <w:p w14:paraId="5F84D3FC" w14:textId="5DCEA4D3" w:rsidR="003031D4" w:rsidRPr="00793340" w:rsidRDefault="00505310" w:rsidP="00952668">
      <w:pPr>
        <w:jc w:val="both"/>
        <w:rPr>
          <w:lang w:eastAsia="en-US"/>
        </w:rPr>
      </w:pPr>
      <w:r>
        <w:rPr>
          <w:lang w:eastAsia="en-US"/>
        </w:rPr>
        <w:br/>
      </w:r>
      <w:r w:rsidR="003031D4" w:rsidRPr="00793340">
        <w:rPr>
          <w:lang w:eastAsia="en-US"/>
        </w:rPr>
        <w:t>Custom provider omogućuje centralizirano upravljanje modelima i olakšava eventualno prebacivanje na druge modele ili providere bez potrebe za promjenama kroz cijelu aplikaciju.</w:t>
      </w:r>
    </w:p>
    <w:p w14:paraId="05C5655C" w14:textId="63FA52F0" w:rsidR="003031D4" w:rsidRPr="00793340" w:rsidRDefault="00952668" w:rsidP="00952668">
      <w:pPr>
        <w:pStyle w:val="Heading4"/>
        <w:rPr>
          <w:lang w:val="hr-HR"/>
        </w:rPr>
      </w:pPr>
      <w:r w:rsidRPr="00793340">
        <w:rPr>
          <w:lang w:val="hr-HR"/>
        </w:rPr>
        <w:t xml:space="preserve">5.1.3.2. </w:t>
      </w:r>
      <w:r w:rsidR="003031D4" w:rsidRPr="00793340">
        <w:rPr>
          <w:lang w:val="hr-HR"/>
        </w:rPr>
        <w:t>Streaming protokol</w:t>
      </w:r>
    </w:p>
    <w:p w14:paraId="208D3409" w14:textId="77777777" w:rsidR="00952668" w:rsidRPr="00793340" w:rsidRDefault="00952668" w:rsidP="00952668">
      <w:pPr>
        <w:jc w:val="both"/>
        <w:rPr>
          <w:lang w:eastAsia="en-US"/>
        </w:rPr>
      </w:pPr>
      <w:r w:rsidRPr="00793340">
        <w:rPr>
          <w:lang w:eastAsia="en-US"/>
        </w:rPr>
        <w:t>Komunikacija između klijenta i servera odvija se kroz Server-Sent Events (SSE) protokol. SSE omogućuje serveru da šalje podatke klijentu u real-time kroz dugotrajnu HTTP konekciju, što je idealno za streaming LLM odgovora. Kako LLM generira tekst token po token, server šalje svaki token kao SSE event, a klijent ga odmah prikazuje korisniku, stvarajući dojam "typing" efekta.</w:t>
      </w:r>
    </w:p>
    <w:p w14:paraId="641203A0" w14:textId="4B5840D9" w:rsidR="00952668" w:rsidRPr="00793340" w:rsidRDefault="00952668" w:rsidP="00952668">
      <w:pPr>
        <w:jc w:val="both"/>
        <w:rPr>
          <w:lang w:eastAsia="en-US"/>
        </w:rPr>
      </w:pPr>
      <w:r w:rsidRPr="00793340">
        <w:rPr>
          <w:lang w:eastAsia="en-US"/>
        </w:rPr>
        <w:lastRenderedPageBreak/>
        <w:t xml:space="preserve">Na backend strani, AI SDK funkcija streamText generira LLM odgovor kao stream, a createUIMessageStream ga transformira u format pogodan za frontend. Stream se zatim pretvara u SSE format kroz JsonToSseTransformStream (Sl. </w:t>
      </w:r>
      <w:r w:rsidR="00505310">
        <w:rPr>
          <w:lang w:eastAsia="en-US"/>
        </w:rPr>
        <w:t>5.4</w:t>
      </w:r>
      <w:r w:rsidRPr="00793340">
        <w:rPr>
          <w:lang w:eastAsia="en-US"/>
        </w:rPr>
        <w:t>).</w:t>
      </w:r>
    </w:p>
    <w:p w14:paraId="581404E5" w14:textId="77777777" w:rsidR="00C9487F" w:rsidRPr="00793340" w:rsidRDefault="00C9487F" w:rsidP="00952668">
      <w:pPr>
        <w:jc w:val="both"/>
        <w:rPr>
          <w:lang w:eastAsia="en-US"/>
        </w:rPr>
      </w:pPr>
    </w:p>
    <w:p w14:paraId="0D326EF7" w14:textId="77777777" w:rsidR="00505310" w:rsidRDefault="00952668" w:rsidP="00505310">
      <w:pPr>
        <w:keepNext/>
        <w:jc w:val="center"/>
      </w:pPr>
      <w:r w:rsidRPr="00793340">
        <w:pict w14:anchorId="10B29829">
          <v:shape id="_x0000_i3213" type="#_x0000_t75" style="width:417.05pt;height:226.85pt;visibility:visible;mso-wrap-style:square">
            <v:imagedata r:id="rId48" o:title=""/>
          </v:shape>
        </w:pict>
      </w:r>
    </w:p>
    <w:p w14:paraId="37770335" w14:textId="5AE0A80E" w:rsidR="00952668" w:rsidRPr="00505310" w:rsidRDefault="00505310" w:rsidP="00505310">
      <w:pPr>
        <w:pStyle w:val="Caption"/>
        <w:rPr>
          <w:noProof w:val="0"/>
        </w:rPr>
      </w:pPr>
      <w:r>
        <w:t xml:space="preserve">Sl. </w:t>
      </w:r>
      <w:r w:rsidR="00325A6D">
        <w:fldChar w:fldCharType="begin"/>
      </w:r>
      <w:r w:rsidR="00325A6D">
        <w:instrText xml:space="preserve"> STYLEREF 1 \s </w:instrText>
      </w:r>
      <w:r w:rsidR="00325A6D">
        <w:fldChar w:fldCharType="separate"/>
      </w:r>
      <w:r w:rsidR="00325A6D">
        <w:t>5</w:t>
      </w:r>
      <w:r w:rsidR="00325A6D">
        <w:fldChar w:fldCharType="end"/>
      </w:r>
      <w:r w:rsidR="00325A6D">
        <w:t>.</w:t>
      </w:r>
      <w:r w:rsidR="00325A6D">
        <w:fldChar w:fldCharType="begin"/>
      </w:r>
      <w:r w:rsidR="00325A6D">
        <w:instrText xml:space="preserve"> SEQ Sl. \* ARABIC \s 1 </w:instrText>
      </w:r>
      <w:r w:rsidR="00325A6D">
        <w:fldChar w:fldCharType="separate"/>
      </w:r>
      <w:r w:rsidR="00325A6D">
        <w:t>4</w:t>
      </w:r>
      <w:r w:rsidR="00325A6D">
        <w:fldChar w:fldCharType="end"/>
      </w:r>
      <w:r>
        <w:t xml:space="preserve"> – prikaz korištenja streaming funkcija</w:t>
      </w:r>
    </w:p>
    <w:p w14:paraId="5FCF24B5" w14:textId="09C28145" w:rsidR="003031D4" w:rsidRPr="00793340" w:rsidRDefault="003031D4" w:rsidP="00952668">
      <w:pPr>
        <w:pStyle w:val="Heading4"/>
        <w:rPr>
          <w:lang w:val="hr-HR"/>
        </w:rPr>
      </w:pPr>
      <w:r w:rsidRPr="00793340">
        <w:rPr>
          <w:lang w:val="hr-HR"/>
        </w:rPr>
        <w:t>5.1.3.</w:t>
      </w:r>
      <w:r w:rsidR="00952668" w:rsidRPr="00793340">
        <w:rPr>
          <w:lang w:val="hr-HR"/>
        </w:rPr>
        <w:t>3</w:t>
      </w:r>
      <w:r w:rsidRPr="00793340">
        <w:rPr>
          <w:lang w:val="hr-HR"/>
        </w:rPr>
        <w:t>. Tool Calling mehanizam</w:t>
      </w:r>
    </w:p>
    <w:p w14:paraId="1C076BCD" w14:textId="2E29FCFD" w:rsidR="00952668" w:rsidRPr="00793340" w:rsidRDefault="00952668" w:rsidP="00952668">
      <w:pPr>
        <w:jc w:val="both"/>
        <w:rPr>
          <w:lang w:eastAsia="en-US"/>
        </w:rPr>
      </w:pPr>
      <w:r w:rsidRPr="00793340">
        <w:rPr>
          <w:lang w:eastAsia="en-US"/>
        </w:rPr>
        <w:t>Tool calling je mehanizam koji omogućuje LLM-u da poziva eksterne funkcije kako bi dohvatio informacije potrebne za generiranje odgovora. Umjesto da LLM "izmišlja" informacije o proizvodima</w:t>
      </w:r>
      <w:r w:rsidRPr="00793340">
        <w:rPr>
          <w:lang w:eastAsia="en-US"/>
        </w:rPr>
        <w:t xml:space="preserve">, </w:t>
      </w:r>
      <w:r w:rsidRPr="00793340">
        <w:rPr>
          <w:lang w:eastAsia="en-US"/>
        </w:rPr>
        <w:t>on može pozvati searchProducts tool koji izvršava PostgreSQL upit i vraća stvarne podatke iz baze</w:t>
      </w:r>
      <w:r w:rsidRPr="00793340">
        <w:rPr>
          <w:lang w:eastAsia="en-US"/>
        </w:rPr>
        <w:t>.</w:t>
      </w:r>
    </w:p>
    <w:p w14:paraId="390A700C" w14:textId="08CAF4CC" w:rsidR="003031D4" w:rsidRDefault="003031D4" w:rsidP="00952668">
      <w:pPr>
        <w:jc w:val="both"/>
        <w:rPr>
          <w:lang w:eastAsia="en-US"/>
        </w:rPr>
      </w:pPr>
      <w:r w:rsidRPr="00793340">
        <w:rPr>
          <w:lang w:eastAsia="en-US"/>
        </w:rPr>
        <w:t>Kada korisnik postavi upit poput "Imate li plavi granit?", LLM analizira upit i odlučuje da mu je potreban pristup bazi proizvoda. Umjesto da odmah generira odgovor, LLM generira tool call</w:t>
      </w:r>
      <w:r w:rsidR="00952668" w:rsidRPr="00793340">
        <w:rPr>
          <w:lang w:eastAsia="en-US"/>
        </w:rPr>
        <w:t xml:space="preserve"> (Sl.</w:t>
      </w:r>
      <w:r w:rsidR="00505310">
        <w:rPr>
          <w:lang w:eastAsia="en-US"/>
        </w:rPr>
        <w:t xml:space="preserve"> 5.5</w:t>
      </w:r>
      <w:r w:rsidR="00952668" w:rsidRPr="00793340">
        <w:rPr>
          <w:lang w:eastAsia="en-US"/>
        </w:rPr>
        <w:t>).</w:t>
      </w:r>
    </w:p>
    <w:p w14:paraId="55D08D8E" w14:textId="77777777" w:rsidR="00505310" w:rsidRPr="00793340" w:rsidRDefault="00505310" w:rsidP="00952668">
      <w:pPr>
        <w:jc w:val="both"/>
        <w:rPr>
          <w:lang w:eastAsia="en-US"/>
        </w:rPr>
      </w:pPr>
    </w:p>
    <w:p w14:paraId="5D3F762E" w14:textId="77777777" w:rsidR="00505310" w:rsidRDefault="00C9487F" w:rsidP="00505310">
      <w:pPr>
        <w:keepNext/>
        <w:jc w:val="center"/>
      </w:pPr>
      <w:r w:rsidRPr="00793340">
        <w:pict w14:anchorId="6E6198A9">
          <v:shape id="_x0000_i3216" type="#_x0000_t75" style="width:357.3pt;height:92.4pt;visibility:visible;mso-wrap-style:square">
            <v:imagedata r:id="rId49" o:title=""/>
          </v:shape>
        </w:pict>
      </w:r>
    </w:p>
    <w:p w14:paraId="11B0905F" w14:textId="31E28286" w:rsidR="00C9487F" w:rsidRPr="00793340" w:rsidRDefault="00505310" w:rsidP="00505310">
      <w:pPr>
        <w:pStyle w:val="Caption"/>
        <w:rPr>
          <w:iCs w:val="0"/>
          <w:noProof w:val="0"/>
        </w:rPr>
      </w:pPr>
      <w:r>
        <w:t xml:space="preserve">Sl. </w:t>
      </w:r>
      <w:r w:rsidR="00325A6D">
        <w:fldChar w:fldCharType="begin"/>
      </w:r>
      <w:r w:rsidR="00325A6D">
        <w:instrText xml:space="preserve"> STYLEREF 1 \s </w:instrText>
      </w:r>
      <w:r w:rsidR="00325A6D">
        <w:fldChar w:fldCharType="separate"/>
      </w:r>
      <w:r w:rsidR="00325A6D">
        <w:t>5</w:t>
      </w:r>
      <w:r w:rsidR="00325A6D">
        <w:fldChar w:fldCharType="end"/>
      </w:r>
      <w:r w:rsidR="00325A6D">
        <w:t>.</w:t>
      </w:r>
      <w:r w:rsidR="00325A6D">
        <w:fldChar w:fldCharType="begin"/>
      </w:r>
      <w:r w:rsidR="00325A6D">
        <w:instrText xml:space="preserve"> SEQ Sl. \* ARABIC \s 1 </w:instrText>
      </w:r>
      <w:r w:rsidR="00325A6D">
        <w:fldChar w:fldCharType="separate"/>
      </w:r>
      <w:r w:rsidR="00325A6D">
        <w:t>5</w:t>
      </w:r>
      <w:r w:rsidR="00325A6D">
        <w:fldChar w:fldCharType="end"/>
      </w:r>
      <w:r>
        <w:t xml:space="preserve"> – primjer upita </w:t>
      </w:r>
    </w:p>
    <w:p w14:paraId="78E98E0B" w14:textId="77777777" w:rsidR="00C9487F" w:rsidRPr="00793340" w:rsidRDefault="00C9487F" w:rsidP="00952668">
      <w:pPr>
        <w:jc w:val="both"/>
      </w:pPr>
    </w:p>
    <w:p w14:paraId="33F57027" w14:textId="77777777" w:rsidR="00C9487F" w:rsidRPr="00793340" w:rsidRDefault="00C9487F" w:rsidP="00C9487F">
      <w:pPr>
        <w:jc w:val="both"/>
        <w:rPr>
          <w:lang w:eastAsia="en-US"/>
        </w:rPr>
      </w:pPr>
      <w:r w:rsidRPr="00793340">
        <w:rPr>
          <w:lang w:eastAsia="en-US"/>
        </w:rPr>
        <w:t xml:space="preserve">AI SDK automatski detektira ovaj tool call u LLM streamu, izvršava odgovarajuću funkciju (searchProducts.execute(args)), i šalje rezultate natrag LLM-u kao novu </w:t>
      </w:r>
      <w:r w:rsidRPr="00793340">
        <w:rPr>
          <w:lang w:eastAsia="en-US"/>
        </w:rPr>
        <w:lastRenderedPageBreak/>
        <w:t>poruku u konverzaciji. LLM tada vidi stvarne podatke o proizvodima i generira prirodan jezični odgovor temeljen isključivo na tim podacima.</w:t>
      </w:r>
    </w:p>
    <w:p w14:paraId="21809535" w14:textId="1D06C210" w:rsidR="003031D4" w:rsidRPr="00793340" w:rsidRDefault="00C9487F" w:rsidP="00C9487F">
      <w:pPr>
        <w:pStyle w:val="Heading4"/>
        <w:rPr>
          <w:lang w:val="hr-HR"/>
        </w:rPr>
      </w:pPr>
      <w:r w:rsidRPr="00793340">
        <w:rPr>
          <w:lang w:val="hr-HR"/>
        </w:rPr>
        <w:t>5.1.3.4. S</w:t>
      </w:r>
      <w:r w:rsidR="003031D4" w:rsidRPr="00793340">
        <w:rPr>
          <w:lang w:val="hr-HR"/>
        </w:rPr>
        <w:t>earchProducts tool</w:t>
      </w:r>
    </w:p>
    <w:p w14:paraId="281863C2" w14:textId="3055E483" w:rsidR="003031D4" w:rsidRDefault="00C9487F" w:rsidP="00952668">
      <w:pPr>
        <w:jc w:val="both"/>
        <w:rPr>
          <w:lang w:eastAsia="en-US"/>
        </w:rPr>
      </w:pPr>
      <w:r w:rsidRPr="00793340">
        <w:rPr>
          <w:lang w:eastAsia="en-US"/>
        </w:rPr>
        <w:t>Tool searchProducts implementiran je koristeći AI SDK tool funkciju koja definira opis, input schemu i execute funkciju</w:t>
      </w:r>
      <w:r w:rsidRPr="00793340">
        <w:rPr>
          <w:lang w:eastAsia="en-US"/>
        </w:rPr>
        <w:t xml:space="preserve">. </w:t>
      </w:r>
      <w:r w:rsidR="003031D4" w:rsidRPr="00793340">
        <w:rPr>
          <w:lang w:eastAsia="en-US"/>
        </w:rPr>
        <w:t>Tool description je ključan jer LLM koristi taj opis da odluči kada i kako pozvati tool. Detaljne upute u opisu (npr. "Use 'query' parameter for colors and features") pomažu LLM-u da pravilno mapira korisničke upite na parametre toola.</w:t>
      </w:r>
    </w:p>
    <w:p w14:paraId="2FB96F9D" w14:textId="77777777" w:rsidR="00505310" w:rsidRPr="00793340" w:rsidRDefault="00505310" w:rsidP="00952668">
      <w:pPr>
        <w:jc w:val="both"/>
        <w:rPr>
          <w:lang w:eastAsia="en-US"/>
        </w:rPr>
      </w:pPr>
    </w:p>
    <w:p w14:paraId="42CE179A" w14:textId="77777777" w:rsidR="00505310" w:rsidRDefault="00C9487F" w:rsidP="00505310">
      <w:pPr>
        <w:keepNext/>
        <w:jc w:val="center"/>
      </w:pPr>
      <w:r w:rsidRPr="00793340">
        <w:pict w14:anchorId="19057EEA">
          <v:shape id="_x0000_i3219" type="#_x0000_t75" style="width:434.05pt;height:218.05pt;visibility:visible;mso-wrap-style:square">
            <v:imagedata r:id="rId50" o:title=""/>
          </v:shape>
        </w:pict>
      </w:r>
    </w:p>
    <w:p w14:paraId="3089527C" w14:textId="75C3D247" w:rsidR="00C9487F" w:rsidRPr="00793340" w:rsidRDefault="00505310" w:rsidP="00505310">
      <w:pPr>
        <w:pStyle w:val="Caption"/>
        <w:rPr>
          <w:iCs w:val="0"/>
          <w:noProof w:val="0"/>
        </w:rPr>
      </w:pPr>
      <w:r>
        <w:t xml:space="preserve">Sl. </w:t>
      </w:r>
      <w:r w:rsidR="00325A6D">
        <w:fldChar w:fldCharType="begin"/>
      </w:r>
      <w:r w:rsidR="00325A6D">
        <w:instrText xml:space="preserve"> STYLEREF 1 \s </w:instrText>
      </w:r>
      <w:r w:rsidR="00325A6D">
        <w:fldChar w:fldCharType="separate"/>
      </w:r>
      <w:r w:rsidR="00325A6D">
        <w:t>5</w:t>
      </w:r>
      <w:r w:rsidR="00325A6D">
        <w:fldChar w:fldCharType="end"/>
      </w:r>
      <w:r w:rsidR="00325A6D">
        <w:t>.</w:t>
      </w:r>
      <w:r w:rsidR="00325A6D">
        <w:fldChar w:fldCharType="begin"/>
      </w:r>
      <w:r w:rsidR="00325A6D">
        <w:instrText xml:space="preserve"> SEQ Sl. \* ARABIC \s 1 </w:instrText>
      </w:r>
      <w:r w:rsidR="00325A6D">
        <w:fldChar w:fldCharType="separate"/>
      </w:r>
      <w:r w:rsidR="00325A6D">
        <w:t>6</w:t>
      </w:r>
      <w:r w:rsidR="00325A6D">
        <w:fldChar w:fldCharType="end"/>
      </w:r>
      <w:r>
        <w:t xml:space="preserve"> – definicija tool-a</w:t>
      </w:r>
    </w:p>
    <w:p w14:paraId="4AB7CD5C" w14:textId="034E0F76" w:rsidR="003031D4" w:rsidRPr="00793340" w:rsidRDefault="00C9487F" w:rsidP="00C9487F">
      <w:pPr>
        <w:pStyle w:val="Heading4"/>
        <w:rPr>
          <w:lang w:val="hr-HR"/>
        </w:rPr>
      </w:pPr>
      <w:r w:rsidRPr="00793340">
        <w:rPr>
          <w:lang w:val="hr-HR"/>
        </w:rPr>
        <w:t xml:space="preserve">5.1.3.5. </w:t>
      </w:r>
      <w:r w:rsidR="003031D4" w:rsidRPr="00793340">
        <w:rPr>
          <w:lang w:val="hr-HR"/>
        </w:rPr>
        <w:t>Orchestration flow</w:t>
      </w:r>
    </w:p>
    <w:p w14:paraId="084E31FE" w14:textId="273C08C6" w:rsidR="003031D4" w:rsidRPr="00793340" w:rsidRDefault="00C9487F" w:rsidP="00952668">
      <w:pPr>
        <w:jc w:val="both"/>
        <w:rPr>
          <w:lang w:eastAsia="en-US"/>
        </w:rPr>
      </w:pPr>
      <w:r w:rsidRPr="00793340">
        <w:rPr>
          <w:lang w:eastAsia="en-US"/>
        </w:rPr>
        <w:t>Kompletan flow od korisničkog upita do finalnog odgovora odvija se u sljedećim koracima</w:t>
      </w:r>
      <w:r w:rsidR="003031D4" w:rsidRPr="00793340">
        <w:rPr>
          <w:lang w:eastAsia="en-US"/>
        </w:rPr>
        <w:t>:</w:t>
      </w:r>
    </w:p>
    <w:p w14:paraId="3AE0A282" w14:textId="77777777" w:rsidR="003031D4" w:rsidRPr="00793340" w:rsidRDefault="003031D4" w:rsidP="00952668">
      <w:pPr>
        <w:numPr>
          <w:ilvl w:val="0"/>
          <w:numId w:val="97"/>
        </w:numPr>
        <w:jc w:val="both"/>
        <w:rPr>
          <w:lang w:eastAsia="en-US"/>
        </w:rPr>
      </w:pPr>
      <w:r w:rsidRPr="00793340">
        <w:rPr>
          <w:b/>
          <w:bCs/>
          <w:lang w:eastAsia="en-US"/>
        </w:rPr>
        <w:t>Korisnik šalje upit</w:t>
      </w:r>
      <w:r w:rsidRPr="00793340">
        <w:rPr>
          <w:lang w:eastAsia="en-US"/>
        </w:rPr>
        <w:t> - "Imate li plavi granit?"</w:t>
      </w:r>
    </w:p>
    <w:p w14:paraId="56C728C5" w14:textId="77777777" w:rsidR="003031D4" w:rsidRPr="00793340" w:rsidRDefault="003031D4" w:rsidP="00952668">
      <w:pPr>
        <w:numPr>
          <w:ilvl w:val="0"/>
          <w:numId w:val="97"/>
        </w:numPr>
        <w:jc w:val="both"/>
        <w:rPr>
          <w:lang w:eastAsia="en-US"/>
        </w:rPr>
      </w:pPr>
      <w:r w:rsidRPr="00793340">
        <w:rPr>
          <w:b/>
          <w:bCs/>
          <w:lang w:eastAsia="en-US"/>
        </w:rPr>
        <w:t>LLM analizira upit</w:t>
      </w:r>
      <w:r w:rsidRPr="00793340">
        <w:rPr>
          <w:lang w:eastAsia="en-US"/>
        </w:rPr>
        <w:t> - Prepoznaje da je potrebna pretraga proizvoda</w:t>
      </w:r>
    </w:p>
    <w:p w14:paraId="3173FBB6" w14:textId="1B0CFF35" w:rsidR="003031D4" w:rsidRPr="00793340" w:rsidRDefault="003031D4" w:rsidP="00952668">
      <w:pPr>
        <w:numPr>
          <w:ilvl w:val="0"/>
          <w:numId w:val="97"/>
        </w:numPr>
        <w:jc w:val="both"/>
        <w:rPr>
          <w:lang w:eastAsia="en-US"/>
        </w:rPr>
      </w:pPr>
      <w:r w:rsidRPr="00793340">
        <w:rPr>
          <w:b/>
          <w:bCs/>
          <w:lang w:eastAsia="en-US"/>
        </w:rPr>
        <w:t>LLM generira tool call</w:t>
      </w:r>
      <w:r w:rsidR="00C9487F" w:rsidRPr="00793340">
        <w:rPr>
          <w:b/>
          <w:bCs/>
          <w:lang w:eastAsia="en-US"/>
        </w:rPr>
        <w:t xml:space="preserve"> - </w:t>
      </w:r>
      <w:r w:rsidR="00C9487F" w:rsidRPr="00793340">
        <w:rPr>
          <w:rStyle w:val="QuoteChar"/>
          <w:i w:val="0"/>
          <w:iCs w:val="0"/>
          <w:lang w:eastAsia="en-US"/>
        </w:rPr>
        <w:t>{ tool: "searchProducts", args: { type: "granite", query: "blue" } }</w:t>
      </w:r>
    </w:p>
    <w:p w14:paraId="498C4F68" w14:textId="77777777" w:rsidR="003031D4" w:rsidRPr="00793340" w:rsidRDefault="003031D4" w:rsidP="00952668">
      <w:pPr>
        <w:numPr>
          <w:ilvl w:val="0"/>
          <w:numId w:val="97"/>
        </w:numPr>
        <w:jc w:val="both"/>
        <w:rPr>
          <w:lang w:eastAsia="en-US"/>
        </w:rPr>
      </w:pPr>
      <w:r w:rsidRPr="00793340">
        <w:rPr>
          <w:b/>
          <w:bCs/>
          <w:lang w:eastAsia="en-US"/>
        </w:rPr>
        <w:t>AI SDK detektira tool call</w:t>
      </w:r>
      <w:r w:rsidRPr="00793340">
        <w:rPr>
          <w:lang w:eastAsia="en-US"/>
        </w:rPr>
        <w:t> - Automatski parsira LLM stream i identificira poziv funkcije</w:t>
      </w:r>
    </w:p>
    <w:p w14:paraId="24DBDD8B" w14:textId="2A473F15" w:rsidR="00C9487F" w:rsidRPr="00793340" w:rsidRDefault="003031D4" w:rsidP="00C9487F">
      <w:pPr>
        <w:numPr>
          <w:ilvl w:val="0"/>
          <w:numId w:val="97"/>
        </w:numPr>
        <w:jc w:val="both"/>
      </w:pPr>
      <w:r w:rsidRPr="00793340">
        <w:rPr>
          <w:b/>
          <w:bCs/>
          <w:lang w:eastAsia="en-US"/>
        </w:rPr>
        <w:t>Tool se izvršava</w:t>
      </w:r>
      <w:r w:rsidRPr="00793340">
        <w:rPr>
          <w:lang w:eastAsia="en-US"/>
        </w:rPr>
        <w:t> - </w:t>
      </w:r>
      <w:r w:rsidR="00C9487F" w:rsidRPr="00793340">
        <w:t>searchProducts.execute()</w:t>
      </w:r>
      <w:r w:rsidR="00C9487F" w:rsidRPr="00793340">
        <w:t xml:space="preserve"> </w:t>
      </w:r>
      <w:r w:rsidR="00C9487F" w:rsidRPr="00793340">
        <w:t>izvršava PostgreSQL full-text search</w:t>
      </w:r>
    </w:p>
    <w:p w14:paraId="07530F9B" w14:textId="21CEF564" w:rsidR="003031D4" w:rsidRPr="00793340" w:rsidRDefault="003031D4" w:rsidP="00BC4F72">
      <w:pPr>
        <w:numPr>
          <w:ilvl w:val="0"/>
          <w:numId w:val="97"/>
        </w:numPr>
        <w:jc w:val="both"/>
        <w:rPr>
          <w:lang w:eastAsia="en-US"/>
        </w:rPr>
      </w:pPr>
      <w:r w:rsidRPr="00793340">
        <w:rPr>
          <w:b/>
          <w:bCs/>
          <w:lang w:eastAsia="en-US"/>
        </w:rPr>
        <w:t>Rezultati se vraćaju LLM-u</w:t>
      </w:r>
      <w:r w:rsidRPr="00793340">
        <w:rPr>
          <w:lang w:eastAsia="en-US"/>
        </w:rPr>
        <w:t> - AI SDK formatira rezultate kao poruku: </w:t>
      </w:r>
      <w:r w:rsidRPr="00793340">
        <w:rPr>
          <w:rStyle w:val="QuoteChar"/>
          <w:i w:val="0"/>
          <w:iCs w:val="0"/>
          <w:lang w:eastAsia="en-US"/>
        </w:rPr>
        <w:t>{ role: "tool", result: { products: [...] } }</w:t>
      </w:r>
    </w:p>
    <w:p w14:paraId="188A6415" w14:textId="40892437" w:rsidR="003031D4" w:rsidRPr="00793340" w:rsidRDefault="003031D4" w:rsidP="00952668">
      <w:pPr>
        <w:numPr>
          <w:ilvl w:val="0"/>
          <w:numId w:val="97"/>
        </w:numPr>
        <w:jc w:val="both"/>
        <w:rPr>
          <w:lang w:eastAsia="en-US"/>
        </w:rPr>
      </w:pPr>
      <w:r w:rsidRPr="00793340">
        <w:rPr>
          <w:b/>
          <w:bCs/>
          <w:lang w:eastAsia="en-US"/>
        </w:rPr>
        <w:t>LLM generira finalni odgovor</w:t>
      </w:r>
      <w:r w:rsidRPr="00793340">
        <w:rPr>
          <w:lang w:eastAsia="en-US"/>
        </w:rPr>
        <w:t> - Koristi stvarne podatke iz tool rezultata</w:t>
      </w:r>
    </w:p>
    <w:p w14:paraId="102E4B01" w14:textId="77777777" w:rsidR="003031D4" w:rsidRPr="00793340" w:rsidRDefault="003031D4" w:rsidP="00952668">
      <w:pPr>
        <w:numPr>
          <w:ilvl w:val="0"/>
          <w:numId w:val="97"/>
        </w:numPr>
        <w:jc w:val="both"/>
        <w:rPr>
          <w:lang w:eastAsia="en-US"/>
        </w:rPr>
      </w:pPr>
      <w:r w:rsidRPr="00793340">
        <w:rPr>
          <w:b/>
          <w:bCs/>
          <w:lang w:eastAsia="en-US"/>
        </w:rPr>
        <w:t>Odgovor se streamuje klijentu</w:t>
      </w:r>
      <w:r w:rsidRPr="00793340">
        <w:rPr>
          <w:lang w:eastAsia="en-US"/>
        </w:rPr>
        <w:t> - Kroz SSE protokol, word-by-word</w:t>
      </w:r>
    </w:p>
    <w:p w14:paraId="5B0022E1" w14:textId="77777777" w:rsidR="003031D4" w:rsidRPr="00793340" w:rsidRDefault="003031D4" w:rsidP="00952668">
      <w:pPr>
        <w:jc w:val="both"/>
        <w:rPr>
          <w:lang w:eastAsia="en-US"/>
        </w:rPr>
      </w:pPr>
      <w:r w:rsidRPr="00793340">
        <w:rPr>
          <w:lang w:eastAsia="en-US"/>
        </w:rPr>
        <w:lastRenderedPageBreak/>
        <w:t>Ovaj proces je potpuno automatiziran od strane AI SDK-a - developer samo definira tool funkciju i registrira je u streamText konfiguraciji. AI SDK se brine za detekciju tool callova, izvršavanje funkcija, slanje rezultata natrag LLM-u i streaming finalnog odgovora.</w:t>
      </w:r>
    </w:p>
    <w:p w14:paraId="4F833608" w14:textId="76024CE9" w:rsidR="003031D4" w:rsidRPr="00793340" w:rsidRDefault="003031D4" w:rsidP="00C9487F">
      <w:pPr>
        <w:pStyle w:val="Heading4"/>
        <w:rPr>
          <w:lang w:val="hr-HR"/>
        </w:rPr>
      </w:pPr>
      <w:r w:rsidRPr="00793340">
        <w:rPr>
          <w:lang w:val="hr-HR"/>
        </w:rPr>
        <w:t>5.1.3.</w:t>
      </w:r>
      <w:r w:rsidR="00C9487F" w:rsidRPr="00793340">
        <w:rPr>
          <w:lang w:val="hr-HR"/>
        </w:rPr>
        <w:t>5</w:t>
      </w:r>
      <w:r w:rsidRPr="00793340">
        <w:rPr>
          <w:lang w:val="hr-HR"/>
        </w:rPr>
        <w:t>.</w:t>
      </w:r>
      <w:r w:rsidR="00220BDD" w:rsidRPr="00793340">
        <w:rPr>
          <w:lang w:val="hr-HR"/>
        </w:rPr>
        <w:t xml:space="preserve"> Smanjivanje</w:t>
      </w:r>
      <w:r w:rsidRPr="00793340">
        <w:rPr>
          <w:lang w:val="hr-HR"/>
        </w:rPr>
        <w:t xml:space="preserve"> halucinacija</w:t>
      </w:r>
    </w:p>
    <w:p w14:paraId="77BCAAF8" w14:textId="6878941A" w:rsidR="003031D4" w:rsidRPr="00793340" w:rsidRDefault="00C9487F" w:rsidP="00952668">
      <w:pPr>
        <w:jc w:val="both"/>
        <w:rPr>
          <w:lang w:eastAsia="en-US"/>
        </w:rPr>
      </w:pPr>
      <w:r w:rsidRPr="00793340">
        <w:rPr>
          <w:lang w:eastAsia="en-US"/>
        </w:rPr>
        <w:t>Halucinacije su situacije gdje LLM generira informacije koje nisu utemeljene na stvarnim podacima što predstavljaju značajan problem u e-commerce kontekstu. Ako asistent "izmisli" proizvod koji ne postoji ili navede pogrešnu cijenu, to može rezultirati lošim korisničkim iskustvom i gubitkom povjerenja</w:t>
      </w:r>
      <w:r w:rsidR="003031D4" w:rsidRPr="00793340">
        <w:rPr>
          <w:lang w:eastAsia="en-US"/>
        </w:rPr>
        <w:t>.</w:t>
      </w:r>
    </w:p>
    <w:p w14:paraId="0D59DD97" w14:textId="3593E355" w:rsidR="003031D4" w:rsidRDefault="003031D4" w:rsidP="00952668">
      <w:pPr>
        <w:jc w:val="both"/>
        <w:rPr>
          <w:lang w:eastAsia="en-US"/>
        </w:rPr>
      </w:pPr>
      <w:r w:rsidRPr="00793340">
        <w:rPr>
          <w:lang w:eastAsia="en-US"/>
        </w:rPr>
        <w:t xml:space="preserve">Primarni mehanizam za </w:t>
      </w:r>
      <w:r w:rsidR="00220BDD" w:rsidRPr="00793340">
        <w:rPr>
          <w:lang w:eastAsia="en-US"/>
        </w:rPr>
        <w:t xml:space="preserve">smanjivanje </w:t>
      </w:r>
      <w:r w:rsidRPr="00793340">
        <w:rPr>
          <w:lang w:eastAsia="en-US"/>
        </w:rPr>
        <w:t xml:space="preserve">halucinacija je </w:t>
      </w:r>
      <w:r w:rsidR="00325A6D">
        <w:rPr>
          <w:lang w:eastAsia="en-US"/>
        </w:rPr>
        <w:t>„</w:t>
      </w:r>
      <w:r w:rsidRPr="00793340">
        <w:rPr>
          <w:lang w:eastAsia="en-US"/>
        </w:rPr>
        <w:t>system prompt</w:t>
      </w:r>
      <w:r w:rsidR="00325A6D">
        <w:rPr>
          <w:lang w:eastAsia="en-US"/>
        </w:rPr>
        <w:t>“</w:t>
      </w:r>
      <w:r w:rsidRPr="00793340">
        <w:rPr>
          <w:lang w:eastAsia="en-US"/>
        </w:rPr>
        <w:t xml:space="preserve"> koji eksplicitno instruira LLM da koristi isključivo podatke iz tool rezultata</w:t>
      </w:r>
      <w:r w:rsidR="00325A6D">
        <w:rPr>
          <w:lang w:eastAsia="en-US"/>
        </w:rPr>
        <w:t xml:space="preserve"> (Sl. 5.7)</w:t>
      </w:r>
      <w:r w:rsidR="00C9487F" w:rsidRPr="00793340">
        <w:rPr>
          <w:lang w:eastAsia="en-US"/>
        </w:rPr>
        <w:t>.</w:t>
      </w:r>
    </w:p>
    <w:p w14:paraId="1F130184" w14:textId="77777777" w:rsidR="00505310" w:rsidRPr="00793340" w:rsidRDefault="00505310" w:rsidP="00952668">
      <w:pPr>
        <w:jc w:val="both"/>
        <w:rPr>
          <w:lang w:eastAsia="en-US"/>
        </w:rPr>
      </w:pPr>
    </w:p>
    <w:p w14:paraId="4C8B0B10" w14:textId="77777777" w:rsidR="00505310" w:rsidRDefault="00C9487F" w:rsidP="00505310">
      <w:pPr>
        <w:keepNext/>
        <w:jc w:val="center"/>
      </w:pPr>
      <w:r w:rsidRPr="00793340">
        <w:pict w14:anchorId="18431369">
          <v:shape id="_x0000_i3222" type="#_x0000_t75" style="width:425.2pt;height:125.65pt;visibility:visible;mso-wrap-style:square">
            <v:imagedata r:id="rId51" o:title=""/>
          </v:shape>
        </w:pict>
      </w:r>
    </w:p>
    <w:p w14:paraId="59DB2379" w14:textId="64BF784B" w:rsidR="00C9487F" w:rsidRPr="00793340" w:rsidRDefault="00505310" w:rsidP="00505310">
      <w:pPr>
        <w:pStyle w:val="Caption"/>
        <w:rPr>
          <w:iCs w:val="0"/>
          <w:noProof w:val="0"/>
          <w:lang w:eastAsia="en-US"/>
        </w:rPr>
      </w:pPr>
      <w:r>
        <w:t xml:space="preserve">Sl. </w:t>
      </w:r>
      <w:r w:rsidR="00325A6D">
        <w:fldChar w:fldCharType="begin"/>
      </w:r>
      <w:r w:rsidR="00325A6D">
        <w:instrText xml:space="preserve"> STYLEREF 1 \s </w:instrText>
      </w:r>
      <w:r w:rsidR="00325A6D">
        <w:fldChar w:fldCharType="separate"/>
      </w:r>
      <w:r w:rsidR="00325A6D">
        <w:t>5</w:t>
      </w:r>
      <w:r w:rsidR="00325A6D">
        <w:fldChar w:fldCharType="end"/>
      </w:r>
      <w:r w:rsidR="00325A6D">
        <w:t>.</w:t>
      </w:r>
      <w:r w:rsidR="00325A6D">
        <w:fldChar w:fldCharType="begin"/>
      </w:r>
      <w:r w:rsidR="00325A6D">
        <w:instrText xml:space="preserve"> SEQ Sl. \* ARABIC \s 1 </w:instrText>
      </w:r>
      <w:r w:rsidR="00325A6D">
        <w:fldChar w:fldCharType="separate"/>
      </w:r>
      <w:r w:rsidR="00325A6D">
        <w:t>7</w:t>
      </w:r>
      <w:r w:rsidR="00325A6D">
        <w:fldChar w:fldCharType="end"/>
      </w:r>
      <w:r>
        <w:t xml:space="preserve"> – definicija predefiniranog upita</w:t>
      </w:r>
    </w:p>
    <w:p w14:paraId="567A92AB" w14:textId="6499719F" w:rsidR="00135C2E" w:rsidRPr="00793340" w:rsidRDefault="00325A6D" w:rsidP="00C9487F">
      <w:pPr>
        <w:jc w:val="both"/>
        <w:rPr>
          <w:lang w:eastAsia="en-US"/>
        </w:rPr>
      </w:pPr>
      <w:r>
        <w:rPr>
          <w:lang w:eastAsia="en-US"/>
        </w:rPr>
        <w:br/>
      </w:r>
      <w:r w:rsidR="00C9487F" w:rsidRPr="00793340">
        <w:rPr>
          <w:lang w:eastAsia="en-US"/>
        </w:rPr>
        <w:t>System prompt se LLM-u šalje kao prva poruka u konverzaciji i definira osnovna pravila</w:t>
      </w:r>
      <w:r w:rsidR="00C9487F" w:rsidRPr="00793340">
        <w:rPr>
          <w:lang w:eastAsia="en-US"/>
        </w:rPr>
        <w:t xml:space="preserve"> </w:t>
      </w:r>
      <w:r w:rsidR="00C9487F" w:rsidRPr="00793340">
        <w:rPr>
          <w:lang w:eastAsia="en-US"/>
        </w:rPr>
        <w:t xml:space="preserve">za generiranje odgovora. Eksplicitne zabrane poput </w:t>
      </w:r>
      <w:r w:rsidR="00C9487F" w:rsidRPr="00793340">
        <w:rPr>
          <w:lang w:eastAsia="en-US"/>
        </w:rPr>
        <w:t>„</w:t>
      </w:r>
      <w:r w:rsidR="00C9487F" w:rsidRPr="00793340">
        <w:rPr>
          <w:lang w:eastAsia="en-US"/>
        </w:rPr>
        <w:t>NEVER</w:t>
      </w:r>
      <w:r w:rsidR="00C9487F" w:rsidRPr="00793340">
        <w:rPr>
          <w:lang w:eastAsia="en-US"/>
        </w:rPr>
        <w:t>“</w:t>
      </w:r>
      <w:r w:rsidR="00C9487F" w:rsidRPr="00793340">
        <w:rPr>
          <w:lang w:eastAsia="en-US"/>
        </w:rPr>
        <w:t xml:space="preserve"> i </w:t>
      </w:r>
      <w:r w:rsidR="00135C2E" w:rsidRPr="00793340">
        <w:rPr>
          <w:lang w:eastAsia="en-US"/>
        </w:rPr>
        <w:t>„</w:t>
      </w:r>
      <w:r w:rsidR="00C9487F" w:rsidRPr="00793340">
        <w:rPr>
          <w:lang w:eastAsia="en-US"/>
        </w:rPr>
        <w:t>ONLY</w:t>
      </w:r>
      <w:r w:rsidR="00135C2E" w:rsidRPr="00793340">
        <w:rPr>
          <w:lang w:eastAsia="en-US"/>
        </w:rPr>
        <w:t>“</w:t>
      </w:r>
      <w:r w:rsidR="00C9487F" w:rsidRPr="00793340">
        <w:rPr>
          <w:lang w:eastAsia="en-US"/>
        </w:rPr>
        <w:t xml:space="preserve"> značajno smanjuju vjerojatnost halucinacija i povećavaju pouzdanost sustava. Dodatno, system prompt se može dinamički obogatiti kontekstualnim informacijama o korisniku, poput lokacije, dohvaćenima putem vercel/functions paketa (Sl.), čime se omogućuju relevantniji odgovori (npr. regionalne preporuke proizvoda ili procjene dostave) bez povećanja rizika od halucinacija, budući da se koriste isključivo provjereni faktografski podaci o korisniku.</w:t>
      </w:r>
    </w:p>
    <w:p w14:paraId="19EDFD7D" w14:textId="77777777" w:rsidR="00325A6D" w:rsidRDefault="00C9487F" w:rsidP="00325A6D">
      <w:pPr>
        <w:keepNext/>
        <w:jc w:val="center"/>
      </w:pPr>
      <w:r w:rsidRPr="00793340">
        <w:pict w14:anchorId="2E763CEA">
          <v:shape id="_x0000_i3226" type="#_x0000_t75" style="width:422.5pt;height:154.2pt;visibility:visible;mso-wrap-style:square">
            <v:imagedata r:id="rId52" o:title=""/>
          </v:shape>
        </w:pict>
      </w:r>
    </w:p>
    <w:p w14:paraId="19E8D033" w14:textId="7FDAA420" w:rsidR="00C9487F" w:rsidRPr="00793340" w:rsidRDefault="00325A6D" w:rsidP="00325A6D">
      <w:pPr>
        <w:pStyle w:val="Caption"/>
        <w:rPr>
          <w:iCs w:val="0"/>
          <w:noProof w:val="0"/>
          <w:lang w:eastAsia="en-US"/>
        </w:rPr>
      </w:pPr>
      <w:r>
        <w:t xml:space="preserve">Sl. </w:t>
      </w:r>
      <w:r>
        <w:fldChar w:fldCharType="begin"/>
      </w:r>
      <w:r>
        <w:instrText xml:space="preserve"> STYLEREF 1 \s </w:instrText>
      </w:r>
      <w:r>
        <w:fldChar w:fldCharType="separate"/>
      </w:r>
      <w:r>
        <w:t>5</w:t>
      </w:r>
      <w:r>
        <w:fldChar w:fldCharType="end"/>
      </w:r>
      <w:r>
        <w:t>.</w:t>
      </w:r>
      <w:r>
        <w:fldChar w:fldCharType="begin"/>
      </w:r>
      <w:r>
        <w:instrText xml:space="preserve"> SEQ Sl. \* ARABIC \s 1 </w:instrText>
      </w:r>
      <w:r>
        <w:fldChar w:fldCharType="separate"/>
      </w:r>
      <w:r>
        <w:t>8</w:t>
      </w:r>
      <w:r>
        <w:fldChar w:fldCharType="end"/>
      </w:r>
      <w:r>
        <w:t xml:space="preserve"> – generiranje system prompta</w:t>
      </w:r>
    </w:p>
    <w:p w14:paraId="3DCE41C2" w14:textId="77777777" w:rsidR="00C9487F" w:rsidRPr="00793340" w:rsidRDefault="00C9487F" w:rsidP="00952668">
      <w:pPr>
        <w:jc w:val="both"/>
        <w:rPr>
          <w:lang w:eastAsia="en-US"/>
        </w:rPr>
      </w:pPr>
    </w:p>
    <w:p w14:paraId="14C651E7" w14:textId="0539076F" w:rsidR="003031D4" w:rsidRPr="00793340" w:rsidRDefault="003031D4" w:rsidP="00325A6D">
      <w:pPr>
        <w:jc w:val="both"/>
        <w:rPr>
          <w:lang w:eastAsia="en-US"/>
        </w:rPr>
      </w:pPr>
      <w:r w:rsidRPr="00793340">
        <w:rPr>
          <w:lang w:eastAsia="en-US"/>
        </w:rPr>
        <w:t>Kombinacija strogih pravila u system promptu, tool-only pristupa podacima i eksplicitnih zabrana rezultira asistentom koji konzistentno pruža točne informacije temeljene na stvarnom stanju baze proizvoda.</w:t>
      </w:r>
    </w:p>
    <w:p w14:paraId="1A4A03F6" w14:textId="03A1E636" w:rsidR="00710DD3" w:rsidRPr="00793340" w:rsidRDefault="00710DD3" w:rsidP="003031D4">
      <w:pPr>
        <w:pStyle w:val="Heading3"/>
      </w:pPr>
      <w:bookmarkStart w:id="75" w:name="_Toc220638486"/>
      <w:r w:rsidRPr="00793340">
        <w:t xml:space="preserve">5.1.4. </w:t>
      </w:r>
      <w:r w:rsidR="002176E2" w:rsidRPr="00793340">
        <w:t> Pretraživanje proizvoda i spremišta podataka</w:t>
      </w:r>
      <w:bookmarkEnd w:id="75"/>
    </w:p>
    <w:p w14:paraId="12AA1AAE" w14:textId="3B502842" w:rsidR="00135C2E" w:rsidRPr="00793340" w:rsidRDefault="00135C2E" w:rsidP="00135C2E">
      <w:pPr>
        <w:jc w:val="both"/>
        <w:rPr>
          <w:lang w:eastAsia="en-US"/>
        </w:rPr>
      </w:pPr>
      <w:r w:rsidRPr="00793340">
        <w:rPr>
          <w:lang w:eastAsia="en-US"/>
        </w:rPr>
        <w:t>Efikasno pretraživanje proizvoda ključno je za funkcionalnost virtualnog asistenta. Korisnici postavljaju upite u prirodnom jeziku, a sustav mora brzo pronaći relevantne proizvode iz kataloga. Za tu svrhu implementirano je rješenje temeljeno na PostgreSQL Full-Text Search (FTS) funkcionalnostima, koje omogućuje napredne mogućnosti pretraživanja bez potrebe za vanjskim servisima ili vector bazama podataka.</w:t>
      </w:r>
    </w:p>
    <w:p w14:paraId="22CE4354" w14:textId="5C235D16" w:rsidR="00135C2E" w:rsidRPr="00793340" w:rsidRDefault="00135C2E" w:rsidP="00135C2E">
      <w:pPr>
        <w:pStyle w:val="Heading4"/>
        <w:rPr>
          <w:lang w:val="hr-HR"/>
        </w:rPr>
      </w:pPr>
      <w:r w:rsidRPr="00793340">
        <w:rPr>
          <w:lang w:val="hr-HR"/>
        </w:rPr>
        <w:t xml:space="preserve">5.1.4.1. </w:t>
      </w:r>
      <w:r w:rsidRPr="00793340">
        <w:rPr>
          <w:lang w:val="hr-HR"/>
        </w:rPr>
        <w:t>PostgreSQL kao primarno spremište</w:t>
      </w:r>
    </w:p>
    <w:p w14:paraId="04BBC043" w14:textId="77DEECC9" w:rsidR="00AF0756" w:rsidRPr="00793340" w:rsidRDefault="00AF0756" w:rsidP="00AF0756">
      <w:pPr>
        <w:jc w:val="both"/>
        <w:rPr>
          <w:lang w:eastAsia="en-US"/>
        </w:rPr>
      </w:pPr>
      <w:r w:rsidRPr="00793340">
        <w:rPr>
          <w:lang w:eastAsia="en-US"/>
        </w:rPr>
        <w:t>PostgreSQL služi kao primarno spremište podataka za cijeli sustav. Konkretno, koristi se Neon DB - serverless PostgreSQL platforma koja omogućuje automatsko skaliranje i branching baze podataka. Osim standardnih relacijskih podataka, PostgreSQL pruža napredne mogućnosti za pretraživanje punog teksta koje su ključne za virtualnog asistenta. Payload CMS koristi PostgreSQL adapter (payloadcms/db-postgres) za sve operacije s bazom podataka. Serverless arhitektura Neon DB-a omogućuje automatsko skaliranje prema opterećenju i smanjuje operativne troškove jer se baza automatski pauzira tijekom neaktivnosti, što je posebno korisno u razvojnom i testnom okruženju.</w:t>
      </w:r>
    </w:p>
    <w:p w14:paraId="67BD600D" w14:textId="05FF17E3" w:rsidR="00AF0756" w:rsidRPr="00793340" w:rsidRDefault="00AF0756" w:rsidP="00AF0756">
      <w:pPr>
        <w:pStyle w:val="Heading4"/>
        <w:rPr>
          <w:lang w:val="hr-HR"/>
        </w:rPr>
      </w:pPr>
      <w:r w:rsidRPr="00793340">
        <w:rPr>
          <w:lang w:val="hr-HR"/>
        </w:rPr>
        <w:t>5.1.4.</w:t>
      </w:r>
      <w:r w:rsidRPr="00793340">
        <w:rPr>
          <w:lang w:val="hr-HR"/>
        </w:rPr>
        <w:t>2</w:t>
      </w:r>
      <w:r w:rsidRPr="00793340">
        <w:rPr>
          <w:lang w:val="hr-HR"/>
        </w:rPr>
        <w:t>. Full-Text Search</w:t>
      </w:r>
    </w:p>
    <w:p w14:paraId="39D789E3" w14:textId="07B577C1" w:rsidR="00135C2E" w:rsidRPr="00325A6D" w:rsidRDefault="00325A6D" w:rsidP="00135C2E">
      <w:pPr>
        <w:jc w:val="both"/>
        <w:rPr>
          <w:lang w:val="en-US" w:eastAsia="en-US"/>
        </w:rPr>
      </w:pPr>
      <w:r w:rsidRPr="00325A6D">
        <w:rPr>
          <w:lang w:val="en-US" w:eastAsia="en-US"/>
        </w:rPr>
        <w:t xml:space="preserve">PostgreSQL Full-Text Search </w:t>
      </w:r>
      <w:proofErr w:type="spellStart"/>
      <w:r w:rsidRPr="00325A6D">
        <w:rPr>
          <w:lang w:val="en-US" w:eastAsia="en-US"/>
        </w:rPr>
        <w:t>temelji</w:t>
      </w:r>
      <w:proofErr w:type="spellEnd"/>
      <w:r w:rsidRPr="00325A6D">
        <w:rPr>
          <w:lang w:val="en-US" w:eastAsia="en-US"/>
        </w:rPr>
        <w:t xml:space="preserve"> se </w:t>
      </w:r>
      <w:proofErr w:type="spellStart"/>
      <w:r w:rsidRPr="00325A6D">
        <w:rPr>
          <w:lang w:val="en-US" w:eastAsia="en-US"/>
        </w:rPr>
        <w:t>na</w:t>
      </w:r>
      <w:proofErr w:type="spellEnd"/>
      <w:r w:rsidRPr="00325A6D">
        <w:rPr>
          <w:lang w:val="en-US" w:eastAsia="en-US"/>
        </w:rPr>
        <w:t xml:space="preserve"> </w:t>
      </w:r>
      <w:proofErr w:type="spellStart"/>
      <w:r w:rsidRPr="00325A6D">
        <w:rPr>
          <w:lang w:val="en-US" w:eastAsia="en-US"/>
        </w:rPr>
        <w:t>tsvector</w:t>
      </w:r>
      <w:proofErr w:type="spellEnd"/>
      <w:r w:rsidRPr="00325A6D">
        <w:rPr>
          <w:lang w:val="en-US" w:eastAsia="en-US"/>
        </w:rPr>
        <w:t xml:space="preserve"> </w:t>
      </w:r>
      <w:proofErr w:type="spellStart"/>
      <w:r w:rsidRPr="00325A6D">
        <w:rPr>
          <w:lang w:val="en-US" w:eastAsia="en-US"/>
        </w:rPr>
        <w:t>tipu</w:t>
      </w:r>
      <w:proofErr w:type="spellEnd"/>
      <w:r w:rsidRPr="00325A6D">
        <w:rPr>
          <w:lang w:val="en-US" w:eastAsia="en-US"/>
        </w:rPr>
        <w:t xml:space="preserve"> </w:t>
      </w:r>
      <w:proofErr w:type="spellStart"/>
      <w:r w:rsidRPr="00325A6D">
        <w:rPr>
          <w:lang w:val="en-US" w:eastAsia="en-US"/>
        </w:rPr>
        <w:t>podataka</w:t>
      </w:r>
      <w:proofErr w:type="spellEnd"/>
      <w:r w:rsidRPr="00325A6D">
        <w:rPr>
          <w:lang w:val="en-US" w:eastAsia="en-US"/>
        </w:rPr>
        <w:t xml:space="preserve"> </w:t>
      </w:r>
      <w:proofErr w:type="spellStart"/>
      <w:r w:rsidRPr="00325A6D">
        <w:rPr>
          <w:lang w:val="en-US" w:eastAsia="en-US"/>
        </w:rPr>
        <w:t>i</w:t>
      </w:r>
      <w:proofErr w:type="spellEnd"/>
      <w:r w:rsidRPr="00325A6D">
        <w:rPr>
          <w:lang w:val="en-US" w:eastAsia="en-US"/>
        </w:rPr>
        <w:t xml:space="preserve"> GIN (Generalized Inverted Index) </w:t>
      </w:r>
      <w:proofErr w:type="spellStart"/>
      <w:r w:rsidRPr="00325A6D">
        <w:rPr>
          <w:lang w:val="en-US" w:eastAsia="en-US"/>
        </w:rPr>
        <w:t>indeksima</w:t>
      </w:r>
      <w:proofErr w:type="spellEnd"/>
      <w:r w:rsidRPr="00325A6D">
        <w:rPr>
          <w:lang w:val="en-US" w:eastAsia="en-US"/>
        </w:rPr>
        <w:t xml:space="preserve">. </w:t>
      </w:r>
      <w:proofErr w:type="spellStart"/>
      <w:r w:rsidRPr="00325A6D">
        <w:rPr>
          <w:lang w:val="en-US" w:eastAsia="en-US"/>
        </w:rPr>
        <w:t>Specijalizirani</w:t>
      </w:r>
      <w:proofErr w:type="spellEnd"/>
      <w:r w:rsidRPr="00325A6D">
        <w:rPr>
          <w:lang w:val="en-US" w:eastAsia="en-US"/>
        </w:rPr>
        <w:t xml:space="preserve"> tip </w:t>
      </w:r>
      <w:proofErr w:type="spellStart"/>
      <w:r w:rsidRPr="00325A6D">
        <w:rPr>
          <w:lang w:val="en-US" w:eastAsia="en-US"/>
        </w:rPr>
        <w:t>podataja</w:t>
      </w:r>
      <w:proofErr w:type="spellEnd"/>
      <w:r w:rsidRPr="00325A6D">
        <w:rPr>
          <w:lang w:val="en-US" w:eastAsia="en-US"/>
        </w:rPr>
        <w:t xml:space="preserve"> </w:t>
      </w:r>
      <w:proofErr w:type="spellStart"/>
      <w:r w:rsidRPr="00325A6D">
        <w:rPr>
          <w:lang w:val="en-US" w:eastAsia="en-US"/>
        </w:rPr>
        <w:t>tsvector</w:t>
      </w:r>
      <w:proofErr w:type="spellEnd"/>
      <w:r w:rsidRPr="00325A6D">
        <w:rPr>
          <w:lang w:val="en-US" w:eastAsia="en-US"/>
        </w:rPr>
        <w:t xml:space="preserve"> koji </w:t>
      </w:r>
      <w:proofErr w:type="spellStart"/>
      <w:r w:rsidRPr="00325A6D">
        <w:rPr>
          <w:lang w:val="en-US" w:eastAsia="en-US"/>
        </w:rPr>
        <w:t>predstavlja</w:t>
      </w:r>
      <w:proofErr w:type="spellEnd"/>
      <w:r w:rsidRPr="00325A6D">
        <w:rPr>
          <w:lang w:val="en-US" w:eastAsia="en-US"/>
        </w:rPr>
        <w:t xml:space="preserve"> </w:t>
      </w:r>
      <w:proofErr w:type="spellStart"/>
      <w:r w:rsidRPr="00325A6D">
        <w:rPr>
          <w:lang w:val="en-US" w:eastAsia="en-US"/>
        </w:rPr>
        <w:t>dokument</w:t>
      </w:r>
      <w:proofErr w:type="spellEnd"/>
      <w:r w:rsidRPr="00325A6D">
        <w:rPr>
          <w:lang w:val="en-US" w:eastAsia="en-US"/>
        </w:rPr>
        <w:t xml:space="preserve"> </w:t>
      </w:r>
      <w:proofErr w:type="spellStart"/>
      <w:r w:rsidRPr="00325A6D">
        <w:rPr>
          <w:lang w:val="en-US" w:eastAsia="en-US"/>
        </w:rPr>
        <w:t>kao</w:t>
      </w:r>
      <w:proofErr w:type="spellEnd"/>
      <w:r w:rsidRPr="00325A6D">
        <w:rPr>
          <w:lang w:val="en-US" w:eastAsia="en-US"/>
        </w:rPr>
        <w:t xml:space="preserve"> </w:t>
      </w:r>
      <w:proofErr w:type="spellStart"/>
      <w:r w:rsidRPr="00325A6D">
        <w:rPr>
          <w:lang w:val="en-US" w:eastAsia="en-US"/>
        </w:rPr>
        <w:t>skup</w:t>
      </w:r>
      <w:proofErr w:type="spellEnd"/>
      <w:r w:rsidRPr="00325A6D">
        <w:rPr>
          <w:lang w:val="en-US" w:eastAsia="en-US"/>
        </w:rPr>
        <w:t xml:space="preserve"> </w:t>
      </w:r>
      <w:proofErr w:type="spellStart"/>
      <w:r w:rsidRPr="00325A6D">
        <w:rPr>
          <w:lang w:val="en-US" w:eastAsia="en-US"/>
        </w:rPr>
        <w:t>leksema</w:t>
      </w:r>
      <w:proofErr w:type="spellEnd"/>
      <w:r w:rsidRPr="00325A6D">
        <w:rPr>
          <w:lang w:val="en-US" w:eastAsia="en-US"/>
        </w:rPr>
        <w:t xml:space="preserve"> (</w:t>
      </w:r>
      <w:proofErr w:type="spellStart"/>
      <w:r w:rsidRPr="00325A6D">
        <w:rPr>
          <w:lang w:val="en-US" w:eastAsia="en-US"/>
        </w:rPr>
        <w:t>normaliziranih</w:t>
      </w:r>
      <w:proofErr w:type="spellEnd"/>
      <w:r w:rsidRPr="00325A6D">
        <w:rPr>
          <w:lang w:val="en-US" w:eastAsia="en-US"/>
        </w:rPr>
        <w:t xml:space="preserve"> </w:t>
      </w:r>
      <w:proofErr w:type="spellStart"/>
      <w:r w:rsidRPr="00325A6D">
        <w:rPr>
          <w:lang w:val="en-US" w:eastAsia="en-US"/>
        </w:rPr>
        <w:t>riječi</w:t>
      </w:r>
      <w:proofErr w:type="spellEnd"/>
      <w:r w:rsidRPr="00325A6D">
        <w:rPr>
          <w:lang w:val="en-US" w:eastAsia="en-US"/>
        </w:rPr>
        <w:t xml:space="preserve">), </w:t>
      </w:r>
      <w:proofErr w:type="spellStart"/>
      <w:r w:rsidRPr="00325A6D">
        <w:rPr>
          <w:lang w:val="en-US" w:eastAsia="en-US"/>
        </w:rPr>
        <w:t>dok</w:t>
      </w:r>
      <w:proofErr w:type="spellEnd"/>
      <w:r w:rsidRPr="00325A6D">
        <w:rPr>
          <w:lang w:val="en-US" w:eastAsia="en-US"/>
        </w:rPr>
        <w:t xml:space="preserve"> GIN </w:t>
      </w:r>
      <w:proofErr w:type="spellStart"/>
      <w:r w:rsidRPr="00325A6D">
        <w:rPr>
          <w:lang w:val="en-US" w:eastAsia="en-US"/>
        </w:rPr>
        <w:t>indeks</w:t>
      </w:r>
      <w:proofErr w:type="spellEnd"/>
      <w:r w:rsidRPr="00325A6D">
        <w:rPr>
          <w:lang w:val="en-US" w:eastAsia="en-US"/>
        </w:rPr>
        <w:t xml:space="preserve"> </w:t>
      </w:r>
      <w:proofErr w:type="spellStart"/>
      <w:r w:rsidRPr="00325A6D">
        <w:rPr>
          <w:lang w:val="en-US" w:eastAsia="en-US"/>
        </w:rPr>
        <w:t>omogućuje</w:t>
      </w:r>
      <w:proofErr w:type="spellEnd"/>
      <w:r w:rsidRPr="00325A6D">
        <w:rPr>
          <w:lang w:val="en-US" w:eastAsia="en-US"/>
        </w:rPr>
        <w:t xml:space="preserve"> </w:t>
      </w:r>
      <w:proofErr w:type="spellStart"/>
      <w:r w:rsidRPr="00325A6D">
        <w:rPr>
          <w:lang w:val="en-US" w:eastAsia="en-US"/>
        </w:rPr>
        <w:t>brzo</w:t>
      </w:r>
      <w:proofErr w:type="spellEnd"/>
      <w:r w:rsidRPr="00325A6D">
        <w:rPr>
          <w:lang w:val="en-US" w:eastAsia="en-US"/>
        </w:rPr>
        <w:t xml:space="preserve"> </w:t>
      </w:r>
      <w:proofErr w:type="spellStart"/>
      <w:r w:rsidRPr="00325A6D">
        <w:rPr>
          <w:lang w:val="en-US" w:eastAsia="en-US"/>
        </w:rPr>
        <w:t>pretraživanje</w:t>
      </w:r>
      <w:proofErr w:type="spellEnd"/>
      <w:r w:rsidRPr="00325A6D">
        <w:rPr>
          <w:lang w:val="en-US" w:eastAsia="en-US"/>
        </w:rPr>
        <w:t xml:space="preserve"> </w:t>
      </w:r>
      <w:proofErr w:type="spellStart"/>
      <w:r w:rsidRPr="00325A6D">
        <w:rPr>
          <w:lang w:val="en-US" w:eastAsia="en-US"/>
        </w:rPr>
        <w:t>kroz</w:t>
      </w:r>
      <w:proofErr w:type="spellEnd"/>
      <w:r w:rsidRPr="00325A6D">
        <w:rPr>
          <w:lang w:val="en-US" w:eastAsia="en-US"/>
        </w:rPr>
        <w:t xml:space="preserve"> </w:t>
      </w:r>
      <w:proofErr w:type="spellStart"/>
      <w:r w:rsidRPr="00325A6D">
        <w:rPr>
          <w:lang w:val="en-US" w:eastAsia="en-US"/>
        </w:rPr>
        <w:t>te</w:t>
      </w:r>
      <w:proofErr w:type="spellEnd"/>
      <w:r w:rsidRPr="00325A6D">
        <w:rPr>
          <w:lang w:val="en-US" w:eastAsia="en-US"/>
        </w:rPr>
        <w:t xml:space="preserve"> </w:t>
      </w:r>
      <w:proofErr w:type="spellStart"/>
      <w:r w:rsidRPr="00325A6D">
        <w:rPr>
          <w:lang w:val="en-US" w:eastAsia="en-US"/>
        </w:rPr>
        <w:t>lekseme</w:t>
      </w:r>
      <w:proofErr w:type="spellEnd"/>
      <w:r w:rsidRPr="00325A6D">
        <w:rPr>
          <w:lang w:val="en-US" w:eastAsia="en-US"/>
        </w:rPr>
        <w:t xml:space="preserve">. Za </w:t>
      </w:r>
      <w:proofErr w:type="spellStart"/>
      <w:r w:rsidRPr="00325A6D">
        <w:rPr>
          <w:lang w:val="en-US" w:eastAsia="en-US"/>
        </w:rPr>
        <w:t>potrebe</w:t>
      </w:r>
      <w:proofErr w:type="spellEnd"/>
      <w:r w:rsidRPr="00325A6D">
        <w:rPr>
          <w:lang w:val="en-US" w:eastAsia="en-US"/>
        </w:rPr>
        <w:t xml:space="preserve"> </w:t>
      </w:r>
      <w:proofErr w:type="spellStart"/>
      <w:r w:rsidRPr="00325A6D">
        <w:rPr>
          <w:lang w:val="en-US" w:eastAsia="en-US"/>
        </w:rPr>
        <w:t>virtualnog</w:t>
      </w:r>
      <w:proofErr w:type="spellEnd"/>
      <w:r w:rsidRPr="00325A6D">
        <w:rPr>
          <w:lang w:val="en-US" w:eastAsia="en-US"/>
        </w:rPr>
        <w:t xml:space="preserve"> </w:t>
      </w:r>
      <w:proofErr w:type="spellStart"/>
      <w:r w:rsidRPr="00325A6D">
        <w:rPr>
          <w:lang w:val="en-US" w:eastAsia="en-US"/>
        </w:rPr>
        <w:t>asistenta</w:t>
      </w:r>
      <w:proofErr w:type="spellEnd"/>
      <w:r w:rsidRPr="00325A6D">
        <w:rPr>
          <w:lang w:val="en-US" w:eastAsia="en-US"/>
        </w:rPr>
        <w:t xml:space="preserve">, </w:t>
      </w:r>
      <w:proofErr w:type="spellStart"/>
      <w:r w:rsidRPr="00325A6D">
        <w:rPr>
          <w:lang w:val="en-US" w:eastAsia="en-US"/>
        </w:rPr>
        <w:t>implementirana</w:t>
      </w:r>
      <w:proofErr w:type="spellEnd"/>
      <w:r w:rsidRPr="00325A6D">
        <w:rPr>
          <w:lang w:val="en-US" w:eastAsia="en-US"/>
        </w:rPr>
        <w:t xml:space="preserve"> je custom </w:t>
      </w:r>
      <w:proofErr w:type="spellStart"/>
      <w:r w:rsidRPr="00325A6D">
        <w:rPr>
          <w:lang w:val="en-US" w:eastAsia="en-US"/>
        </w:rPr>
        <w:t>migracija</w:t>
      </w:r>
      <w:proofErr w:type="spellEnd"/>
      <w:r w:rsidRPr="00325A6D">
        <w:rPr>
          <w:lang w:val="en-US" w:eastAsia="en-US"/>
        </w:rPr>
        <w:t xml:space="preserve"> </w:t>
      </w:r>
      <w:proofErr w:type="spellStart"/>
      <w:r w:rsidRPr="00325A6D">
        <w:rPr>
          <w:lang w:val="en-US" w:eastAsia="en-US"/>
        </w:rPr>
        <w:t>koja</w:t>
      </w:r>
      <w:proofErr w:type="spellEnd"/>
      <w:r w:rsidRPr="00325A6D">
        <w:rPr>
          <w:lang w:val="en-US" w:eastAsia="en-US"/>
        </w:rPr>
        <w:t xml:space="preserve"> </w:t>
      </w:r>
      <w:proofErr w:type="spellStart"/>
      <w:r w:rsidRPr="00325A6D">
        <w:rPr>
          <w:lang w:val="en-US" w:eastAsia="en-US"/>
        </w:rPr>
        <w:t>proširuje</w:t>
      </w:r>
      <w:proofErr w:type="spellEnd"/>
      <w:r w:rsidRPr="00325A6D">
        <w:rPr>
          <w:lang w:val="en-US" w:eastAsia="en-US"/>
        </w:rPr>
        <w:t xml:space="preserve"> products </w:t>
      </w:r>
      <w:proofErr w:type="spellStart"/>
      <w:r w:rsidRPr="00325A6D">
        <w:rPr>
          <w:lang w:val="en-US" w:eastAsia="en-US"/>
        </w:rPr>
        <w:t>tablicu</w:t>
      </w:r>
      <w:proofErr w:type="spellEnd"/>
      <w:r w:rsidRPr="00325A6D">
        <w:rPr>
          <w:lang w:val="en-US" w:eastAsia="en-US"/>
        </w:rPr>
        <w:t xml:space="preserve"> (</w:t>
      </w:r>
      <w:proofErr w:type="spellStart"/>
      <w:r w:rsidRPr="00325A6D">
        <w:rPr>
          <w:lang w:val="en-US" w:eastAsia="en-US"/>
        </w:rPr>
        <w:t>Sl</w:t>
      </w:r>
      <w:proofErr w:type="spellEnd"/>
      <w:r w:rsidR="00135C2E" w:rsidRPr="00793340">
        <w:rPr>
          <w:lang w:eastAsia="en-US"/>
        </w:rPr>
        <w:t>.</w:t>
      </w:r>
      <w:r>
        <w:rPr>
          <w:lang w:eastAsia="en-US"/>
        </w:rPr>
        <w:t xml:space="preserve"> 5.9</w:t>
      </w:r>
      <w:r w:rsidR="00135C2E" w:rsidRPr="00793340">
        <w:rPr>
          <w:lang w:eastAsia="en-US"/>
        </w:rPr>
        <w:t>)</w:t>
      </w:r>
      <w:r>
        <w:rPr>
          <w:lang w:eastAsia="en-US"/>
        </w:rPr>
        <w:t>.</w:t>
      </w:r>
    </w:p>
    <w:p w14:paraId="56DC266E" w14:textId="77777777" w:rsidR="00325A6D" w:rsidRDefault="00325A6D" w:rsidP="00325A6D">
      <w:pPr>
        <w:keepNext/>
        <w:jc w:val="center"/>
      </w:pPr>
      <w:r w:rsidRPr="00793340">
        <w:rPr>
          <w:lang w:eastAsia="en-US"/>
        </w:rPr>
        <w:pict w14:anchorId="4F84A892">
          <v:shape id="_x0000_i4051" type="#_x0000_t75" style="width:330.1pt;height:198.35pt;visibility:visible;mso-wrap-style:square">
            <v:imagedata r:id="rId53" o:title=""/>
          </v:shape>
        </w:pict>
      </w:r>
    </w:p>
    <w:p w14:paraId="784A9223" w14:textId="5F870983" w:rsidR="00AF0756" w:rsidRPr="00793340" w:rsidRDefault="00325A6D" w:rsidP="00325A6D">
      <w:pPr>
        <w:pStyle w:val="Caption"/>
        <w:rPr>
          <w:iCs w:val="0"/>
          <w:noProof w:val="0"/>
          <w:lang w:eastAsia="en-US"/>
        </w:rPr>
      </w:pPr>
      <w:r>
        <w:t xml:space="preserve">Sl. </w:t>
      </w:r>
      <w:r>
        <w:fldChar w:fldCharType="begin"/>
      </w:r>
      <w:r>
        <w:instrText xml:space="preserve"> STYLEREF 1 \s </w:instrText>
      </w:r>
      <w:r>
        <w:fldChar w:fldCharType="separate"/>
      </w:r>
      <w:r>
        <w:t>5</w:t>
      </w:r>
      <w:r>
        <w:fldChar w:fldCharType="end"/>
      </w:r>
      <w:r>
        <w:t>.</w:t>
      </w:r>
      <w:r>
        <w:fldChar w:fldCharType="begin"/>
      </w:r>
      <w:r>
        <w:instrText xml:space="preserve"> SEQ Sl. \* ARABIC \s 1 </w:instrText>
      </w:r>
      <w:r>
        <w:fldChar w:fldCharType="separate"/>
      </w:r>
      <w:r>
        <w:t>9</w:t>
      </w:r>
      <w:r>
        <w:fldChar w:fldCharType="end"/>
      </w:r>
      <w:r>
        <w:t xml:space="preserve"> – GIN index</w:t>
      </w:r>
    </w:p>
    <w:p w14:paraId="10F2E16F" w14:textId="17AB7569" w:rsidR="00135C2E" w:rsidRPr="00793340" w:rsidRDefault="00135C2E" w:rsidP="00AF0756">
      <w:pPr>
        <w:rPr>
          <w:lang w:eastAsia="en-US"/>
        </w:rPr>
      </w:pPr>
      <w:r w:rsidRPr="00793340">
        <w:rPr>
          <w:lang w:eastAsia="en-US"/>
        </w:rPr>
        <w:lastRenderedPageBreak/>
        <w:t>Ključne značajke ove implementacije:</w:t>
      </w:r>
    </w:p>
    <w:p w14:paraId="50BF1D84" w14:textId="24F0A7A5" w:rsidR="00135C2E" w:rsidRPr="00793340" w:rsidRDefault="00135C2E" w:rsidP="00AF0756">
      <w:pPr>
        <w:numPr>
          <w:ilvl w:val="0"/>
          <w:numId w:val="107"/>
        </w:numPr>
        <w:jc w:val="both"/>
        <w:rPr>
          <w:lang w:eastAsia="en-US"/>
        </w:rPr>
      </w:pPr>
      <w:r w:rsidRPr="00793340">
        <w:rPr>
          <w:b/>
          <w:bCs/>
          <w:lang w:eastAsia="en-US"/>
        </w:rPr>
        <w:t xml:space="preserve">Weighted search - </w:t>
      </w:r>
      <w:r w:rsidRPr="00793340">
        <w:rPr>
          <w:lang w:eastAsia="en-US"/>
        </w:rPr>
        <w:t>Naslov proizvoda (title) ima težinu 'A' (najviša prioriteta), dok opisi imaju težinu 'B'. To znači da će proizvodi s traženim pojmom u naslovu biti rangirani više od onih gdje se pojam nalazi samo u opisu.</w:t>
      </w:r>
    </w:p>
    <w:p w14:paraId="4EDC21A6" w14:textId="0F8D1036" w:rsidR="00135C2E" w:rsidRPr="00793340" w:rsidRDefault="00135C2E" w:rsidP="00AF0756">
      <w:pPr>
        <w:numPr>
          <w:ilvl w:val="0"/>
          <w:numId w:val="107"/>
        </w:numPr>
        <w:jc w:val="both"/>
        <w:rPr>
          <w:lang w:eastAsia="en-US"/>
        </w:rPr>
      </w:pPr>
      <w:r w:rsidRPr="00793340">
        <w:rPr>
          <w:b/>
          <w:bCs/>
          <w:lang w:eastAsia="en-US"/>
        </w:rPr>
        <w:t xml:space="preserve">Automatsko ažuriranje - </w:t>
      </w:r>
      <w:r w:rsidRPr="00793340">
        <w:rPr>
          <w:lang w:eastAsia="en-US"/>
        </w:rPr>
        <w:t>Trigger funkcija automatski ažurira search_vector kolonu pri svakom insertu ili updateu proizvoda, što osigurava da je search indeks uvijek sinkroniziran s podacima.</w:t>
      </w:r>
    </w:p>
    <w:p w14:paraId="6E03CF31" w14:textId="77777777" w:rsidR="00135C2E" w:rsidRPr="00793340" w:rsidRDefault="00135C2E" w:rsidP="00AF0756">
      <w:pPr>
        <w:numPr>
          <w:ilvl w:val="0"/>
          <w:numId w:val="107"/>
        </w:numPr>
        <w:jc w:val="both"/>
        <w:rPr>
          <w:lang w:eastAsia="en-US"/>
        </w:rPr>
      </w:pPr>
      <w:r w:rsidRPr="00793340">
        <w:rPr>
          <w:b/>
          <w:bCs/>
          <w:lang w:eastAsia="en-US"/>
        </w:rPr>
        <w:t>Stemming</w:t>
      </w:r>
      <w:r w:rsidRPr="00793340">
        <w:rPr>
          <w:lang w:eastAsia="en-US"/>
        </w:rPr>
        <w:t> - PostgreSQL automatski primjenjuje stemming (svođenje riječi na korijen), tako da pretraga za "polished" pronalazi i "polish", "polishing" itd.</w:t>
      </w:r>
    </w:p>
    <w:p w14:paraId="23308E9A" w14:textId="12B1C443" w:rsidR="00135C2E" w:rsidRPr="00793340" w:rsidRDefault="00AF0756" w:rsidP="00AF0756">
      <w:pPr>
        <w:pStyle w:val="Heading4"/>
        <w:rPr>
          <w:lang w:val="hr-HR"/>
        </w:rPr>
      </w:pPr>
      <w:r w:rsidRPr="00793340">
        <w:rPr>
          <w:lang w:val="hr-HR"/>
        </w:rPr>
        <w:t xml:space="preserve">5.1.4.3. </w:t>
      </w:r>
      <w:r w:rsidR="00135C2E" w:rsidRPr="00793340">
        <w:rPr>
          <w:lang w:val="hr-HR"/>
        </w:rPr>
        <w:t>Pretraživanje kroz searchProducts tool</w:t>
      </w:r>
    </w:p>
    <w:p w14:paraId="58A871EA" w14:textId="77777777" w:rsidR="00AF0756" w:rsidRPr="00793340" w:rsidRDefault="00AF0756" w:rsidP="00AF0756">
      <w:pPr>
        <w:jc w:val="both"/>
        <w:rPr>
          <w:lang w:eastAsia="en-US"/>
        </w:rPr>
      </w:pPr>
      <w:r w:rsidRPr="00793340">
        <w:rPr>
          <w:lang w:eastAsia="en-US"/>
        </w:rPr>
        <w:t xml:space="preserve">Kada LLM pozove searchProducts tool, izvršava se PostgreSQL full-text search upit. Unutar nje funkcija ts_rank izračunava relevantnost svakog proizvoda prema upitu. Ranking uzima u obzir: </w:t>
      </w:r>
    </w:p>
    <w:p w14:paraId="5126FC1E" w14:textId="578221BB" w:rsidR="00AF0756" w:rsidRPr="00793340" w:rsidRDefault="00AF0756" w:rsidP="00AF0756">
      <w:pPr>
        <w:numPr>
          <w:ilvl w:val="0"/>
          <w:numId w:val="106"/>
        </w:numPr>
        <w:jc w:val="both"/>
        <w:rPr>
          <w:lang w:eastAsia="en-US"/>
        </w:rPr>
      </w:pPr>
      <w:r w:rsidRPr="00793340">
        <w:rPr>
          <w:lang w:eastAsia="en-US"/>
        </w:rPr>
        <w:t xml:space="preserve">Učestalost pojmova u dokumentu </w:t>
      </w:r>
    </w:p>
    <w:p w14:paraId="5FA2EA21" w14:textId="60D84C09" w:rsidR="00AF0756" w:rsidRPr="00793340" w:rsidRDefault="00AF0756" w:rsidP="00AF0756">
      <w:pPr>
        <w:numPr>
          <w:ilvl w:val="0"/>
          <w:numId w:val="106"/>
        </w:numPr>
        <w:jc w:val="both"/>
        <w:rPr>
          <w:lang w:eastAsia="en-US"/>
        </w:rPr>
      </w:pPr>
      <w:r w:rsidRPr="00793340">
        <w:rPr>
          <w:lang w:eastAsia="en-US"/>
        </w:rPr>
        <w:t xml:space="preserve">Blizinu riječi u tekstu </w:t>
      </w:r>
    </w:p>
    <w:p w14:paraId="07FCEF06" w14:textId="64E9DCF8" w:rsidR="00AF0756" w:rsidRPr="00793340" w:rsidRDefault="00AF0756" w:rsidP="00AF0756">
      <w:pPr>
        <w:numPr>
          <w:ilvl w:val="0"/>
          <w:numId w:val="106"/>
        </w:numPr>
        <w:jc w:val="both"/>
        <w:rPr>
          <w:lang w:eastAsia="en-US"/>
        </w:rPr>
      </w:pPr>
      <w:r w:rsidRPr="00793340">
        <w:rPr>
          <w:lang w:eastAsia="en-US"/>
        </w:rPr>
        <w:t xml:space="preserve">Težinu polja (naslov vs. opis) </w:t>
      </w:r>
    </w:p>
    <w:p w14:paraId="0D6A7666" w14:textId="7ACEFEEA" w:rsidR="00AF0756" w:rsidRPr="00793340" w:rsidRDefault="00AF0756" w:rsidP="00AF0756">
      <w:pPr>
        <w:numPr>
          <w:ilvl w:val="0"/>
          <w:numId w:val="106"/>
        </w:numPr>
        <w:jc w:val="both"/>
        <w:rPr>
          <w:lang w:eastAsia="en-US"/>
        </w:rPr>
      </w:pPr>
      <w:r w:rsidRPr="00793340">
        <w:rPr>
          <w:lang w:eastAsia="en-US"/>
        </w:rPr>
        <w:t xml:space="preserve">Rijetkost pojmova (rijeđi pojmovi nose veću težinu) </w:t>
      </w:r>
    </w:p>
    <w:p w14:paraId="484CE9E4" w14:textId="2EE07447" w:rsidR="00AF0756" w:rsidRPr="00793340" w:rsidRDefault="00AF0756" w:rsidP="00AF0756">
      <w:pPr>
        <w:jc w:val="both"/>
        <w:rPr>
          <w:lang w:eastAsia="en-US"/>
        </w:rPr>
      </w:pPr>
      <w:r w:rsidRPr="00793340">
        <w:rPr>
          <w:lang w:eastAsia="en-US"/>
        </w:rPr>
        <w:t xml:space="preserve">Rezultati se sortiraju po ranku, a filtriraju se samo oni s rankom ≥ 0.2, čime se eliminiraju slabo relevantni rezultati (Sl. </w:t>
      </w:r>
      <w:r w:rsidR="00325A6D">
        <w:rPr>
          <w:lang w:eastAsia="en-US"/>
        </w:rPr>
        <w:t>5.10</w:t>
      </w:r>
      <w:r w:rsidRPr="00793340">
        <w:rPr>
          <w:lang w:eastAsia="en-US"/>
        </w:rPr>
        <w:t>).</w:t>
      </w:r>
    </w:p>
    <w:p w14:paraId="3184E184" w14:textId="77777777" w:rsidR="00AF0756" w:rsidRPr="00793340" w:rsidRDefault="00AF0756" w:rsidP="00AF0756">
      <w:pPr>
        <w:jc w:val="both"/>
        <w:rPr>
          <w:lang w:eastAsia="en-US"/>
        </w:rPr>
      </w:pPr>
    </w:p>
    <w:p w14:paraId="6DBFD3B0" w14:textId="77777777" w:rsidR="00325A6D" w:rsidRDefault="00AF0756" w:rsidP="00325A6D">
      <w:pPr>
        <w:keepNext/>
        <w:jc w:val="center"/>
      </w:pPr>
      <w:r w:rsidRPr="00793340">
        <w:rPr>
          <w:lang w:eastAsia="en-US"/>
        </w:rPr>
        <w:pict w14:anchorId="52EE2DEA">
          <v:shape id="_x0000_i3270" type="#_x0000_t75" style="width:407.55pt;height:256.1pt;visibility:visible;mso-wrap-style:square">
            <v:imagedata r:id="rId54" o:title=""/>
          </v:shape>
        </w:pict>
      </w:r>
    </w:p>
    <w:p w14:paraId="72337CFA" w14:textId="1EEEF735" w:rsidR="00AF0756" w:rsidRPr="00793340" w:rsidRDefault="00325A6D" w:rsidP="00325A6D">
      <w:pPr>
        <w:pStyle w:val="Caption"/>
        <w:rPr>
          <w:iCs w:val="0"/>
          <w:noProof w:val="0"/>
          <w:lang w:eastAsia="en-US"/>
        </w:rPr>
      </w:pPr>
      <w:r>
        <w:t xml:space="preserve">Sl. </w:t>
      </w:r>
      <w:r>
        <w:fldChar w:fldCharType="begin"/>
      </w:r>
      <w:r>
        <w:instrText xml:space="preserve"> STYLEREF 1 \s </w:instrText>
      </w:r>
      <w:r>
        <w:fldChar w:fldCharType="separate"/>
      </w:r>
      <w:r>
        <w:t>5</w:t>
      </w:r>
      <w:r>
        <w:fldChar w:fldCharType="end"/>
      </w:r>
      <w:r>
        <w:t>.</w:t>
      </w:r>
      <w:r>
        <w:fldChar w:fldCharType="begin"/>
      </w:r>
      <w:r>
        <w:instrText xml:space="preserve"> SEQ Sl. \* ARABIC \s 1 </w:instrText>
      </w:r>
      <w:r>
        <w:fldChar w:fldCharType="separate"/>
      </w:r>
      <w:r>
        <w:t>10</w:t>
      </w:r>
      <w:r>
        <w:fldChar w:fldCharType="end"/>
      </w:r>
      <w:r>
        <w:t xml:space="preserve"> – search query</w:t>
      </w:r>
    </w:p>
    <w:p w14:paraId="0A0A443A" w14:textId="77777777" w:rsidR="00AF0756" w:rsidRPr="00793340" w:rsidRDefault="00AF0756" w:rsidP="00135C2E">
      <w:pPr>
        <w:jc w:val="both"/>
        <w:rPr>
          <w:b/>
          <w:bCs/>
          <w:lang w:eastAsia="en-US"/>
        </w:rPr>
      </w:pPr>
    </w:p>
    <w:p w14:paraId="2674B968" w14:textId="77777777" w:rsidR="00AF0756" w:rsidRPr="00793340" w:rsidRDefault="00AF0756" w:rsidP="00135C2E">
      <w:pPr>
        <w:jc w:val="both"/>
        <w:rPr>
          <w:b/>
          <w:bCs/>
          <w:lang w:eastAsia="en-US"/>
        </w:rPr>
      </w:pPr>
    </w:p>
    <w:p w14:paraId="49B3A918" w14:textId="7A284C11" w:rsidR="00135C2E" w:rsidRPr="00793340" w:rsidRDefault="00AF0756" w:rsidP="00AF0756">
      <w:pPr>
        <w:pStyle w:val="Heading4"/>
        <w:rPr>
          <w:lang w:val="hr-HR"/>
        </w:rPr>
      </w:pPr>
      <w:r w:rsidRPr="00793340">
        <w:rPr>
          <w:lang w:val="hr-HR"/>
        </w:rPr>
        <w:t xml:space="preserve">5.1.4.4. </w:t>
      </w:r>
      <w:r w:rsidR="00135C2E" w:rsidRPr="00793340">
        <w:rPr>
          <w:lang w:val="hr-HR"/>
        </w:rPr>
        <w:t>Vercel Blob Storage za medijske datoteke</w:t>
      </w:r>
    </w:p>
    <w:p w14:paraId="0C6ADA2F" w14:textId="36E8C700" w:rsidR="00135C2E" w:rsidRPr="00793340" w:rsidRDefault="00AF0756" w:rsidP="00135C2E">
      <w:pPr>
        <w:jc w:val="both"/>
        <w:rPr>
          <w:lang w:eastAsia="en-US"/>
        </w:rPr>
      </w:pPr>
      <w:r w:rsidRPr="00793340">
        <w:rPr>
          <w:lang w:eastAsia="en-US"/>
        </w:rPr>
        <w:t>Slike proizvoda i druge medijske datoteke pohranjuju se u Vercel Blob Storage, odvojeno od PostgreSQL baze. Ovo razdvajanje donosi nekoliko prednosti:</w:t>
      </w:r>
    </w:p>
    <w:p w14:paraId="7A40F617" w14:textId="77777777" w:rsidR="00135C2E" w:rsidRPr="00793340" w:rsidRDefault="00135C2E" w:rsidP="00AF0756">
      <w:pPr>
        <w:numPr>
          <w:ilvl w:val="0"/>
          <w:numId w:val="108"/>
        </w:numPr>
        <w:jc w:val="both"/>
        <w:rPr>
          <w:lang w:eastAsia="en-US"/>
        </w:rPr>
      </w:pPr>
      <w:r w:rsidRPr="00793340">
        <w:rPr>
          <w:b/>
          <w:bCs/>
          <w:lang w:eastAsia="en-US"/>
        </w:rPr>
        <w:t>Smanjena veličina baze</w:t>
      </w:r>
      <w:r w:rsidRPr="00793340">
        <w:rPr>
          <w:lang w:eastAsia="en-US"/>
        </w:rPr>
        <w:t> - Binarni podaci ne opterećuju PostgreSQL</w:t>
      </w:r>
    </w:p>
    <w:p w14:paraId="292DD953" w14:textId="77777777" w:rsidR="00135C2E" w:rsidRPr="00793340" w:rsidRDefault="00135C2E" w:rsidP="00AF0756">
      <w:pPr>
        <w:numPr>
          <w:ilvl w:val="0"/>
          <w:numId w:val="108"/>
        </w:numPr>
        <w:jc w:val="both"/>
        <w:rPr>
          <w:lang w:eastAsia="en-US"/>
        </w:rPr>
      </w:pPr>
      <w:r w:rsidRPr="00793340">
        <w:rPr>
          <w:b/>
          <w:bCs/>
          <w:lang w:eastAsia="en-US"/>
        </w:rPr>
        <w:t>CDN isporuka</w:t>
      </w:r>
      <w:r w:rsidRPr="00793340">
        <w:rPr>
          <w:lang w:eastAsia="en-US"/>
        </w:rPr>
        <w:t> - Slike se automatski distribuiraju kroz Vercel CDN za brže učitavanje</w:t>
      </w:r>
    </w:p>
    <w:p w14:paraId="5EF7207D" w14:textId="77777777" w:rsidR="00135C2E" w:rsidRPr="00793340" w:rsidRDefault="00135C2E" w:rsidP="00AF0756">
      <w:pPr>
        <w:numPr>
          <w:ilvl w:val="0"/>
          <w:numId w:val="108"/>
        </w:numPr>
        <w:jc w:val="both"/>
        <w:rPr>
          <w:lang w:eastAsia="en-US"/>
        </w:rPr>
      </w:pPr>
      <w:r w:rsidRPr="00793340">
        <w:rPr>
          <w:b/>
          <w:bCs/>
          <w:lang w:eastAsia="en-US"/>
        </w:rPr>
        <w:t>Skalabilnost</w:t>
      </w:r>
      <w:r w:rsidRPr="00793340">
        <w:rPr>
          <w:lang w:eastAsia="en-US"/>
        </w:rPr>
        <w:t> - Blob storage se automatski skalira prema potrebama</w:t>
      </w:r>
    </w:p>
    <w:p w14:paraId="1F7775DF" w14:textId="520355D7" w:rsidR="00135C2E" w:rsidRPr="00793340" w:rsidRDefault="00AF0756" w:rsidP="001F50A7">
      <w:pPr>
        <w:jc w:val="both"/>
        <w:rPr>
          <w:lang w:eastAsia="en-US"/>
        </w:rPr>
      </w:pPr>
      <w:r w:rsidRPr="00793340">
        <w:rPr>
          <w:lang w:eastAsia="en-US"/>
        </w:rPr>
        <w:t>Payload CMS je konfiguriran da koristi Vercel Blob adapter za media kolekciju te kada se slika uploada kroz Payload admin panel, ona se automatski sprema u Blob Storage, a u PostgreSQL bazi se čuva samo URL i metadata</w:t>
      </w:r>
      <w:r w:rsidR="00135C2E" w:rsidRPr="00793340">
        <w:rPr>
          <w:lang w:eastAsia="en-US"/>
        </w:rPr>
        <w:t>.</w:t>
      </w:r>
    </w:p>
    <w:p w14:paraId="71EA7E40" w14:textId="3AAAC074" w:rsidR="001821DF" w:rsidRPr="00793340" w:rsidRDefault="001821DF" w:rsidP="003031D4">
      <w:pPr>
        <w:pStyle w:val="Heading3"/>
      </w:pPr>
      <w:bookmarkStart w:id="76" w:name="_Toc220638487"/>
      <w:r w:rsidRPr="00793340">
        <w:t>5.1.</w:t>
      </w:r>
      <w:r w:rsidR="00710DD3" w:rsidRPr="00793340">
        <w:t>5</w:t>
      </w:r>
      <w:r w:rsidRPr="00793340">
        <w:t xml:space="preserve">. </w:t>
      </w:r>
      <w:r w:rsidRPr="00793340">
        <w:t>Integracija komponenti</w:t>
      </w:r>
      <w:bookmarkEnd w:id="76"/>
    </w:p>
    <w:p w14:paraId="42C5FE50" w14:textId="19DA287D" w:rsidR="00E77EFD" w:rsidRPr="00793340" w:rsidRDefault="00E77EFD" w:rsidP="00E77EFD">
      <w:pPr>
        <w:jc w:val="both"/>
        <w:rPr>
          <w:lang w:eastAsia="en-US"/>
        </w:rPr>
      </w:pPr>
      <w:r w:rsidRPr="00793340">
        <w:rPr>
          <w:lang w:eastAsia="en-US"/>
        </w:rPr>
        <w:t>Implementirani sustav organiziran je kao modularni Next.js full-stack aplikacija s tri route grupe koje komuniciraju s vanjskim servisima kroz specijalizirane adaptere</w:t>
      </w:r>
      <w:r w:rsidR="00325A6D">
        <w:rPr>
          <w:lang w:eastAsia="en-US"/>
        </w:rPr>
        <w:t xml:space="preserve"> (Sl. 5.11)</w:t>
      </w:r>
      <w:r w:rsidRPr="00793340">
        <w:rPr>
          <w:lang w:eastAsia="en-US"/>
        </w:rPr>
        <w:t>.</w:t>
      </w:r>
    </w:p>
    <w:p w14:paraId="00FF9DBA" w14:textId="77777777" w:rsidR="00E77EFD" w:rsidRPr="00793340" w:rsidRDefault="00E77EFD" w:rsidP="00E77EFD">
      <w:pPr>
        <w:jc w:val="both"/>
        <w:rPr>
          <w:lang w:eastAsia="en-US"/>
        </w:rPr>
      </w:pPr>
    </w:p>
    <w:p w14:paraId="4BA8B26D" w14:textId="77777777" w:rsidR="00325A6D" w:rsidRDefault="00E77EFD" w:rsidP="00325A6D">
      <w:pPr>
        <w:keepNext/>
        <w:jc w:val="center"/>
      </w:pPr>
      <w:r w:rsidRPr="00793340">
        <w:rPr>
          <w:lang w:eastAsia="en-US"/>
        </w:rPr>
        <w:pict w14:anchorId="4555C94D">
          <v:shape id="_x0000_i3294" type="#_x0000_t75" style="width:434.7pt;height:224.85pt">
            <v:imagedata r:id="rId55" o:title="1C5D41C8" croptop="33689f"/>
          </v:shape>
        </w:pict>
      </w:r>
    </w:p>
    <w:p w14:paraId="6D252A89" w14:textId="3364F051" w:rsidR="00E77EFD" w:rsidRPr="00793340" w:rsidRDefault="00325A6D" w:rsidP="00325A6D">
      <w:pPr>
        <w:pStyle w:val="Caption"/>
        <w:rPr>
          <w:iCs w:val="0"/>
          <w:noProof w:val="0"/>
          <w:lang w:eastAsia="en-US"/>
        </w:rPr>
      </w:pPr>
      <w:r>
        <w:t xml:space="preserve">Sl. </w:t>
      </w:r>
      <w:r>
        <w:fldChar w:fldCharType="begin"/>
      </w:r>
      <w:r>
        <w:instrText xml:space="preserve"> STYLEREF 1 \s </w:instrText>
      </w:r>
      <w:r>
        <w:fldChar w:fldCharType="separate"/>
      </w:r>
      <w:r>
        <w:t>5</w:t>
      </w:r>
      <w:r>
        <w:fldChar w:fldCharType="end"/>
      </w:r>
      <w:r>
        <w:t>.</w:t>
      </w:r>
      <w:r>
        <w:fldChar w:fldCharType="begin"/>
      </w:r>
      <w:r>
        <w:instrText xml:space="preserve"> SEQ Sl. \* ARABIC \s 1 </w:instrText>
      </w:r>
      <w:r>
        <w:fldChar w:fldCharType="separate"/>
      </w:r>
      <w:r>
        <w:t>11</w:t>
      </w:r>
      <w:r>
        <w:fldChar w:fldCharType="end"/>
      </w:r>
      <w:r>
        <w:t xml:space="preserve"> – arhitektura sustava</w:t>
      </w:r>
    </w:p>
    <w:p w14:paraId="0560B79E" w14:textId="77777777" w:rsidR="00E77EFD" w:rsidRPr="00793340" w:rsidRDefault="00E77EFD" w:rsidP="00E77EFD">
      <w:pPr>
        <w:jc w:val="both"/>
        <w:rPr>
          <w:lang w:eastAsia="en-US"/>
        </w:rPr>
      </w:pPr>
    </w:p>
    <w:p w14:paraId="04966A3C" w14:textId="77777777" w:rsidR="00E77EFD" w:rsidRDefault="00E77EFD" w:rsidP="00E77EFD">
      <w:pPr>
        <w:jc w:val="both"/>
        <w:rPr>
          <w:lang w:eastAsia="en-US"/>
        </w:rPr>
      </w:pPr>
    </w:p>
    <w:p w14:paraId="165AA734" w14:textId="77777777" w:rsidR="00325A6D" w:rsidRDefault="00325A6D" w:rsidP="00E77EFD">
      <w:pPr>
        <w:jc w:val="both"/>
        <w:rPr>
          <w:lang w:eastAsia="en-US"/>
        </w:rPr>
      </w:pPr>
    </w:p>
    <w:p w14:paraId="0FFDC9B8" w14:textId="77777777" w:rsidR="00325A6D" w:rsidRDefault="00325A6D" w:rsidP="00E77EFD">
      <w:pPr>
        <w:jc w:val="both"/>
        <w:rPr>
          <w:lang w:eastAsia="en-US"/>
        </w:rPr>
      </w:pPr>
    </w:p>
    <w:p w14:paraId="5821FF4D" w14:textId="77777777" w:rsidR="00325A6D" w:rsidRPr="00793340" w:rsidRDefault="00325A6D" w:rsidP="00E77EFD">
      <w:pPr>
        <w:jc w:val="both"/>
        <w:rPr>
          <w:lang w:eastAsia="en-US"/>
        </w:rPr>
      </w:pPr>
    </w:p>
    <w:p w14:paraId="72129380" w14:textId="5CF98368" w:rsidR="00E77EFD" w:rsidRPr="00793340" w:rsidRDefault="00E77EFD" w:rsidP="00E77EFD">
      <w:pPr>
        <w:pStyle w:val="Heading4"/>
        <w:rPr>
          <w:lang w:val="hr-HR"/>
        </w:rPr>
      </w:pPr>
      <w:r w:rsidRPr="00793340">
        <w:rPr>
          <w:lang w:val="hr-HR"/>
        </w:rPr>
        <w:lastRenderedPageBreak/>
        <w:t xml:space="preserve">5.1.5.1. </w:t>
      </w:r>
      <w:r w:rsidRPr="00793340">
        <w:rPr>
          <w:lang w:val="hr-HR"/>
        </w:rPr>
        <w:t>Modularni ustroj aplikacije</w:t>
      </w:r>
    </w:p>
    <w:p w14:paraId="41915D75" w14:textId="77777777" w:rsidR="00E77EFD" w:rsidRPr="00793340" w:rsidRDefault="00E77EFD" w:rsidP="00E77EFD">
      <w:pPr>
        <w:jc w:val="both"/>
        <w:rPr>
          <w:lang w:eastAsia="en-US"/>
        </w:rPr>
      </w:pPr>
      <w:r w:rsidRPr="00793340">
        <w:rPr>
          <w:lang w:eastAsia="en-US"/>
        </w:rPr>
        <w:t>Aplikacija je podijeljena u tri modula:</w:t>
      </w:r>
    </w:p>
    <w:p w14:paraId="00BB29C6" w14:textId="21736C64" w:rsidR="00E77EFD" w:rsidRPr="00793340" w:rsidRDefault="00E77EFD" w:rsidP="00E77EFD">
      <w:pPr>
        <w:numPr>
          <w:ilvl w:val="0"/>
          <w:numId w:val="109"/>
        </w:numPr>
        <w:jc w:val="both"/>
        <w:rPr>
          <w:lang w:eastAsia="en-US"/>
        </w:rPr>
      </w:pPr>
      <w:r w:rsidRPr="00793340">
        <w:rPr>
          <w:b/>
          <w:bCs/>
          <w:lang w:eastAsia="en-US"/>
        </w:rPr>
        <w:t>Module APP</w:t>
      </w:r>
      <w:r w:rsidRPr="00793340">
        <w:rPr>
          <w:lang w:eastAsia="en-US"/>
        </w:rPr>
        <w:t xml:space="preserve"> – Korisničko sučelje </w:t>
      </w:r>
      <w:r w:rsidR="00220BDD" w:rsidRPr="00793340">
        <w:rPr>
          <w:lang w:eastAsia="en-US"/>
        </w:rPr>
        <w:t>online trgovin</w:t>
      </w:r>
      <w:r w:rsidRPr="00793340">
        <w:rPr>
          <w:lang w:eastAsia="en-US"/>
        </w:rPr>
        <w:t>e (katalog, stranice proizvoda, checkout)</w:t>
      </w:r>
    </w:p>
    <w:p w14:paraId="273E435C" w14:textId="77777777" w:rsidR="00E77EFD" w:rsidRPr="00793340" w:rsidRDefault="00E77EFD" w:rsidP="00E77EFD">
      <w:pPr>
        <w:numPr>
          <w:ilvl w:val="0"/>
          <w:numId w:val="109"/>
        </w:numPr>
        <w:jc w:val="both"/>
        <w:rPr>
          <w:lang w:eastAsia="en-US"/>
        </w:rPr>
      </w:pPr>
      <w:r w:rsidRPr="00793340">
        <w:rPr>
          <w:b/>
          <w:bCs/>
          <w:lang w:eastAsia="en-US"/>
        </w:rPr>
        <w:t>Module CHAT</w:t>
      </w:r>
      <w:r w:rsidRPr="00793340">
        <w:rPr>
          <w:lang w:eastAsia="en-US"/>
        </w:rPr>
        <w:t> – Virtualni asistent (chat interface i /api/chat endpoint)</w:t>
      </w:r>
    </w:p>
    <w:p w14:paraId="1AAADD44" w14:textId="77777777" w:rsidR="00E77EFD" w:rsidRPr="00793340" w:rsidRDefault="00E77EFD" w:rsidP="00E77EFD">
      <w:pPr>
        <w:numPr>
          <w:ilvl w:val="0"/>
          <w:numId w:val="109"/>
        </w:numPr>
        <w:jc w:val="both"/>
        <w:rPr>
          <w:lang w:eastAsia="en-US"/>
        </w:rPr>
      </w:pPr>
      <w:r w:rsidRPr="00793340">
        <w:rPr>
          <w:b/>
          <w:bCs/>
          <w:lang w:eastAsia="en-US"/>
        </w:rPr>
        <w:t>Module PAYLOAD</w:t>
      </w:r>
      <w:r w:rsidRPr="00793340">
        <w:rPr>
          <w:lang w:eastAsia="en-US"/>
        </w:rPr>
        <w:t> – CMS administracijsko sučelje za upravljanje sadržajem</w:t>
      </w:r>
    </w:p>
    <w:p w14:paraId="27F74B90" w14:textId="35A3D88E" w:rsidR="00E77EFD" w:rsidRPr="00793340" w:rsidRDefault="00E77EFD" w:rsidP="00E77EFD">
      <w:pPr>
        <w:pStyle w:val="Heading4"/>
        <w:rPr>
          <w:lang w:val="hr-HR"/>
        </w:rPr>
      </w:pPr>
      <w:r w:rsidRPr="00793340">
        <w:rPr>
          <w:lang w:val="hr-HR"/>
        </w:rPr>
        <w:t xml:space="preserve">5.1.5.2. </w:t>
      </w:r>
      <w:r w:rsidRPr="00793340">
        <w:rPr>
          <w:lang w:val="hr-HR"/>
        </w:rPr>
        <w:t>Sloj adaptera</w:t>
      </w:r>
    </w:p>
    <w:p w14:paraId="551AAAF1" w14:textId="1BE58CE1" w:rsidR="00E77EFD" w:rsidRPr="00793340" w:rsidRDefault="00E77EFD" w:rsidP="00E77EFD">
      <w:pPr>
        <w:jc w:val="both"/>
        <w:rPr>
          <w:lang w:eastAsia="en-US"/>
        </w:rPr>
      </w:pPr>
      <w:r w:rsidRPr="00793340">
        <w:rPr>
          <w:lang w:eastAsia="en-US"/>
        </w:rPr>
        <w:t>AI SDK adapter služi kao most između Module CHAT i Google Gemini LLM-a, apstrahirajući kompleksnost komunikacije s LLM providerom kroz unificirano sučelje. Dvosmjerna komunikacija omogućuje iterativni proces gdje LLM poziva toolove i prima rezultate prije generiranja finalnog odgovora.</w:t>
      </w:r>
    </w:p>
    <w:p w14:paraId="7B1CB6A7" w14:textId="77777777" w:rsidR="00E77EFD" w:rsidRPr="00793340" w:rsidRDefault="00E77EFD" w:rsidP="00E77EFD">
      <w:pPr>
        <w:jc w:val="both"/>
        <w:rPr>
          <w:lang w:eastAsia="en-US"/>
        </w:rPr>
      </w:pPr>
      <w:r w:rsidRPr="00793340">
        <w:rPr>
          <w:lang w:eastAsia="en-US"/>
        </w:rPr>
        <w:t>DB adapters sloj predstavlja centralni pristup spremištima podataka:</w:t>
      </w:r>
    </w:p>
    <w:p w14:paraId="40D44751" w14:textId="7F6207F3" w:rsidR="00E77EFD" w:rsidRPr="00793340" w:rsidRDefault="00E77EFD" w:rsidP="00E77EFD">
      <w:pPr>
        <w:numPr>
          <w:ilvl w:val="0"/>
          <w:numId w:val="110"/>
        </w:numPr>
        <w:jc w:val="both"/>
        <w:rPr>
          <w:lang w:eastAsia="en-US"/>
        </w:rPr>
      </w:pPr>
      <w:r w:rsidRPr="00793340">
        <w:rPr>
          <w:b/>
          <w:bCs/>
          <w:lang w:eastAsia="en-US"/>
        </w:rPr>
        <w:t>PostgreSQL adapter</w:t>
      </w:r>
      <w:r w:rsidRPr="00793340">
        <w:rPr>
          <w:lang w:eastAsia="en-US"/>
        </w:rPr>
        <w:t> – Svi moduli pristupaju Neon DB instanci kroz ovaj adapter koristeći Drizzle ORM</w:t>
      </w:r>
    </w:p>
    <w:p w14:paraId="3F965879" w14:textId="1E080740" w:rsidR="00E77EFD" w:rsidRPr="00793340" w:rsidRDefault="00E77EFD" w:rsidP="00E77EFD">
      <w:pPr>
        <w:numPr>
          <w:ilvl w:val="0"/>
          <w:numId w:val="110"/>
        </w:numPr>
        <w:jc w:val="both"/>
        <w:rPr>
          <w:lang w:eastAsia="en-US"/>
        </w:rPr>
      </w:pPr>
      <w:r w:rsidRPr="00793340">
        <w:rPr>
          <w:b/>
          <w:bCs/>
          <w:lang w:eastAsia="en-US"/>
        </w:rPr>
        <w:t>Vercel Blob Storage adapter</w:t>
      </w:r>
      <w:r w:rsidRPr="00793340">
        <w:rPr>
          <w:lang w:eastAsia="en-US"/>
        </w:rPr>
        <w:t> – Omogućuje pohranu medijskih datoteka odvojeno od PostgreSQL baze</w:t>
      </w:r>
    </w:p>
    <w:p w14:paraId="05CCE830" w14:textId="397AF98A" w:rsidR="00E77EFD" w:rsidRPr="00793340" w:rsidRDefault="00E77EFD" w:rsidP="00E77EFD">
      <w:pPr>
        <w:pStyle w:val="Heading4"/>
        <w:rPr>
          <w:lang w:val="hr-HR"/>
        </w:rPr>
      </w:pPr>
      <w:r w:rsidRPr="00793340">
        <w:rPr>
          <w:lang w:val="hr-HR"/>
        </w:rPr>
        <w:t xml:space="preserve">5.1.5.2. </w:t>
      </w:r>
      <w:r w:rsidRPr="00793340">
        <w:rPr>
          <w:lang w:val="hr-HR"/>
        </w:rPr>
        <w:t>Komunikacijski protokoli</w:t>
      </w:r>
    </w:p>
    <w:p w14:paraId="20F41ED4" w14:textId="77777777" w:rsidR="00E77EFD" w:rsidRPr="00793340" w:rsidRDefault="00E77EFD" w:rsidP="00E77EFD">
      <w:pPr>
        <w:jc w:val="both"/>
        <w:rPr>
          <w:lang w:eastAsia="en-US"/>
        </w:rPr>
      </w:pPr>
      <w:r w:rsidRPr="00793340">
        <w:rPr>
          <w:lang w:eastAsia="en-US"/>
        </w:rPr>
        <w:t>Klijent komunicira sa svim modulima, ali na različite načine:</w:t>
      </w:r>
    </w:p>
    <w:p w14:paraId="504F76FE" w14:textId="77777777" w:rsidR="00E77EFD" w:rsidRPr="00793340" w:rsidRDefault="00E77EFD" w:rsidP="00E77EFD">
      <w:pPr>
        <w:numPr>
          <w:ilvl w:val="0"/>
          <w:numId w:val="111"/>
        </w:numPr>
        <w:jc w:val="both"/>
        <w:rPr>
          <w:lang w:eastAsia="en-US"/>
        </w:rPr>
      </w:pPr>
      <w:r w:rsidRPr="00793340">
        <w:rPr>
          <w:b/>
          <w:bCs/>
          <w:lang w:eastAsia="en-US"/>
        </w:rPr>
        <w:t>Module APP</w:t>
      </w:r>
      <w:r w:rsidRPr="00793340">
        <w:rPr>
          <w:lang w:eastAsia="en-US"/>
        </w:rPr>
        <w:t> – Standardni HTTP zahtjevi (Next.js Server Components)</w:t>
      </w:r>
    </w:p>
    <w:p w14:paraId="1394CF29" w14:textId="7C7EE723" w:rsidR="00E77EFD" w:rsidRPr="00793340" w:rsidRDefault="00E77EFD" w:rsidP="00E77EFD">
      <w:pPr>
        <w:numPr>
          <w:ilvl w:val="0"/>
          <w:numId w:val="111"/>
        </w:numPr>
        <w:jc w:val="both"/>
        <w:rPr>
          <w:lang w:eastAsia="en-US"/>
        </w:rPr>
      </w:pPr>
      <w:r w:rsidRPr="00793340">
        <w:rPr>
          <w:b/>
          <w:bCs/>
          <w:lang w:eastAsia="en-US"/>
        </w:rPr>
        <w:t>Module CHAT</w:t>
      </w:r>
      <w:r w:rsidRPr="00793340">
        <w:rPr>
          <w:lang w:eastAsia="en-US"/>
        </w:rPr>
        <w:t> – HTTP streaming (SSE) za real-time odgovore</w:t>
      </w:r>
    </w:p>
    <w:p w14:paraId="4EDC060D" w14:textId="77777777" w:rsidR="00E77EFD" w:rsidRPr="00793340" w:rsidRDefault="00E77EFD" w:rsidP="00E77EFD">
      <w:pPr>
        <w:numPr>
          <w:ilvl w:val="0"/>
          <w:numId w:val="111"/>
        </w:numPr>
        <w:jc w:val="both"/>
        <w:rPr>
          <w:lang w:eastAsia="en-US"/>
        </w:rPr>
      </w:pPr>
      <w:r w:rsidRPr="00793340">
        <w:rPr>
          <w:b/>
          <w:bCs/>
          <w:lang w:eastAsia="en-US"/>
        </w:rPr>
        <w:t>Module PAYLOAD</w:t>
      </w:r>
      <w:r w:rsidRPr="00793340">
        <w:rPr>
          <w:lang w:eastAsia="en-US"/>
        </w:rPr>
        <w:t> – HTTP zahtjevi za CMS operacije</w:t>
      </w:r>
    </w:p>
    <w:p w14:paraId="4BFA5E80" w14:textId="77777777" w:rsidR="001821DF" w:rsidRPr="00793340" w:rsidRDefault="001821DF" w:rsidP="001821DF">
      <w:pPr>
        <w:pStyle w:val="Heading2"/>
        <w:rPr>
          <w:rStyle w:val="Strong"/>
          <w:b/>
          <w:bCs/>
          <w:iCs w:val="0"/>
        </w:rPr>
      </w:pPr>
      <w:bookmarkStart w:id="77" w:name="_Toc220638488"/>
      <w:r w:rsidRPr="00793340">
        <w:rPr>
          <w:rStyle w:val="Strong"/>
          <w:b/>
          <w:bCs/>
          <w:iCs w:val="0"/>
        </w:rPr>
        <w:t>5.2. Pristupačnost i korisničko iskustvo</w:t>
      </w:r>
      <w:bookmarkEnd w:id="77"/>
    </w:p>
    <w:p w14:paraId="5F083B13" w14:textId="07F4BBA6" w:rsidR="001821DF" w:rsidRPr="00793340" w:rsidRDefault="001821DF" w:rsidP="003031D4">
      <w:pPr>
        <w:pStyle w:val="Heading3"/>
      </w:pPr>
      <w:bookmarkStart w:id="78" w:name="_Toc220638489"/>
      <w:r w:rsidRPr="00793340">
        <w:rPr>
          <w:rStyle w:val="Strong"/>
          <w:b/>
          <w:bCs/>
        </w:rPr>
        <w:t xml:space="preserve">5.2.1. </w:t>
      </w:r>
      <w:r w:rsidRPr="00793340">
        <w:rPr>
          <w:rStyle w:val="Strong"/>
          <w:b/>
          <w:bCs/>
        </w:rPr>
        <w:t>I</w:t>
      </w:r>
      <w:r w:rsidRPr="00793340">
        <w:t>mplementirane opcije pristupačnosti</w:t>
      </w:r>
      <w:bookmarkEnd w:id="78"/>
    </w:p>
    <w:p w14:paraId="6ABE3D61" w14:textId="4CC2E8A1" w:rsidR="00C20334" w:rsidRDefault="00C20334" w:rsidP="00C20334">
      <w:pPr>
        <w:jc w:val="both"/>
        <w:rPr>
          <w:lang w:eastAsia="en-US"/>
        </w:rPr>
      </w:pPr>
      <w:r w:rsidRPr="00793340">
        <w:rPr>
          <w:lang w:eastAsia="en-US"/>
        </w:rPr>
        <w:t xml:space="preserve">U poglavlju 3.4 definirane su funkcionalnosti pristupačnosti odabrane za implementaciju u prototipu. U ovoj fazi rada naglasak je stavljen na to da korisnik može brzo i jednostavno prilagoditi prikaz sučelja bez prekidanja osnovnog korisničkog toka </w:t>
      </w:r>
      <w:r w:rsidR="00220BDD" w:rsidRPr="00793340">
        <w:rPr>
          <w:lang w:eastAsia="en-US"/>
        </w:rPr>
        <w:t>online trgovin</w:t>
      </w:r>
      <w:r w:rsidRPr="00793340">
        <w:rPr>
          <w:lang w:eastAsia="en-US"/>
        </w:rPr>
        <w:t>e. Zbog toga je u sučelje dodan gumb za pristupačnost (ikona pristupačnosti) smješten u gornjem desnom kutu, u skladu s preporukama dobre prakse za vidljiv i lako dostupan ulaz u postavke pristupačnosti. Gumb je izveden u crno-bijeloj varijanti te se vizualno prilagođava odabranoj temi (svijetla/tamna) kako bi ostao jasno uočljiv u oba načina prikaza</w:t>
      </w:r>
      <w:r w:rsidRPr="00793340">
        <w:rPr>
          <w:lang w:eastAsia="en-US"/>
        </w:rPr>
        <w:t xml:space="preserve"> (Sl. 5.1</w:t>
      </w:r>
      <w:r w:rsidR="00325A6D">
        <w:rPr>
          <w:lang w:eastAsia="en-US"/>
        </w:rPr>
        <w:t>2</w:t>
      </w:r>
      <w:r w:rsidRPr="00793340">
        <w:rPr>
          <w:lang w:eastAsia="en-US"/>
        </w:rPr>
        <w:t>;)</w:t>
      </w:r>
      <w:r w:rsidRPr="00793340">
        <w:rPr>
          <w:lang w:eastAsia="en-US"/>
        </w:rPr>
        <w:t>.</w:t>
      </w:r>
    </w:p>
    <w:p w14:paraId="21268EC9" w14:textId="77777777" w:rsidR="00325A6D" w:rsidRDefault="00325A6D" w:rsidP="00C20334">
      <w:pPr>
        <w:jc w:val="both"/>
        <w:rPr>
          <w:lang w:eastAsia="en-US"/>
        </w:rPr>
      </w:pPr>
    </w:p>
    <w:p w14:paraId="4700CA45" w14:textId="77777777" w:rsidR="00325A6D" w:rsidRDefault="00325A6D" w:rsidP="00C20334">
      <w:pPr>
        <w:jc w:val="both"/>
        <w:rPr>
          <w:lang w:eastAsia="en-US"/>
        </w:rPr>
      </w:pPr>
    </w:p>
    <w:p w14:paraId="710082FB" w14:textId="77777777" w:rsidR="00325A6D" w:rsidRDefault="00325A6D" w:rsidP="00C20334">
      <w:pPr>
        <w:jc w:val="both"/>
        <w:rPr>
          <w:lang w:eastAsia="en-US"/>
        </w:rPr>
      </w:pPr>
    </w:p>
    <w:p w14:paraId="16BF87A1" w14:textId="77777777" w:rsidR="00325A6D" w:rsidRPr="00793340" w:rsidRDefault="00325A6D" w:rsidP="00C20334">
      <w:pPr>
        <w:jc w:val="both"/>
        <w:rPr>
          <w:lang w:eastAsia="en-US"/>
        </w:rPr>
      </w:pPr>
    </w:p>
    <w:p w14:paraId="031C5747" w14:textId="228D36FF" w:rsidR="00C20334" w:rsidRPr="00793340" w:rsidRDefault="00C20334" w:rsidP="00C20334">
      <w:pPr>
        <w:jc w:val="both"/>
        <w:rPr>
          <w:lang w:eastAsia="en-US"/>
        </w:rPr>
      </w:pPr>
      <w:r w:rsidRPr="00793340">
        <w:rPr>
          <w:lang w:eastAsia="en-US"/>
        </w:rPr>
        <w:lastRenderedPageBreak/>
        <w:pict w14:anchorId="06C88778">
          <v:group id="_x0000_s2161" style="position:absolute;left:0;text-align:left;margin-left:25pt;margin-top:9.35pt;width:402.75pt;height:254.2pt;z-index:15" coordorigin="1701,5524" coordsize="9069,5785">
            <v:shape id="_x0000_s2159" type="#_x0000_t75" style="position:absolute;left:7352;top:5524;width:3418;height:5785;mso-position-horizontal:right;mso-position-horizontal-relative:margin;mso-position-vertical:center;mso-position-vertical-relative:margin">
              <v:imagedata r:id="rId56" o:title=""/>
            </v:shape>
            <v:shape id="_x0000_s2160" type="#_x0000_t75" style="position:absolute;left:1701;top:5524;width:3343;height:5785;mso-position-horizontal:left;mso-position-horizontal-relative:margin;mso-position-vertical:center;mso-position-vertical-relative:margin">
              <v:imagedata r:id="rId57" o:title=""/>
            </v:shape>
          </v:group>
        </w:pict>
      </w:r>
    </w:p>
    <w:p w14:paraId="1880D938" w14:textId="296F0099" w:rsidR="00C20334" w:rsidRPr="00793340" w:rsidRDefault="00C20334" w:rsidP="00C20334">
      <w:pPr>
        <w:rPr>
          <w:lang w:eastAsia="en-US"/>
        </w:rPr>
      </w:pPr>
    </w:p>
    <w:p w14:paraId="58D6E7EE" w14:textId="6AAF59F4" w:rsidR="00C20334" w:rsidRPr="00793340" w:rsidRDefault="00C20334" w:rsidP="00C20334">
      <w:pPr>
        <w:jc w:val="both"/>
        <w:rPr>
          <w:lang w:eastAsia="en-US"/>
        </w:rPr>
      </w:pPr>
    </w:p>
    <w:p w14:paraId="3F8E8D1C" w14:textId="77777777" w:rsidR="00C20334" w:rsidRPr="00793340" w:rsidRDefault="00C20334" w:rsidP="00C20334">
      <w:pPr>
        <w:jc w:val="both"/>
        <w:rPr>
          <w:lang w:eastAsia="en-US"/>
        </w:rPr>
      </w:pPr>
    </w:p>
    <w:p w14:paraId="4D54B50F" w14:textId="77777777" w:rsidR="00C20334" w:rsidRPr="00793340" w:rsidRDefault="00C20334" w:rsidP="00C20334">
      <w:pPr>
        <w:jc w:val="both"/>
        <w:rPr>
          <w:lang w:eastAsia="en-US"/>
        </w:rPr>
      </w:pPr>
    </w:p>
    <w:p w14:paraId="79561B96" w14:textId="77777777" w:rsidR="00C20334" w:rsidRPr="00793340" w:rsidRDefault="00C20334" w:rsidP="00C20334">
      <w:pPr>
        <w:jc w:val="both"/>
        <w:rPr>
          <w:lang w:eastAsia="en-US"/>
        </w:rPr>
      </w:pPr>
    </w:p>
    <w:p w14:paraId="35D0CD80" w14:textId="77777777" w:rsidR="00C20334" w:rsidRPr="00793340" w:rsidRDefault="00C20334" w:rsidP="00C20334">
      <w:pPr>
        <w:jc w:val="both"/>
        <w:rPr>
          <w:lang w:eastAsia="en-US"/>
        </w:rPr>
      </w:pPr>
    </w:p>
    <w:p w14:paraId="0FA19607" w14:textId="77777777" w:rsidR="00C20334" w:rsidRDefault="00C20334" w:rsidP="00C20334">
      <w:pPr>
        <w:jc w:val="both"/>
        <w:rPr>
          <w:lang w:eastAsia="en-US"/>
        </w:rPr>
      </w:pPr>
    </w:p>
    <w:p w14:paraId="383653B4" w14:textId="77777777" w:rsidR="00325A6D" w:rsidRDefault="00325A6D" w:rsidP="00C20334">
      <w:pPr>
        <w:jc w:val="both"/>
        <w:rPr>
          <w:lang w:eastAsia="en-US"/>
        </w:rPr>
      </w:pPr>
    </w:p>
    <w:p w14:paraId="0C93FDB2" w14:textId="77777777" w:rsidR="00325A6D" w:rsidRDefault="00325A6D" w:rsidP="00C20334">
      <w:pPr>
        <w:jc w:val="both"/>
        <w:rPr>
          <w:lang w:eastAsia="en-US"/>
        </w:rPr>
      </w:pPr>
    </w:p>
    <w:p w14:paraId="6534B77F" w14:textId="77777777" w:rsidR="00325A6D" w:rsidRPr="00793340" w:rsidRDefault="00325A6D" w:rsidP="00C20334">
      <w:pPr>
        <w:jc w:val="both"/>
        <w:rPr>
          <w:lang w:eastAsia="en-US"/>
        </w:rPr>
      </w:pPr>
    </w:p>
    <w:p w14:paraId="7368ABA9" w14:textId="77777777" w:rsidR="00C20334" w:rsidRPr="00793340" w:rsidRDefault="00C20334" w:rsidP="00C20334">
      <w:pPr>
        <w:jc w:val="both"/>
        <w:rPr>
          <w:lang w:eastAsia="en-US"/>
        </w:rPr>
      </w:pPr>
    </w:p>
    <w:p w14:paraId="1F597A25" w14:textId="77777777" w:rsidR="00C20334" w:rsidRPr="00793340" w:rsidRDefault="00C20334" w:rsidP="00C20334">
      <w:pPr>
        <w:jc w:val="both"/>
        <w:rPr>
          <w:lang w:eastAsia="en-US"/>
        </w:rPr>
      </w:pPr>
    </w:p>
    <w:p w14:paraId="27C93161" w14:textId="1E83A650" w:rsidR="00C20334" w:rsidRPr="00793340" w:rsidRDefault="00C20334" w:rsidP="00C20334">
      <w:pPr>
        <w:jc w:val="both"/>
        <w:rPr>
          <w:lang w:eastAsia="en-US"/>
        </w:rPr>
      </w:pPr>
      <w:r w:rsidRPr="00793340">
        <w:pict w14:anchorId="5DE3F240">
          <v:shape id="_x0000_s2162" type="#_x0000_t202" style="position:absolute;left:0;text-align:left;margin-left:0;margin-top:8.8pt;width:453.45pt;height:30.65pt;z-index:16;mso-position-horizontal-relative:text;mso-position-vertical-relative:text" stroked="f">
            <v:textbox style="mso-next-textbox:#_x0000_s2162;mso-fit-shape-to-text:t" inset="0,0,0,0">
              <w:txbxContent>
                <w:p w14:paraId="0CD17B9D" w14:textId="64AE2128" w:rsidR="00C20334" w:rsidRPr="00793340" w:rsidRDefault="00C20334" w:rsidP="00505310">
                  <w:pPr>
                    <w:pStyle w:val="Caption"/>
                  </w:pPr>
                  <w:r w:rsidRPr="00793340">
                    <w:t xml:space="preserve">Sl. </w:t>
                  </w:r>
                  <w:r w:rsidR="00325A6D">
                    <w:fldChar w:fldCharType="begin"/>
                  </w:r>
                  <w:r w:rsidR="00325A6D">
                    <w:instrText xml:space="preserve"> STYLEREF 1 \s </w:instrText>
                  </w:r>
                  <w:r w:rsidR="00325A6D">
                    <w:fldChar w:fldCharType="separate"/>
                  </w:r>
                  <w:r w:rsidR="00325A6D">
                    <w:t>5</w:t>
                  </w:r>
                  <w:r w:rsidR="00325A6D">
                    <w:fldChar w:fldCharType="end"/>
                  </w:r>
                  <w:r w:rsidR="00325A6D">
                    <w:t>.</w:t>
                  </w:r>
                  <w:r w:rsidR="00325A6D">
                    <w:fldChar w:fldCharType="begin"/>
                  </w:r>
                  <w:r w:rsidR="00325A6D">
                    <w:instrText xml:space="preserve"> SEQ Sl. \* ARABIC \s 1 </w:instrText>
                  </w:r>
                  <w:r w:rsidR="00325A6D">
                    <w:fldChar w:fldCharType="separate"/>
                  </w:r>
                  <w:r w:rsidR="00325A6D">
                    <w:t>12</w:t>
                  </w:r>
                  <w:r w:rsidR="00325A6D">
                    <w:fldChar w:fldCharType="end"/>
                  </w:r>
                  <w:r w:rsidRPr="00793340">
                    <w:t xml:space="preserve"> – prikaz opcija pristupačnosti u obije teme</w:t>
                  </w:r>
                </w:p>
              </w:txbxContent>
            </v:textbox>
          </v:shape>
        </w:pict>
      </w:r>
    </w:p>
    <w:p w14:paraId="577D9C18" w14:textId="77777777" w:rsidR="00C20334" w:rsidRPr="00793340" w:rsidRDefault="00C20334" w:rsidP="00C20334">
      <w:pPr>
        <w:jc w:val="both"/>
        <w:rPr>
          <w:lang w:eastAsia="en-US"/>
        </w:rPr>
      </w:pPr>
    </w:p>
    <w:p w14:paraId="69A4452A" w14:textId="77777777" w:rsidR="00C20334" w:rsidRPr="00793340" w:rsidRDefault="00C20334" w:rsidP="00C20334">
      <w:pPr>
        <w:jc w:val="both"/>
        <w:rPr>
          <w:lang w:eastAsia="en-US"/>
        </w:rPr>
      </w:pPr>
    </w:p>
    <w:p w14:paraId="1F45A388" w14:textId="5DFE59C3" w:rsidR="00C20334" w:rsidRPr="00793340" w:rsidRDefault="00C20334" w:rsidP="00C20334">
      <w:pPr>
        <w:jc w:val="both"/>
        <w:rPr>
          <w:lang w:eastAsia="en-US"/>
        </w:rPr>
      </w:pPr>
      <w:r w:rsidRPr="00793340">
        <w:rPr>
          <w:lang w:eastAsia="en-US"/>
        </w:rPr>
        <w:t>Klikom na gumb otvara se izbornik s opcijama koje odgovaraju ranije odabranim funkcionalnostima: promjena teme (light/dark), primjena OpenDyslexic fonta, povećanje veličine teksta, isticanje poveznica te prikaz slika u sivim tonovima. Svaka opcija je implementirana kao jednostavna preklopna postavka (toggle), čime se smanjuje kognitivno opterećenje i omogućuje brzo isprobavanje različitih kombinacija postavki.</w:t>
      </w:r>
    </w:p>
    <w:p w14:paraId="4D9F6475" w14:textId="77777777" w:rsidR="00C20334" w:rsidRPr="00793340" w:rsidRDefault="00C20334" w:rsidP="00C20334">
      <w:pPr>
        <w:jc w:val="both"/>
        <w:rPr>
          <w:lang w:eastAsia="en-US"/>
        </w:rPr>
      </w:pPr>
      <w:r w:rsidRPr="00793340">
        <w:rPr>
          <w:lang w:eastAsia="en-US"/>
        </w:rPr>
        <w:t>S tehničke strane, sustav pristupačnosti implementiran je tako da se odabrane postavke drže centralno u aplikaciji (npr. kroz zajednički kontekst stanja) te se njihova primjena provodi putem CSS selektora koji ovise o atributima postavljenim na korijenski HTML element. Takav pristup omogućuje da se promjena postavke odmah reflektira na cijelo sučelje, bez potrebe za kompleksnim logikama na razini pojedinih komponenti.</w:t>
      </w:r>
    </w:p>
    <w:p w14:paraId="76DDC45A" w14:textId="4E5FF793" w:rsidR="00C20334" w:rsidRPr="00793340" w:rsidRDefault="00C20334" w:rsidP="00C20334">
      <w:pPr>
        <w:jc w:val="both"/>
        <w:rPr>
          <w:lang w:eastAsia="en-US"/>
        </w:rPr>
      </w:pPr>
      <w:r w:rsidRPr="00793340">
        <w:rPr>
          <w:lang w:eastAsia="en-US"/>
        </w:rPr>
        <w:t>Kako bi se korisničke postavke zadržale i nakon osvježavanja stranice, odabiri se spremaju u localStorage preglednika</w:t>
      </w:r>
      <w:r w:rsidR="0070207D" w:rsidRPr="00793340">
        <w:rPr>
          <w:lang w:eastAsia="en-US"/>
        </w:rPr>
        <w:t xml:space="preserve"> (Sl. 5.</w:t>
      </w:r>
      <w:r w:rsidR="00325A6D">
        <w:rPr>
          <w:lang w:eastAsia="en-US"/>
        </w:rPr>
        <w:t>13</w:t>
      </w:r>
      <w:r w:rsidR="0070207D" w:rsidRPr="00793340">
        <w:rPr>
          <w:lang w:eastAsia="en-US"/>
        </w:rPr>
        <w:t>)</w:t>
      </w:r>
      <w:r w:rsidRPr="00793340">
        <w:rPr>
          <w:lang w:eastAsia="en-US"/>
        </w:rPr>
        <w:t>. To znači da će se odabrane opcije ponovno primijeniti pri sljedećem učitavanju aplikacije na istom uređaju i u istom pregledniku. Istovremeno, te postavke nisu vezane uz korisnički račun niti centralnu sesiju na poslužitelju, već isključivo uz lokalno okruženje preglednika u kojem su postavljene. Na taj način postignuta je praktična perzistencija postavki bez uvođenja dodatnih zahtjeva vezanih uz autentikaciju ili pohranu korisničkih preferencija u backend sustavu.</w:t>
      </w:r>
    </w:p>
    <w:p w14:paraId="129A3B07" w14:textId="77777777" w:rsidR="0070207D" w:rsidRPr="00793340" w:rsidRDefault="0070207D" w:rsidP="00C20334">
      <w:pPr>
        <w:jc w:val="both"/>
        <w:rPr>
          <w:lang w:eastAsia="en-US"/>
        </w:rPr>
      </w:pPr>
    </w:p>
    <w:p w14:paraId="6B841903" w14:textId="77777777" w:rsidR="0070207D" w:rsidRPr="00793340" w:rsidRDefault="0070207D" w:rsidP="0070207D">
      <w:pPr>
        <w:keepNext/>
        <w:jc w:val="both"/>
      </w:pPr>
      <w:r w:rsidRPr="00793340">
        <w:rPr>
          <w:lang w:eastAsia="en-US"/>
        </w:rPr>
        <w:lastRenderedPageBreak/>
        <w:pict w14:anchorId="0E61A2FA">
          <v:shape id="_x0000_i2461" type="#_x0000_t75" style="width:453.75pt;height:141.95pt;visibility:visible;mso-wrap-style:square">
            <v:imagedata r:id="rId58" o:title=""/>
          </v:shape>
        </w:pict>
      </w:r>
    </w:p>
    <w:p w14:paraId="3478CE27" w14:textId="7BA473DD" w:rsidR="0070207D" w:rsidRPr="00793340" w:rsidRDefault="0070207D" w:rsidP="00505310">
      <w:pPr>
        <w:pStyle w:val="Caption"/>
        <w:rPr>
          <w:lang w:eastAsia="en-US"/>
        </w:rPr>
      </w:pPr>
      <w:r w:rsidRPr="00793340">
        <w:t xml:space="preserve">Sl. </w:t>
      </w:r>
      <w:r w:rsidR="00325A6D">
        <w:fldChar w:fldCharType="begin"/>
      </w:r>
      <w:r w:rsidR="00325A6D">
        <w:instrText xml:space="preserve"> STYLEREF 1 \s </w:instrText>
      </w:r>
      <w:r w:rsidR="00325A6D">
        <w:fldChar w:fldCharType="separate"/>
      </w:r>
      <w:r w:rsidR="00325A6D">
        <w:t>5</w:t>
      </w:r>
      <w:r w:rsidR="00325A6D">
        <w:fldChar w:fldCharType="end"/>
      </w:r>
      <w:r w:rsidR="00325A6D">
        <w:t>.</w:t>
      </w:r>
      <w:r w:rsidR="00325A6D">
        <w:fldChar w:fldCharType="begin"/>
      </w:r>
      <w:r w:rsidR="00325A6D">
        <w:instrText xml:space="preserve"> SEQ Sl. \* ARABIC \s 1 </w:instrText>
      </w:r>
      <w:r w:rsidR="00325A6D">
        <w:fldChar w:fldCharType="separate"/>
      </w:r>
      <w:r w:rsidR="00325A6D">
        <w:t>13</w:t>
      </w:r>
      <w:r w:rsidR="00325A6D">
        <w:fldChar w:fldCharType="end"/>
      </w:r>
      <w:r w:rsidRPr="00793340">
        <w:t xml:space="preserve"> – local storage</w:t>
      </w:r>
      <w:r w:rsidR="000A71B4" w:rsidRPr="00793340">
        <w:t xml:space="preserve"> s opcijama pristupačnosti</w:t>
      </w:r>
    </w:p>
    <w:p w14:paraId="4BB50C17" w14:textId="77777777" w:rsidR="0070207D" w:rsidRPr="00793340" w:rsidRDefault="0070207D" w:rsidP="00C20334">
      <w:pPr>
        <w:jc w:val="both"/>
        <w:rPr>
          <w:lang w:eastAsia="en-US"/>
        </w:rPr>
      </w:pPr>
    </w:p>
    <w:p w14:paraId="1AE338ED" w14:textId="27B8976E" w:rsidR="00C20334" w:rsidRPr="00793340" w:rsidRDefault="00C20334" w:rsidP="000B44B3">
      <w:pPr>
        <w:jc w:val="both"/>
        <w:rPr>
          <w:lang w:eastAsia="en-US"/>
        </w:rPr>
      </w:pPr>
      <w:r w:rsidRPr="00793340">
        <w:rPr>
          <w:lang w:eastAsia="en-US"/>
        </w:rPr>
        <w:t>Dodatno je implementirano inicijalno učitavanje postavki prije prikaza sadržaja, kako bi se izbjegao kratkotrajni prikaz sučelja bez primijenjenih stilova pri prvom renderiranju. Time je osigurano konzistentnije korisničko iskustvo, osobito kod korisnika koji se oslanjaju na povećani tekst, specifičan font ili tamnu temu.</w:t>
      </w:r>
    </w:p>
    <w:p w14:paraId="59CF3B4A" w14:textId="219561B4" w:rsidR="001821DF" w:rsidRPr="00793340" w:rsidRDefault="00666F85" w:rsidP="003031D4">
      <w:pPr>
        <w:pStyle w:val="Heading3"/>
        <w:numPr>
          <w:ilvl w:val="2"/>
          <w:numId w:val="54"/>
        </w:numPr>
      </w:pPr>
      <w:bookmarkStart w:id="79" w:name="_Toc220638490"/>
      <w:r w:rsidRPr="00793340">
        <w:t>Analiza ankete korisnika</w:t>
      </w:r>
      <w:bookmarkEnd w:id="79"/>
    </w:p>
    <w:p w14:paraId="0FB5C62A" w14:textId="5E41D908" w:rsidR="00363351" w:rsidRPr="00793340" w:rsidRDefault="00E609E0" w:rsidP="00363351">
      <w:pPr>
        <w:jc w:val="both"/>
        <w:rPr>
          <w:lang w:eastAsia="en-US"/>
        </w:rPr>
      </w:pPr>
      <w:r w:rsidRPr="00793340">
        <w:rPr>
          <w:lang w:eastAsia="en-US"/>
        </w:rPr>
        <w:t>Anketa je provedena na uzorku od 32 ispitanika. Upitnik je distribuiran prigodnim uzorkovanjem, pretežito među studentima STEM područja i njihovim roditeljima, što je relevantno uzeti u obzir pri interpretaciji rezultata. Takav uzorak može imati višu razinu tehnološke pismenosti i drugačija očekivanja od AI sustava u odnosu na opću populaciju. Budući da anketa nije prikupljala detaljnije demografske podatke (npr. dob, razina obrazovanja ili točan odnos “student/roditelj”), rezultati se prikazuju i tumače na razini ukupnog uzorka.</w:t>
      </w:r>
    </w:p>
    <w:p w14:paraId="7DBA4D6A" w14:textId="77777777" w:rsidR="00E609E0" w:rsidRPr="00793340" w:rsidRDefault="00E609E0" w:rsidP="00E609E0">
      <w:pPr>
        <w:jc w:val="both"/>
        <w:rPr>
          <w:lang w:eastAsia="en-US"/>
        </w:rPr>
      </w:pPr>
      <w:r w:rsidRPr="00793340">
        <w:rPr>
          <w:lang w:eastAsia="en-US"/>
        </w:rPr>
        <w:t>Ciljevi ankete bili su:</w:t>
      </w:r>
    </w:p>
    <w:p w14:paraId="6F38CE5F" w14:textId="77777777" w:rsidR="00E609E0" w:rsidRPr="00793340" w:rsidRDefault="00E609E0" w:rsidP="00E609E0">
      <w:pPr>
        <w:numPr>
          <w:ilvl w:val="0"/>
          <w:numId w:val="113"/>
        </w:numPr>
        <w:jc w:val="both"/>
        <w:rPr>
          <w:lang w:eastAsia="en-US"/>
        </w:rPr>
      </w:pPr>
      <w:r w:rsidRPr="00793340">
        <w:rPr>
          <w:lang w:eastAsia="en-US"/>
        </w:rPr>
        <w:t>provjeriti točnost i konzistentnost odgovora kroz pitanja s očekivanim ishodom, uz indikator mogućih halucinacija</w:t>
      </w:r>
    </w:p>
    <w:p w14:paraId="7151FDE2" w14:textId="77777777" w:rsidR="00E609E0" w:rsidRPr="00793340" w:rsidRDefault="00E609E0" w:rsidP="00E609E0">
      <w:pPr>
        <w:numPr>
          <w:ilvl w:val="0"/>
          <w:numId w:val="113"/>
        </w:numPr>
        <w:jc w:val="both"/>
        <w:rPr>
          <w:lang w:eastAsia="en-US"/>
        </w:rPr>
      </w:pPr>
      <w:r w:rsidRPr="00793340">
        <w:rPr>
          <w:lang w:eastAsia="en-US"/>
        </w:rPr>
        <w:t>provjeriti sposobnost praćenja konteksta kroz povezana pitanja u istoj sesiji razgovora</w:t>
      </w:r>
    </w:p>
    <w:p w14:paraId="7185AC2D" w14:textId="77777777" w:rsidR="00E609E0" w:rsidRPr="00793340" w:rsidRDefault="00E609E0" w:rsidP="00E609E0">
      <w:pPr>
        <w:numPr>
          <w:ilvl w:val="0"/>
          <w:numId w:val="113"/>
        </w:numPr>
        <w:jc w:val="both"/>
        <w:rPr>
          <w:lang w:eastAsia="en-US"/>
        </w:rPr>
      </w:pPr>
      <w:r w:rsidRPr="00793340">
        <w:rPr>
          <w:lang w:eastAsia="en-US"/>
        </w:rPr>
        <w:t>provjeriti višejezičnost, odnosno dosljednost sadržaja na hrvatskom i engleskom jeziku te odgovor na jeziku upita</w:t>
      </w:r>
    </w:p>
    <w:p w14:paraId="302B3BE6" w14:textId="77777777" w:rsidR="00E609E0" w:rsidRPr="00793340" w:rsidRDefault="00E609E0" w:rsidP="00E609E0">
      <w:pPr>
        <w:numPr>
          <w:ilvl w:val="0"/>
          <w:numId w:val="113"/>
        </w:numPr>
        <w:jc w:val="both"/>
        <w:rPr>
          <w:lang w:eastAsia="en-US"/>
        </w:rPr>
      </w:pPr>
      <w:r w:rsidRPr="00793340">
        <w:rPr>
          <w:lang w:eastAsia="en-US"/>
        </w:rPr>
        <w:t>procijeniti zadovoljstvo korisnika rješenjem (AI asistent i opcije pristupačnosti)</w:t>
      </w:r>
    </w:p>
    <w:p w14:paraId="05A5C2A5" w14:textId="77777777" w:rsidR="00E609E0" w:rsidRPr="00793340" w:rsidRDefault="00E609E0" w:rsidP="00E609E0">
      <w:pPr>
        <w:numPr>
          <w:ilvl w:val="0"/>
          <w:numId w:val="113"/>
        </w:numPr>
        <w:jc w:val="both"/>
        <w:rPr>
          <w:lang w:eastAsia="en-US"/>
        </w:rPr>
      </w:pPr>
      <w:r w:rsidRPr="00793340">
        <w:rPr>
          <w:lang w:eastAsia="en-US"/>
        </w:rPr>
        <w:t>ispitati intuitivnost AI pretrage u odnosu na klasičnu pretragu i namjeru budućeg korištenja</w:t>
      </w:r>
    </w:p>
    <w:p w14:paraId="4328F07C" w14:textId="77777777" w:rsidR="00E609E0" w:rsidRPr="00793340" w:rsidRDefault="00E609E0" w:rsidP="00E609E0">
      <w:pPr>
        <w:numPr>
          <w:ilvl w:val="0"/>
          <w:numId w:val="113"/>
        </w:numPr>
        <w:jc w:val="both"/>
        <w:rPr>
          <w:lang w:eastAsia="en-US"/>
        </w:rPr>
      </w:pPr>
      <w:r w:rsidRPr="00793340">
        <w:rPr>
          <w:lang w:eastAsia="en-US"/>
        </w:rPr>
        <w:t>procijeniti potencijalni utjecaj AI pretrage na odabir online trgovine.</w:t>
      </w:r>
    </w:p>
    <w:p w14:paraId="397861C6" w14:textId="77777777" w:rsidR="00363351" w:rsidRPr="00793340" w:rsidRDefault="00363351" w:rsidP="00363351">
      <w:pPr>
        <w:jc w:val="both"/>
        <w:rPr>
          <w:lang w:eastAsia="en-US"/>
        </w:rPr>
      </w:pPr>
    </w:p>
    <w:p w14:paraId="2F5725FA" w14:textId="24EC25AC" w:rsidR="00E609E0" w:rsidRPr="00793340" w:rsidRDefault="00E609E0" w:rsidP="00E609E0">
      <w:pPr>
        <w:pStyle w:val="Heading4"/>
        <w:rPr>
          <w:lang w:val="hr-HR"/>
        </w:rPr>
      </w:pPr>
      <w:r w:rsidRPr="00793340">
        <w:rPr>
          <w:lang w:val="hr-HR"/>
        </w:rPr>
        <w:t xml:space="preserve">5.2.2.1. </w:t>
      </w:r>
      <w:r w:rsidRPr="00793340">
        <w:rPr>
          <w:lang w:val="hr-HR"/>
        </w:rPr>
        <w:t>Metodologija provedbe ankete</w:t>
      </w:r>
    </w:p>
    <w:p w14:paraId="57A1AA41" w14:textId="126DF65A" w:rsidR="00E609E0" w:rsidRPr="00793340" w:rsidRDefault="00E609E0" w:rsidP="00363351">
      <w:pPr>
        <w:jc w:val="both"/>
        <w:rPr>
          <w:lang w:eastAsia="en-US"/>
        </w:rPr>
      </w:pPr>
      <w:r w:rsidRPr="00793340">
        <w:rPr>
          <w:lang w:eastAsia="en-US"/>
        </w:rPr>
        <w:t xml:space="preserve">Upitnik je strukturiran u više sekcija s jasno definiranim pravilima. U sekcijama s predefiniranim pitanjima ispitanici su kopirali pitanje u AI asistenta te zatim odabrali </w:t>
      </w:r>
      <w:r w:rsidRPr="00793340">
        <w:rPr>
          <w:lang w:eastAsia="en-US"/>
        </w:rPr>
        <w:lastRenderedPageBreak/>
        <w:t>odgovor Da/Ne na pitanje poklapa li se odgovor modela s očekivanim ishodom. Upute naglašavaju da se poklapanje ne ocjenjuje doslovno, već prema tome sadrži li odgovor ključne elemente očekivanog odgovora (npr. ispravne stavke, relevantne informacije i smislen opis). Povezana pitanja postavljala su se u istoj sesiji kako bi se zadržao kontekst, dok se za HR/EN usporedbu tražilo otvaranje nove sesije za svaku jezičnu varijantu.</w:t>
      </w:r>
    </w:p>
    <w:p w14:paraId="4A77B74B" w14:textId="425D0606" w:rsidR="00363351" w:rsidRPr="00793340" w:rsidRDefault="00E609E0" w:rsidP="00E609E0">
      <w:pPr>
        <w:pStyle w:val="Heading4"/>
        <w:rPr>
          <w:lang w:val="hr-HR"/>
        </w:rPr>
      </w:pPr>
      <w:r w:rsidRPr="00793340">
        <w:rPr>
          <w:lang w:val="hr-HR"/>
        </w:rPr>
        <w:t>5.2.2.</w:t>
      </w:r>
      <w:r w:rsidRPr="00793340">
        <w:rPr>
          <w:lang w:val="hr-HR"/>
        </w:rPr>
        <w:t xml:space="preserve">2. </w:t>
      </w:r>
      <w:r w:rsidR="00363351" w:rsidRPr="00793340">
        <w:rPr>
          <w:lang w:val="hr-HR"/>
        </w:rPr>
        <w:t>Predefinirana neovisna pitanja</w:t>
      </w:r>
    </w:p>
    <w:p w14:paraId="6EE428E6" w14:textId="39ED5489" w:rsidR="00E609E0" w:rsidRPr="00793340" w:rsidRDefault="00E609E0" w:rsidP="00E609E0">
      <w:pPr>
        <w:jc w:val="both"/>
        <w:rPr>
          <w:lang w:eastAsia="en-US"/>
        </w:rPr>
      </w:pPr>
      <w:r w:rsidRPr="00793340">
        <w:rPr>
          <w:lang w:eastAsia="en-US"/>
        </w:rPr>
        <w:t>U prvoj skupini testirana je osnovna točnost modela kroz tri neovisna pitanja (Sl. 5.</w:t>
      </w:r>
      <w:r w:rsidR="00325A6D">
        <w:rPr>
          <w:lang w:eastAsia="en-US"/>
        </w:rPr>
        <w:t>14</w:t>
      </w:r>
      <w:r w:rsidRPr="00793340">
        <w:rPr>
          <w:lang w:eastAsia="en-US"/>
        </w:rPr>
        <w:t>). Na prvo pitanje model je u svim slučajevima dao očekivan odgovor (100%). Kod druga dva pitanja zabilježena je visoka razina slaganja od 93,8% (odnosno 30/32 pozitivnih odgovora). Rezultati upućuju na to da model pouzdano odgovara kada je upit jasno definiran i kada se odgovor može izravno provjeriti kroz dostupne podatke.</w:t>
      </w:r>
    </w:p>
    <w:p w14:paraId="43A936E9" w14:textId="4038D944" w:rsidR="00363351" w:rsidRDefault="00E609E0" w:rsidP="00363351">
      <w:pPr>
        <w:jc w:val="both"/>
        <w:rPr>
          <w:lang w:eastAsia="en-US"/>
        </w:rPr>
      </w:pPr>
      <w:r w:rsidRPr="00793340">
        <w:rPr>
          <w:lang w:eastAsia="en-US"/>
        </w:rPr>
        <w:t>Manji udio negativnih odgovora (~6,2%) može biti posljedica više čimbenika, poput različitih kriterija ispitanika pri procjeni “poklapanja”, različitog očekivanog formata odgovora ili povremenih odstupanja modela. Budući da anketa nije prikupljala obrazloženja uz odgovore, navedeni razlozi predstavljaju moguće hipoteze, a ne potvrđene uzroke.</w:t>
      </w:r>
    </w:p>
    <w:p w14:paraId="45568DC3" w14:textId="77777777" w:rsidR="00325A6D" w:rsidRPr="00793340" w:rsidRDefault="00325A6D" w:rsidP="00363351">
      <w:pPr>
        <w:jc w:val="both"/>
        <w:rPr>
          <w:lang w:eastAsia="en-US"/>
        </w:rPr>
      </w:pPr>
    </w:p>
    <w:p w14:paraId="66F1BC0B" w14:textId="77777777" w:rsidR="00363351" w:rsidRPr="00793340" w:rsidRDefault="00363351" w:rsidP="00363351">
      <w:pPr>
        <w:keepNext/>
        <w:jc w:val="both"/>
      </w:pPr>
      <w:r w:rsidRPr="00793340">
        <w:rPr>
          <w:lang w:eastAsia="en-US"/>
        </w:rPr>
        <w:pict w14:anchorId="21F252F9">
          <v:shape id="_x0000_i2661" type="#_x0000_t75" style="width:454.4pt;height:116.15pt;visibility:visible;mso-wrap-style:square">
            <v:imagedata r:id="rId59" o:title=""/>
          </v:shape>
        </w:pict>
      </w:r>
    </w:p>
    <w:p w14:paraId="025533A1" w14:textId="3ABED8D4" w:rsidR="00363351" w:rsidRPr="00793340" w:rsidRDefault="00363351" w:rsidP="00505310">
      <w:pPr>
        <w:pStyle w:val="Caption"/>
        <w:rPr>
          <w:lang w:eastAsia="en-US"/>
        </w:rPr>
      </w:pPr>
      <w:r w:rsidRPr="00793340">
        <w:t xml:space="preserve">Sl. </w:t>
      </w:r>
      <w:r w:rsidR="00325A6D">
        <w:fldChar w:fldCharType="begin"/>
      </w:r>
      <w:r w:rsidR="00325A6D">
        <w:instrText xml:space="preserve"> STYLEREF 1 \s </w:instrText>
      </w:r>
      <w:r w:rsidR="00325A6D">
        <w:fldChar w:fldCharType="separate"/>
      </w:r>
      <w:r w:rsidR="00325A6D">
        <w:t>5</w:t>
      </w:r>
      <w:r w:rsidR="00325A6D">
        <w:fldChar w:fldCharType="end"/>
      </w:r>
      <w:r w:rsidR="00325A6D">
        <w:t>.</w:t>
      </w:r>
      <w:r w:rsidR="00325A6D">
        <w:fldChar w:fldCharType="begin"/>
      </w:r>
      <w:r w:rsidR="00325A6D">
        <w:instrText xml:space="preserve"> SEQ Sl. \* ARABIC \s 1 </w:instrText>
      </w:r>
      <w:r w:rsidR="00325A6D">
        <w:fldChar w:fldCharType="separate"/>
      </w:r>
      <w:r w:rsidR="00325A6D">
        <w:t>14</w:t>
      </w:r>
      <w:r w:rsidR="00325A6D">
        <w:fldChar w:fldCharType="end"/>
      </w:r>
      <w:r w:rsidRPr="00793340">
        <w:t xml:space="preserve"> – Kružni dijagrami prve sekcije ankete</w:t>
      </w:r>
    </w:p>
    <w:p w14:paraId="09980732" w14:textId="77777777" w:rsidR="00363351" w:rsidRPr="00793340" w:rsidRDefault="00363351" w:rsidP="00363351">
      <w:pPr>
        <w:jc w:val="both"/>
        <w:rPr>
          <w:lang w:eastAsia="en-US"/>
        </w:rPr>
      </w:pPr>
    </w:p>
    <w:p w14:paraId="2B238406" w14:textId="1E2A1779" w:rsidR="00363351" w:rsidRPr="00793340" w:rsidRDefault="00E609E0" w:rsidP="00363351">
      <w:pPr>
        <w:jc w:val="both"/>
        <w:rPr>
          <w:b/>
          <w:bCs/>
          <w:lang w:eastAsia="en-US"/>
        </w:rPr>
      </w:pPr>
      <w:r w:rsidRPr="00793340">
        <w:rPr>
          <w:b/>
          <w:bCs/>
          <w:lang w:eastAsia="en-US"/>
        </w:rPr>
        <w:t xml:space="preserve">5.2.2.3. </w:t>
      </w:r>
      <w:r w:rsidR="00363351" w:rsidRPr="00793340">
        <w:rPr>
          <w:b/>
          <w:bCs/>
          <w:lang w:eastAsia="en-US"/>
        </w:rPr>
        <w:t>Predefinirana povezana pitanja</w:t>
      </w:r>
    </w:p>
    <w:p w14:paraId="51076712" w14:textId="5AAD9606" w:rsidR="00E609E0" w:rsidRPr="00793340" w:rsidRDefault="00E609E0" w:rsidP="00E609E0">
      <w:pPr>
        <w:jc w:val="both"/>
        <w:rPr>
          <w:lang w:eastAsia="en-US"/>
        </w:rPr>
      </w:pPr>
      <w:r w:rsidRPr="00793340">
        <w:rPr>
          <w:lang w:eastAsia="en-US"/>
        </w:rPr>
        <w:t>Druga skupina pitanja bila je namjerno osmišljena za provjeru zadržavanja konteksta kroz tri uzastopna upita u istoj sesiji razgovora (Sl. 5.</w:t>
      </w:r>
      <w:r w:rsidR="00325A6D">
        <w:rPr>
          <w:lang w:eastAsia="en-US"/>
        </w:rPr>
        <w:t>15</w:t>
      </w:r>
      <w:r w:rsidRPr="00793340">
        <w:rPr>
          <w:lang w:eastAsia="en-US"/>
        </w:rPr>
        <w:t>). U odnosu na neovisna pitanja, rezultati su slabiji.</w:t>
      </w:r>
    </w:p>
    <w:p w14:paraId="0AA6EF3A" w14:textId="5AA1C94E" w:rsidR="00363351" w:rsidRPr="00793340" w:rsidRDefault="00E609E0" w:rsidP="00363351">
      <w:pPr>
        <w:jc w:val="both"/>
        <w:rPr>
          <w:lang w:eastAsia="en-US"/>
        </w:rPr>
      </w:pPr>
      <w:r w:rsidRPr="00793340">
        <w:rPr>
          <w:lang w:eastAsia="en-US"/>
        </w:rPr>
        <w:t>Prvo pitanje (“preporuka luksuznog kamena”) ima 59,4% pozitivnih odgovora (19/32). Ovakav rezultat je očekivan jer upit nije determinističan: pojam “luksuznog izgleda” nije jednoznačan, pa model može predložiti različite proizvode ili različit broj prijedloga. Time se smanjuje usporedivost s očekivanim odgovorom, a početna varijabilnost prenosi se i na iduća pitanja</w:t>
      </w:r>
      <w:r w:rsidR="00363351" w:rsidRPr="00793340">
        <w:rPr>
          <w:lang w:eastAsia="en-US"/>
        </w:rPr>
        <w:t>.</w:t>
      </w:r>
    </w:p>
    <w:p w14:paraId="4B1DD8A0" w14:textId="77777777" w:rsidR="002A4997" w:rsidRPr="00793340" w:rsidRDefault="002A4997" w:rsidP="002A4997">
      <w:pPr>
        <w:keepNext/>
        <w:jc w:val="both"/>
      </w:pPr>
      <w:r w:rsidRPr="00793340">
        <w:rPr>
          <w:lang w:eastAsia="en-US"/>
        </w:rPr>
        <w:lastRenderedPageBreak/>
        <w:pict w14:anchorId="373CB856">
          <v:shape id="_x0000_i2843" type="#_x0000_t75" style="width:453.05pt;height:116.85pt;visibility:visible;mso-wrap-style:square">
            <v:imagedata r:id="rId60" o:title=""/>
          </v:shape>
        </w:pict>
      </w:r>
    </w:p>
    <w:p w14:paraId="562AED67" w14:textId="0F1D0194" w:rsidR="00363351" w:rsidRPr="00793340" w:rsidRDefault="002A4997" w:rsidP="00505310">
      <w:pPr>
        <w:pStyle w:val="Caption"/>
        <w:rPr>
          <w:lang w:eastAsia="en-US"/>
        </w:rPr>
      </w:pPr>
      <w:r w:rsidRPr="00793340">
        <w:t xml:space="preserve">Sl. </w:t>
      </w:r>
      <w:r w:rsidR="00325A6D">
        <w:fldChar w:fldCharType="begin"/>
      </w:r>
      <w:r w:rsidR="00325A6D">
        <w:instrText xml:space="preserve"> STYLEREF 1 \s </w:instrText>
      </w:r>
      <w:r w:rsidR="00325A6D">
        <w:fldChar w:fldCharType="separate"/>
      </w:r>
      <w:r w:rsidR="00325A6D">
        <w:t>5</w:t>
      </w:r>
      <w:r w:rsidR="00325A6D">
        <w:fldChar w:fldCharType="end"/>
      </w:r>
      <w:r w:rsidR="00325A6D">
        <w:t>.</w:t>
      </w:r>
      <w:r w:rsidR="00325A6D">
        <w:fldChar w:fldCharType="begin"/>
      </w:r>
      <w:r w:rsidR="00325A6D">
        <w:instrText xml:space="preserve"> SEQ Sl. \* ARABIC \s 1 </w:instrText>
      </w:r>
      <w:r w:rsidR="00325A6D">
        <w:fldChar w:fldCharType="separate"/>
      </w:r>
      <w:r w:rsidR="00325A6D">
        <w:t>15</w:t>
      </w:r>
      <w:r w:rsidR="00325A6D">
        <w:fldChar w:fldCharType="end"/>
      </w:r>
      <w:r w:rsidRPr="00793340">
        <w:t xml:space="preserve"> – k</w:t>
      </w:r>
      <w:r w:rsidRPr="00793340">
        <w:t xml:space="preserve">ružni dijagrami </w:t>
      </w:r>
      <w:r w:rsidRPr="00793340">
        <w:t>druge</w:t>
      </w:r>
      <w:r w:rsidRPr="00793340">
        <w:t xml:space="preserve"> sekcije ankete</w:t>
      </w:r>
      <w:r w:rsidRPr="00793340">
        <w:br/>
      </w:r>
    </w:p>
    <w:p w14:paraId="44499E40" w14:textId="628D80ED" w:rsidR="00793340" w:rsidRPr="00793340" w:rsidRDefault="00793340" w:rsidP="00793340">
      <w:pPr>
        <w:tabs>
          <w:tab w:val="num" w:pos="360"/>
        </w:tabs>
        <w:jc w:val="both"/>
        <w:rPr>
          <w:lang w:eastAsia="en-US"/>
        </w:rPr>
      </w:pPr>
      <w:r w:rsidRPr="00793340">
        <w:rPr>
          <w:lang w:eastAsia="en-US"/>
        </w:rPr>
        <w:t>Drugo pitanje (“koji su iz Grčke?”) pokazuje bolji rezultat: 71,9% pozitivnih odgovora (23/32). To upućuje na to da model često može zadržati dio konteksta i koristiti ga u sljedećem koraku, čak i kada je prvi odgovor varirao.</w:t>
      </w:r>
    </w:p>
    <w:p w14:paraId="1E53F758" w14:textId="6998001A" w:rsidR="00793340" w:rsidRPr="00793340" w:rsidRDefault="00793340" w:rsidP="00793340">
      <w:pPr>
        <w:tabs>
          <w:tab w:val="num" w:pos="360"/>
        </w:tabs>
        <w:jc w:val="both"/>
        <w:rPr>
          <w:lang w:eastAsia="en-US"/>
        </w:rPr>
      </w:pPr>
      <w:r w:rsidRPr="00793340">
        <w:rPr>
          <w:lang w:eastAsia="en-US"/>
        </w:rPr>
        <w:t>Treće pitanje (“prikaži slične najskupljem iz prethodne liste”) ostvaruje najslabiji rezultat: 25% pozitivnih odgovora (8/32). U ovom koraku model je trebao eksplicitno “operirati” nad vlastitim prethodnim odgovorom: identificirati najskuplji proizvod iz ranije liste i zatim pronaći slične stavke. Takav zadatak je zahtjevniji jer se oslanja na stabilno pamćenje prethodnog izlaza i višekoračno zaključivanje, što može biti nepouzdano bez strožeg vođenja stanja razgovora (npr. strukturirano spremanje prethodnih rezultata).</w:t>
      </w:r>
    </w:p>
    <w:p w14:paraId="1296011D" w14:textId="1644A57E" w:rsidR="00363351" w:rsidRPr="00793340" w:rsidRDefault="00793340" w:rsidP="00793340">
      <w:pPr>
        <w:tabs>
          <w:tab w:val="num" w:pos="360"/>
        </w:tabs>
        <w:jc w:val="both"/>
        <w:rPr>
          <w:lang w:eastAsia="en-US"/>
        </w:rPr>
      </w:pPr>
      <w:r w:rsidRPr="00793340">
        <w:rPr>
          <w:lang w:eastAsia="en-US"/>
        </w:rPr>
        <w:t>Zaključno, ova skupina pokazuje da prototip može biti pouzdan u jednostavnijim nastavcima konteksta, ali da postoji prostor za poboljšanje u scenarijima gdje je potrebno stabilno zadržavanje i obrada informacija iz ranijih odgovora.</w:t>
      </w:r>
    </w:p>
    <w:p w14:paraId="4FB61839" w14:textId="77777777" w:rsidR="002A4997" w:rsidRPr="00793340" w:rsidRDefault="002A4997" w:rsidP="00363351">
      <w:pPr>
        <w:tabs>
          <w:tab w:val="num" w:pos="360"/>
        </w:tabs>
        <w:jc w:val="both"/>
        <w:rPr>
          <w:lang w:eastAsia="en-US"/>
        </w:rPr>
      </w:pPr>
    </w:p>
    <w:p w14:paraId="28BA4741" w14:textId="165FA5B5" w:rsidR="00363351" w:rsidRPr="00793340" w:rsidRDefault="00793340" w:rsidP="00363351">
      <w:pPr>
        <w:tabs>
          <w:tab w:val="num" w:pos="360"/>
        </w:tabs>
        <w:jc w:val="both"/>
        <w:rPr>
          <w:b/>
          <w:bCs/>
          <w:lang w:eastAsia="en-US"/>
        </w:rPr>
      </w:pPr>
      <w:r w:rsidRPr="00793340">
        <w:rPr>
          <w:b/>
          <w:bCs/>
          <w:lang w:eastAsia="en-US"/>
        </w:rPr>
        <w:t>5.2.2.</w:t>
      </w:r>
      <w:r w:rsidRPr="00793340">
        <w:rPr>
          <w:b/>
          <w:bCs/>
          <w:lang w:eastAsia="en-US"/>
        </w:rPr>
        <w:t>4</w:t>
      </w:r>
      <w:r w:rsidRPr="00793340">
        <w:rPr>
          <w:b/>
          <w:bCs/>
          <w:lang w:eastAsia="en-US"/>
        </w:rPr>
        <w:t xml:space="preserve">. </w:t>
      </w:r>
      <w:r w:rsidR="00363351" w:rsidRPr="00793340">
        <w:rPr>
          <w:b/>
          <w:bCs/>
          <w:lang w:eastAsia="en-US"/>
        </w:rPr>
        <w:t>Višejezičnost (HR/EN)</w:t>
      </w:r>
    </w:p>
    <w:p w14:paraId="4776BB52" w14:textId="598915E9" w:rsidR="002A4997" w:rsidRDefault="00793340" w:rsidP="00363351">
      <w:pPr>
        <w:tabs>
          <w:tab w:val="num" w:pos="360"/>
        </w:tabs>
        <w:jc w:val="both"/>
        <w:rPr>
          <w:lang w:eastAsia="en-US"/>
        </w:rPr>
      </w:pPr>
      <w:r w:rsidRPr="00793340">
        <w:rPr>
          <w:lang w:eastAsia="en-US"/>
        </w:rPr>
        <w:t>Višejezičnost je testirana postavljanjem sadržajno istog pitanja na hrvatskom i engleskom jeziku, uz otvaranje nove sesije za svaku jezičnu varijantu (Sl. 5.</w:t>
      </w:r>
      <w:r w:rsidR="00325A6D">
        <w:rPr>
          <w:lang w:eastAsia="en-US"/>
        </w:rPr>
        <w:t>16</w:t>
      </w:r>
      <w:r w:rsidRPr="00793340">
        <w:rPr>
          <w:lang w:eastAsia="en-US"/>
        </w:rPr>
        <w:t>). U 96,9% slučajeva (31/32) ispitanici su procijenili da su odgovori sadržajno isti. Dodatno, u 100% slučajeva (32/32) model je odgovorio na jeziku na kojem je dobio pitanje. Ovi rezultati upućuju na visoku dosljednost i stabilnu izvedbu na oba jezika</w:t>
      </w:r>
      <w:r w:rsidR="00363351" w:rsidRPr="00793340">
        <w:rPr>
          <w:lang w:eastAsia="en-US"/>
        </w:rPr>
        <w:t>.</w:t>
      </w:r>
    </w:p>
    <w:p w14:paraId="423E01D1" w14:textId="77777777" w:rsidR="00325A6D" w:rsidRPr="00793340" w:rsidRDefault="00325A6D" w:rsidP="00363351">
      <w:pPr>
        <w:tabs>
          <w:tab w:val="num" w:pos="360"/>
        </w:tabs>
        <w:jc w:val="both"/>
        <w:rPr>
          <w:lang w:eastAsia="en-US"/>
        </w:rPr>
      </w:pPr>
    </w:p>
    <w:p w14:paraId="44F38423" w14:textId="0FDF90F6" w:rsidR="002A4997" w:rsidRPr="00793340" w:rsidRDefault="002A4997" w:rsidP="002A4997">
      <w:pPr>
        <w:keepNext/>
        <w:tabs>
          <w:tab w:val="num" w:pos="360"/>
        </w:tabs>
        <w:jc w:val="center"/>
      </w:pPr>
      <w:r w:rsidRPr="00793340">
        <w:rPr>
          <w:lang w:eastAsia="en-US"/>
        </w:rPr>
        <w:pict w14:anchorId="6F741E1D">
          <v:shape id="_x0000_i2845" type="#_x0000_t75" style="width:328.1pt;height:126.35pt;visibility:visible;mso-wrap-style:square">
            <v:imagedata r:id="rId61" o:title=""/>
          </v:shape>
        </w:pict>
      </w:r>
    </w:p>
    <w:p w14:paraId="22AE9EF1" w14:textId="20FEF946" w:rsidR="002A4997" w:rsidRPr="00793340" w:rsidRDefault="002A4997" w:rsidP="00505310">
      <w:pPr>
        <w:pStyle w:val="Caption"/>
        <w:rPr>
          <w:lang w:eastAsia="en-US"/>
        </w:rPr>
      </w:pPr>
      <w:r w:rsidRPr="00793340">
        <w:t xml:space="preserve">Sl. </w:t>
      </w:r>
      <w:r w:rsidR="00325A6D">
        <w:fldChar w:fldCharType="begin"/>
      </w:r>
      <w:r w:rsidR="00325A6D">
        <w:instrText xml:space="preserve"> STYLEREF 1 \s </w:instrText>
      </w:r>
      <w:r w:rsidR="00325A6D">
        <w:fldChar w:fldCharType="separate"/>
      </w:r>
      <w:r w:rsidR="00325A6D">
        <w:t>5</w:t>
      </w:r>
      <w:r w:rsidR="00325A6D">
        <w:fldChar w:fldCharType="end"/>
      </w:r>
      <w:r w:rsidR="00325A6D">
        <w:t>.</w:t>
      </w:r>
      <w:r w:rsidR="00325A6D">
        <w:fldChar w:fldCharType="begin"/>
      </w:r>
      <w:r w:rsidR="00325A6D">
        <w:instrText xml:space="preserve"> SEQ Sl. \* ARABIC \s 1 </w:instrText>
      </w:r>
      <w:r w:rsidR="00325A6D">
        <w:fldChar w:fldCharType="separate"/>
      </w:r>
      <w:r w:rsidR="00325A6D">
        <w:t>16</w:t>
      </w:r>
      <w:r w:rsidR="00325A6D">
        <w:fldChar w:fldCharType="end"/>
      </w:r>
      <w:r w:rsidRPr="00793340">
        <w:t xml:space="preserve"> – k</w:t>
      </w:r>
      <w:r w:rsidRPr="00793340">
        <w:t xml:space="preserve">ružni dijagrami </w:t>
      </w:r>
      <w:r w:rsidRPr="00793340">
        <w:t>treće</w:t>
      </w:r>
      <w:r w:rsidRPr="00793340">
        <w:t xml:space="preserve"> sekcije ankete</w:t>
      </w:r>
    </w:p>
    <w:p w14:paraId="1C70E0C2" w14:textId="77777777" w:rsidR="002A4997" w:rsidRPr="00793340" w:rsidRDefault="002A4997" w:rsidP="00363351">
      <w:pPr>
        <w:tabs>
          <w:tab w:val="num" w:pos="360"/>
        </w:tabs>
        <w:jc w:val="both"/>
        <w:rPr>
          <w:lang w:eastAsia="en-US"/>
        </w:rPr>
      </w:pPr>
    </w:p>
    <w:p w14:paraId="4359111E" w14:textId="0C92B2B3" w:rsidR="00363351" w:rsidRPr="00793340" w:rsidRDefault="00793340" w:rsidP="00363351">
      <w:pPr>
        <w:tabs>
          <w:tab w:val="num" w:pos="360"/>
        </w:tabs>
        <w:jc w:val="both"/>
        <w:rPr>
          <w:b/>
          <w:bCs/>
          <w:lang w:eastAsia="en-US"/>
        </w:rPr>
      </w:pPr>
      <w:r w:rsidRPr="00793340">
        <w:rPr>
          <w:b/>
          <w:bCs/>
          <w:lang w:eastAsia="en-US"/>
        </w:rPr>
        <w:lastRenderedPageBreak/>
        <w:t xml:space="preserve">5.2.2.5. </w:t>
      </w:r>
      <w:r w:rsidR="00363351" w:rsidRPr="00793340">
        <w:rPr>
          <w:b/>
          <w:bCs/>
          <w:lang w:eastAsia="en-US"/>
        </w:rPr>
        <w:t>Pristupačnost aplikacije</w:t>
      </w:r>
    </w:p>
    <w:p w14:paraId="67D229FE" w14:textId="149F832E" w:rsidR="00793340" w:rsidRPr="00793340" w:rsidRDefault="00793340" w:rsidP="00793340">
      <w:pPr>
        <w:tabs>
          <w:tab w:val="num" w:pos="360"/>
        </w:tabs>
        <w:jc w:val="both"/>
        <w:rPr>
          <w:lang w:eastAsia="en-US"/>
        </w:rPr>
      </w:pPr>
      <w:r w:rsidRPr="00793340">
        <w:rPr>
          <w:lang w:eastAsia="en-US"/>
        </w:rPr>
        <w:t>U dijelu ankete koji se odnosi na pristupačnost ispitanici su procjenjivali učinak pojedinih opcija prilagodbe sučelja (Sl. 5.</w:t>
      </w:r>
      <w:r w:rsidR="00325A6D">
        <w:rPr>
          <w:lang w:eastAsia="en-US"/>
        </w:rPr>
        <w:t>17</w:t>
      </w:r>
      <w:r w:rsidRPr="00793340">
        <w:rPr>
          <w:lang w:eastAsia="en-US"/>
        </w:rPr>
        <w:t xml:space="preserve"> i Sl. 5.</w:t>
      </w:r>
      <w:r w:rsidR="00325A6D">
        <w:rPr>
          <w:lang w:eastAsia="en-US"/>
        </w:rPr>
        <w:t>18</w:t>
      </w:r>
      <w:r w:rsidRPr="00793340">
        <w:rPr>
          <w:lang w:eastAsia="en-US"/>
        </w:rPr>
        <w:t>). Promjena teme (svijetla/tamna) ocijenjena je pozitivno u 90,6% slučajeva (29/32), što sugerira bolju čitljivost i kontrast bez gubitka preglednosti.</w:t>
      </w:r>
    </w:p>
    <w:p w14:paraId="522B33D2" w14:textId="75F04673" w:rsidR="00793340" w:rsidRPr="00793340" w:rsidRDefault="00793340" w:rsidP="00793340">
      <w:pPr>
        <w:tabs>
          <w:tab w:val="num" w:pos="360"/>
        </w:tabs>
        <w:jc w:val="both"/>
        <w:rPr>
          <w:lang w:eastAsia="en-US"/>
        </w:rPr>
      </w:pPr>
      <w:r w:rsidRPr="00793340">
        <w:rPr>
          <w:lang w:eastAsia="en-US"/>
        </w:rPr>
        <w:t>Kod OpenDyslexic fonta rezultati su podijeljeni, ali bez negativne percepcije: 53,1% (17/32) navodi bolju čitljivost, dok 46,9% (15/32) smatra da je čitljivost jednaka. Povećanje veličine fonta zadržava funkcionalnost sučelja u 93,8% slučajeva (30/32), a isticanje poveznica poboljšava prepoznatljivost interaktivnih elemenata u 87,5% slučajeva (28/32).</w:t>
      </w:r>
    </w:p>
    <w:p w14:paraId="037714E8" w14:textId="0770300E" w:rsidR="00363351" w:rsidRPr="00793340" w:rsidRDefault="00793340" w:rsidP="00793340">
      <w:pPr>
        <w:tabs>
          <w:tab w:val="num" w:pos="360"/>
        </w:tabs>
        <w:jc w:val="both"/>
        <w:rPr>
          <w:lang w:eastAsia="en-US"/>
        </w:rPr>
      </w:pPr>
      <w:r w:rsidRPr="00793340">
        <w:rPr>
          <w:lang w:eastAsia="en-US"/>
        </w:rPr>
        <w:t>Najslabiji rezultat odnosi se na grayscale prikaz slika: 62,5% (20/32) smatra da slike zadržavaju informativnu vrijednost, dok 37,5% (12/32) navodi suprotno. To je očekivano jer uklanjanje boje može smanjiti informativnost u situacijama gdje boja nosi dio značenja (npr. tonalitet i nijanse uzorka materijala). Ukupna prosječna ocjena zadovoljstva opcijama pristupačnosti iznosi 4,6/5, što upućuje na vrlo pozitivan dojam uz prostor za doradu, ponajprije kod prikaza slika</w:t>
      </w:r>
      <w:r w:rsidR="002A4997" w:rsidRPr="00793340">
        <w:rPr>
          <w:lang w:eastAsia="en-US"/>
        </w:rPr>
        <w:t>.</w:t>
      </w:r>
    </w:p>
    <w:p w14:paraId="61B467F7" w14:textId="77777777" w:rsidR="002A4997" w:rsidRPr="00793340" w:rsidRDefault="002A4997" w:rsidP="00363351">
      <w:pPr>
        <w:tabs>
          <w:tab w:val="num" w:pos="360"/>
        </w:tabs>
        <w:jc w:val="both"/>
        <w:rPr>
          <w:lang w:eastAsia="en-US"/>
        </w:rPr>
      </w:pPr>
    </w:p>
    <w:p w14:paraId="7E7BE072" w14:textId="77777777" w:rsidR="002A4997" w:rsidRPr="00793340" w:rsidRDefault="002A4997" w:rsidP="002A4997">
      <w:pPr>
        <w:keepNext/>
        <w:tabs>
          <w:tab w:val="num" w:pos="360"/>
        </w:tabs>
        <w:jc w:val="both"/>
      </w:pPr>
      <w:r w:rsidRPr="00793340">
        <w:rPr>
          <w:lang w:eastAsia="en-US"/>
        </w:rPr>
        <w:pict w14:anchorId="25B7674F">
          <v:shape id="_x0000_i2850" type="#_x0000_t75" style="width:453.75pt;height:115.45pt;visibility:visible;mso-wrap-style:square">
            <v:imagedata r:id="rId62" o:title=""/>
          </v:shape>
        </w:pict>
      </w:r>
    </w:p>
    <w:p w14:paraId="0C93E6D1" w14:textId="3D916D15" w:rsidR="002A4997" w:rsidRDefault="002A4997" w:rsidP="00505310">
      <w:pPr>
        <w:pStyle w:val="Caption"/>
      </w:pPr>
      <w:r w:rsidRPr="00793340">
        <w:t xml:space="preserve">Sl. </w:t>
      </w:r>
      <w:r w:rsidR="00325A6D">
        <w:fldChar w:fldCharType="begin"/>
      </w:r>
      <w:r w:rsidR="00325A6D">
        <w:instrText xml:space="preserve"> STYLEREF 1 \s </w:instrText>
      </w:r>
      <w:r w:rsidR="00325A6D">
        <w:fldChar w:fldCharType="separate"/>
      </w:r>
      <w:r w:rsidR="00325A6D">
        <w:t>5</w:t>
      </w:r>
      <w:r w:rsidR="00325A6D">
        <w:fldChar w:fldCharType="end"/>
      </w:r>
      <w:r w:rsidR="00325A6D">
        <w:t>.</w:t>
      </w:r>
      <w:r w:rsidR="00325A6D">
        <w:fldChar w:fldCharType="begin"/>
      </w:r>
      <w:r w:rsidR="00325A6D">
        <w:instrText xml:space="preserve"> SEQ Sl. \* ARABIC \s 1 </w:instrText>
      </w:r>
      <w:r w:rsidR="00325A6D">
        <w:fldChar w:fldCharType="separate"/>
      </w:r>
      <w:r w:rsidR="00325A6D">
        <w:t>17</w:t>
      </w:r>
      <w:r w:rsidR="00325A6D">
        <w:fldChar w:fldCharType="end"/>
      </w:r>
      <w:r w:rsidRPr="00793340">
        <w:t xml:space="preserve"> – prvi dio pitanja</w:t>
      </w:r>
      <w:r w:rsidR="00A804C0" w:rsidRPr="00793340">
        <w:t xml:space="preserve"> za</w:t>
      </w:r>
      <w:r w:rsidRPr="00793340">
        <w:t xml:space="preserve"> pristupačnos</w:t>
      </w:r>
      <w:r w:rsidR="00A804C0" w:rsidRPr="00793340">
        <w:t>t</w:t>
      </w:r>
    </w:p>
    <w:p w14:paraId="47019DCA" w14:textId="77777777" w:rsidR="00325A6D" w:rsidRPr="00325A6D" w:rsidRDefault="00325A6D" w:rsidP="00325A6D"/>
    <w:p w14:paraId="1CD4A072" w14:textId="77777777" w:rsidR="002A4997" w:rsidRPr="00793340" w:rsidRDefault="002A4997" w:rsidP="002A4997"/>
    <w:p w14:paraId="6FF4420A" w14:textId="77777777" w:rsidR="002A4997" w:rsidRPr="00793340" w:rsidRDefault="002A4997" w:rsidP="002A4997">
      <w:pPr>
        <w:keepNext/>
        <w:tabs>
          <w:tab w:val="num" w:pos="360"/>
        </w:tabs>
        <w:jc w:val="center"/>
      </w:pPr>
      <w:r w:rsidRPr="00793340">
        <w:rPr>
          <w:lang w:eastAsia="en-US"/>
        </w:rPr>
        <w:pict w14:anchorId="22073C6C">
          <v:shape id="_x0000_i2852" type="#_x0000_t75" style="width:311.1pt;height:118.85pt;visibility:visible;mso-wrap-style:square">
            <v:imagedata r:id="rId63" o:title=""/>
          </v:shape>
        </w:pict>
      </w:r>
    </w:p>
    <w:p w14:paraId="4C5EA4D4" w14:textId="2C371DB2" w:rsidR="002A4997" w:rsidRPr="00793340" w:rsidRDefault="002A4997" w:rsidP="00505310">
      <w:pPr>
        <w:pStyle w:val="Caption"/>
      </w:pPr>
      <w:r w:rsidRPr="00793340">
        <w:t xml:space="preserve">Sl. </w:t>
      </w:r>
      <w:r w:rsidR="00325A6D">
        <w:fldChar w:fldCharType="begin"/>
      </w:r>
      <w:r w:rsidR="00325A6D">
        <w:instrText xml:space="preserve"> STYLEREF 1 \s </w:instrText>
      </w:r>
      <w:r w:rsidR="00325A6D">
        <w:fldChar w:fldCharType="separate"/>
      </w:r>
      <w:r w:rsidR="00325A6D">
        <w:t>5</w:t>
      </w:r>
      <w:r w:rsidR="00325A6D">
        <w:fldChar w:fldCharType="end"/>
      </w:r>
      <w:r w:rsidR="00325A6D">
        <w:t>.</w:t>
      </w:r>
      <w:r w:rsidR="00325A6D">
        <w:fldChar w:fldCharType="begin"/>
      </w:r>
      <w:r w:rsidR="00325A6D">
        <w:instrText xml:space="preserve"> SEQ Sl. \* ARABIC \s 1 </w:instrText>
      </w:r>
      <w:r w:rsidR="00325A6D">
        <w:fldChar w:fldCharType="separate"/>
      </w:r>
      <w:r w:rsidR="00325A6D">
        <w:t>18</w:t>
      </w:r>
      <w:r w:rsidR="00325A6D">
        <w:fldChar w:fldCharType="end"/>
      </w:r>
      <w:r w:rsidRPr="00793340">
        <w:t xml:space="preserve"> – drugi </w:t>
      </w:r>
      <w:r w:rsidRPr="00793340">
        <w:t xml:space="preserve">dio pitanja </w:t>
      </w:r>
      <w:r w:rsidR="00A804C0" w:rsidRPr="00793340">
        <w:t xml:space="preserve">za </w:t>
      </w:r>
      <w:r w:rsidRPr="00793340">
        <w:t>pristupačnost</w:t>
      </w:r>
    </w:p>
    <w:p w14:paraId="226D5E56" w14:textId="65E62D15" w:rsidR="002A4997" w:rsidRPr="00793340" w:rsidRDefault="002A4997" w:rsidP="00505310">
      <w:pPr>
        <w:pStyle w:val="Caption"/>
        <w:rPr>
          <w:lang w:eastAsia="en-US"/>
        </w:rPr>
      </w:pPr>
    </w:p>
    <w:p w14:paraId="71CAA3E8" w14:textId="77777777" w:rsidR="002A4997" w:rsidRDefault="002A4997" w:rsidP="00363351">
      <w:pPr>
        <w:tabs>
          <w:tab w:val="num" w:pos="360"/>
        </w:tabs>
        <w:jc w:val="both"/>
        <w:rPr>
          <w:lang w:eastAsia="en-US"/>
        </w:rPr>
      </w:pPr>
    </w:p>
    <w:p w14:paraId="0E29B9EB" w14:textId="77777777" w:rsidR="00325A6D" w:rsidRDefault="00325A6D" w:rsidP="00363351">
      <w:pPr>
        <w:tabs>
          <w:tab w:val="num" w:pos="360"/>
        </w:tabs>
        <w:jc w:val="both"/>
        <w:rPr>
          <w:lang w:eastAsia="en-US"/>
        </w:rPr>
      </w:pPr>
    </w:p>
    <w:p w14:paraId="0EEFF3BE" w14:textId="77777777" w:rsidR="00325A6D" w:rsidRPr="00793340" w:rsidRDefault="00325A6D" w:rsidP="00363351">
      <w:pPr>
        <w:tabs>
          <w:tab w:val="num" w:pos="360"/>
        </w:tabs>
        <w:jc w:val="both"/>
        <w:rPr>
          <w:lang w:eastAsia="en-US"/>
        </w:rPr>
      </w:pPr>
    </w:p>
    <w:p w14:paraId="5D69FB68" w14:textId="3A88477C" w:rsidR="00363351" w:rsidRPr="00793340" w:rsidRDefault="00793340" w:rsidP="00363351">
      <w:pPr>
        <w:tabs>
          <w:tab w:val="num" w:pos="360"/>
        </w:tabs>
        <w:jc w:val="both"/>
        <w:rPr>
          <w:b/>
          <w:bCs/>
          <w:lang w:eastAsia="en-US"/>
        </w:rPr>
      </w:pPr>
      <w:r w:rsidRPr="00793340">
        <w:rPr>
          <w:b/>
          <w:bCs/>
          <w:lang w:eastAsia="en-US"/>
        </w:rPr>
        <w:t xml:space="preserve">5.2.2.6. </w:t>
      </w:r>
      <w:r w:rsidR="00363351" w:rsidRPr="00793340">
        <w:rPr>
          <w:b/>
          <w:bCs/>
          <w:lang w:eastAsia="en-US"/>
        </w:rPr>
        <w:t>Ocjena AI asistenta</w:t>
      </w:r>
    </w:p>
    <w:p w14:paraId="0E867B40" w14:textId="354A35C3" w:rsidR="00793340" w:rsidRPr="00793340" w:rsidRDefault="00793340" w:rsidP="00793340">
      <w:pPr>
        <w:jc w:val="both"/>
        <w:rPr>
          <w:lang w:eastAsia="en-US"/>
        </w:rPr>
      </w:pPr>
      <w:r w:rsidRPr="00793340">
        <w:rPr>
          <w:lang w:eastAsia="en-US"/>
        </w:rPr>
        <w:t>U dijelu ankete usmjerenom na ukupni dojam AI asistenta, 43,8% ispitanika (14/32) navodi da im je ovo prvi put da koriste AI asistenta za pretragu proizvoda, dok 56,3% (18/32) navodi da nije. To je važno jer dio ispitanika može uspoređivati prototip s ranijim iskustvima sličnih alata, što utječe na kriterije ocjenjivanja.</w:t>
      </w:r>
    </w:p>
    <w:p w14:paraId="1254D78E" w14:textId="0B18FDC8" w:rsidR="002A4997" w:rsidRDefault="00793340" w:rsidP="00793340">
      <w:pPr>
        <w:jc w:val="both"/>
        <w:rPr>
          <w:lang w:eastAsia="en-US"/>
        </w:rPr>
      </w:pPr>
      <w:r w:rsidRPr="00793340">
        <w:rPr>
          <w:lang w:eastAsia="en-US"/>
        </w:rPr>
        <w:t>Većina ispitanika smatra da je AI pretraga intuitivnija od tradicionalne: 78,1% (25/32) odgovara pozitivno. Također, 81,3% (26/32) navodi da bi u budućnosti radije koristilo AI pretragu nego klasičnu pretragu. S druge strane, utjecaj na izbor online trgovine je slabije izražen: 43,8% (14/32) smatra da bi AI pretraga bila razlog odabira, dok većina (56,3%, 18/32) to ne vidi kao presudan faktor. Ukupna prosječna ocjena zadovoljstva radom modela iznosi 4,3/5, što predstavlja visok rezultat s obzirom na prototipni karakter rješenja i uključene testove konzistentnosti i konteksta</w:t>
      </w:r>
      <w:r w:rsidR="00325A6D">
        <w:rPr>
          <w:lang w:eastAsia="en-US"/>
        </w:rPr>
        <w:t xml:space="preserve"> (Sl. 5.19; Sl. 5.20)</w:t>
      </w:r>
      <w:r w:rsidRPr="00793340">
        <w:rPr>
          <w:lang w:eastAsia="en-US"/>
        </w:rPr>
        <w:t>.</w:t>
      </w:r>
    </w:p>
    <w:p w14:paraId="42EC6367" w14:textId="77777777" w:rsidR="00325A6D" w:rsidRPr="00793340" w:rsidRDefault="00325A6D" w:rsidP="00793340">
      <w:pPr>
        <w:jc w:val="both"/>
        <w:rPr>
          <w:lang w:eastAsia="en-US"/>
        </w:rPr>
      </w:pPr>
    </w:p>
    <w:p w14:paraId="0F3C40DD" w14:textId="77777777" w:rsidR="002A4997" w:rsidRPr="00793340" w:rsidRDefault="002A4997" w:rsidP="00A804C0">
      <w:pPr>
        <w:keepNext/>
        <w:jc w:val="center"/>
      </w:pPr>
      <w:r w:rsidRPr="00793340">
        <w:rPr>
          <w:lang w:eastAsia="en-US"/>
        </w:rPr>
        <w:pict w14:anchorId="1975DBE5">
          <v:shape id="_x0000_i2856" type="#_x0000_t75" style="width:322.65pt;height:124.3pt;visibility:visible;mso-wrap-style:square">
            <v:imagedata r:id="rId64" o:title=""/>
          </v:shape>
        </w:pict>
      </w:r>
    </w:p>
    <w:p w14:paraId="74121DAF" w14:textId="0C84363E" w:rsidR="002A4997" w:rsidRDefault="002A4997" w:rsidP="00505310">
      <w:pPr>
        <w:pStyle w:val="Caption"/>
      </w:pPr>
      <w:r w:rsidRPr="00793340">
        <w:t xml:space="preserve">Sl. </w:t>
      </w:r>
      <w:r w:rsidR="00325A6D">
        <w:fldChar w:fldCharType="begin"/>
      </w:r>
      <w:r w:rsidR="00325A6D">
        <w:instrText xml:space="preserve"> STYLEREF 1 \s </w:instrText>
      </w:r>
      <w:r w:rsidR="00325A6D">
        <w:fldChar w:fldCharType="separate"/>
      </w:r>
      <w:r w:rsidR="00325A6D">
        <w:t>5</w:t>
      </w:r>
      <w:r w:rsidR="00325A6D">
        <w:fldChar w:fldCharType="end"/>
      </w:r>
      <w:r w:rsidR="00325A6D">
        <w:t>.</w:t>
      </w:r>
      <w:r w:rsidR="00325A6D">
        <w:fldChar w:fldCharType="begin"/>
      </w:r>
      <w:r w:rsidR="00325A6D">
        <w:instrText xml:space="preserve"> SEQ Sl. \* ARABIC \s 1 </w:instrText>
      </w:r>
      <w:r w:rsidR="00325A6D">
        <w:fldChar w:fldCharType="separate"/>
      </w:r>
      <w:r w:rsidR="00325A6D">
        <w:t>19</w:t>
      </w:r>
      <w:r w:rsidR="00325A6D">
        <w:fldChar w:fldCharType="end"/>
      </w:r>
      <w:r w:rsidRPr="00793340">
        <w:t xml:space="preserve"> – </w:t>
      </w:r>
      <w:r w:rsidRPr="00793340">
        <w:t xml:space="preserve">prvi dio pitanja </w:t>
      </w:r>
      <w:r w:rsidRPr="00793340">
        <w:t>za AI asistenta</w:t>
      </w:r>
    </w:p>
    <w:p w14:paraId="39A2009F" w14:textId="77777777" w:rsidR="00325A6D" w:rsidRPr="00325A6D" w:rsidRDefault="00325A6D" w:rsidP="00325A6D"/>
    <w:p w14:paraId="7335A0AA" w14:textId="77777777" w:rsidR="002A4997" w:rsidRPr="00793340" w:rsidRDefault="002A4997" w:rsidP="00A804C0">
      <w:pPr>
        <w:jc w:val="center"/>
        <w:rPr>
          <w:lang w:eastAsia="en-US"/>
        </w:rPr>
      </w:pPr>
    </w:p>
    <w:p w14:paraId="53DBC564" w14:textId="77777777" w:rsidR="00A804C0" w:rsidRPr="00793340" w:rsidRDefault="002A4997" w:rsidP="00A804C0">
      <w:pPr>
        <w:keepNext/>
        <w:jc w:val="center"/>
      </w:pPr>
      <w:r w:rsidRPr="00793340">
        <w:rPr>
          <w:lang w:eastAsia="en-US"/>
        </w:rPr>
        <w:pict w14:anchorId="300FD378">
          <v:shape id="_x0000_i2859" type="#_x0000_t75" style="width:323.3pt;height:124.3pt;visibility:visible;mso-wrap-style:square">
            <v:imagedata r:id="rId65" o:title=""/>
          </v:shape>
        </w:pict>
      </w:r>
    </w:p>
    <w:p w14:paraId="19DDC9CF" w14:textId="77BB24D2" w:rsidR="002A4997" w:rsidRPr="00793340" w:rsidRDefault="00A804C0" w:rsidP="00505310">
      <w:pPr>
        <w:pStyle w:val="Caption"/>
      </w:pPr>
      <w:r w:rsidRPr="00793340">
        <w:t xml:space="preserve">Sl. </w:t>
      </w:r>
      <w:r w:rsidR="00325A6D">
        <w:fldChar w:fldCharType="begin"/>
      </w:r>
      <w:r w:rsidR="00325A6D">
        <w:instrText xml:space="preserve"> STYLEREF 1 \s </w:instrText>
      </w:r>
      <w:r w:rsidR="00325A6D">
        <w:fldChar w:fldCharType="separate"/>
      </w:r>
      <w:r w:rsidR="00325A6D">
        <w:t>5</w:t>
      </w:r>
      <w:r w:rsidR="00325A6D">
        <w:fldChar w:fldCharType="end"/>
      </w:r>
      <w:r w:rsidR="00325A6D">
        <w:t>.</w:t>
      </w:r>
      <w:r w:rsidR="00325A6D">
        <w:fldChar w:fldCharType="begin"/>
      </w:r>
      <w:r w:rsidR="00325A6D">
        <w:instrText xml:space="preserve"> SEQ Sl. \* ARABIC \s 1 </w:instrText>
      </w:r>
      <w:r w:rsidR="00325A6D">
        <w:fldChar w:fldCharType="separate"/>
      </w:r>
      <w:r w:rsidR="00325A6D">
        <w:t>20</w:t>
      </w:r>
      <w:r w:rsidR="00325A6D">
        <w:fldChar w:fldCharType="end"/>
      </w:r>
      <w:r w:rsidRPr="00793340">
        <w:t xml:space="preserve"> – drugi </w:t>
      </w:r>
      <w:r w:rsidRPr="00793340">
        <w:t>dio pitanja za AI asistenta</w:t>
      </w:r>
    </w:p>
    <w:p w14:paraId="3589CEC3" w14:textId="77777777" w:rsidR="00793340" w:rsidRPr="00793340" w:rsidRDefault="00793340" w:rsidP="00793340">
      <w:pPr>
        <w:rPr>
          <w:b/>
          <w:bCs/>
          <w:lang w:eastAsia="en-US"/>
        </w:rPr>
      </w:pPr>
    </w:p>
    <w:p w14:paraId="0BB83C32" w14:textId="056308CA" w:rsidR="00793340" w:rsidRPr="00793340" w:rsidRDefault="00793340" w:rsidP="00793340">
      <w:pPr>
        <w:pStyle w:val="Heading4"/>
        <w:rPr>
          <w:lang w:val="hr-HR"/>
        </w:rPr>
      </w:pPr>
      <w:r w:rsidRPr="00793340">
        <w:rPr>
          <w:lang w:val="hr-HR"/>
        </w:rPr>
        <w:t xml:space="preserve">5.2.2.7. </w:t>
      </w:r>
      <w:r w:rsidRPr="00793340">
        <w:rPr>
          <w:lang w:val="hr-HR"/>
        </w:rPr>
        <w:t>Ograničenja ankete</w:t>
      </w:r>
    </w:p>
    <w:p w14:paraId="55C92B77" w14:textId="2176DF6E" w:rsidR="00363351" w:rsidRPr="00793340" w:rsidRDefault="00793340" w:rsidP="00793340">
      <w:pPr>
        <w:jc w:val="both"/>
        <w:rPr>
          <w:lang w:eastAsia="en-US"/>
        </w:rPr>
      </w:pPr>
      <w:r w:rsidRPr="00793340">
        <w:rPr>
          <w:lang w:eastAsia="en-US"/>
        </w:rPr>
        <w:t xml:space="preserve">Rezultate je potrebno promatrati uz ograničenja: uzorak je relativno malen (N=32) i prigodan, kriterij “poklapanja s očekivanim” oslanja se na subjektivnu procjenu </w:t>
      </w:r>
      <w:r w:rsidRPr="00793340">
        <w:rPr>
          <w:lang w:eastAsia="en-US"/>
        </w:rPr>
        <w:lastRenderedPageBreak/>
        <w:t>ispitanika, a anketa nije uključivala mjerenje vremena izvršavanja zadataka niti prikupljanje logova razgovora kao objektivni “ground truth”. Zbog toga se analiza temelji na postocima i općim obrascima, dok bi preciznija statistička analiza zahtijevala veći i demografski strukturiraniji uzorak te detaljnije instrumente mjerenja.</w:t>
      </w:r>
    </w:p>
    <w:p w14:paraId="7E227B97" w14:textId="77777777" w:rsidR="001821DF" w:rsidRPr="00793340" w:rsidRDefault="001821DF" w:rsidP="001821DF">
      <w:pPr>
        <w:pStyle w:val="Heading2"/>
        <w:rPr>
          <w:rStyle w:val="Strong"/>
          <w:b/>
          <w:bCs/>
          <w:iCs w:val="0"/>
        </w:rPr>
      </w:pPr>
      <w:bookmarkStart w:id="80" w:name="_Toc220638491"/>
      <w:r w:rsidRPr="00793340">
        <w:rPr>
          <w:rStyle w:val="Strong"/>
          <w:b/>
          <w:bCs/>
          <w:iCs w:val="0"/>
        </w:rPr>
        <w:t>5.3. Usporedba s postojećim rješenjima</w:t>
      </w:r>
      <w:bookmarkEnd w:id="80"/>
    </w:p>
    <w:p w14:paraId="3A49B7F4" w14:textId="77777777" w:rsidR="00220BDD" w:rsidRPr="00793340" w:rsidRDefault="00220BDD" w:rsidP="00220BDD">
      <w:pPr>
        <w:jc w:val="both"/>
      </w:pPr>
      <w:r w:rsidRPr="00793340">
        <w:t>Usporedbom prototipa s analiziranim rješenjima uočavaju se razlike u namjeni asistenta, integraciji s katalogom, slobodi korisničkog upita te u pristupačnosti.</w:t>
      </w:r>
    </w:p>
    <w:p w14:paraId="3922D60C" w14:textId="5981909B" w:rsidR="00220BDD" w:rsidRPr="00793340" w:rsidRDefault="00220BDD" w:rsidP="00220BDD">
      <w:pPr>
        <w:jc w:val="both"/>
      </w:pPr>
      <w:r w:rsidRPr="00793340">
        <w:t xml:space="preserve">Dio sustava koji se predstavljaju kao “chat” u praksi je kanal prema podršci, dok se drugi dio temelji na unaprijed definiranim tokovima i FAQ navigaciji, gdje korisnik bira ponuđene opcije. Takav pristup je predvidiv, ali ograničen za slobodna pitanja i kombiniranje kriterija. Prototip je usmjeren na prirodniju pretragu: omogućuje slobodno formuliranje upita i generira odgovore vezane uz sadržaj i katalog, pri čemu je “chat” funkcionalna komponenta </w:t>
      </w:r>
      <w:r w:rsidRPr="00793340">
        <w:t>online trgovin</w:t>
      </w:r>
      <w:r w:rsidRPr="00793340">
        <w:t>e.</w:t>
      </w:r>
    </w:p>
    <w:p w14:paraId="087A4C00" w14:textId="77777777" w:rsidR="00220BDD" w:rsidRPr="00793340" w:rsidRDefault="00220BDD" w:rsidP="00220BDD">
      <w:pPr>
        <w:jc w:val="both"/>
      </w:pPr>
      <w:r w:rsidRPr="00793340">
        <w:t>Razlika je vidljiva i u pristupačnosti. U analiziranim rješenjima posebne opcije prilagodbe često nisu dostupne ili istaknute, dok prototip nudi konkretne postavke (tema, povećanje teksta, disleksični font, isticanje poveznica, grayscale) kroz uvijek vidljiv gumb.</w:t>
      </w:r>
    </w:p>
    <w:p w14:paraId="00504EA3" w14:textId="6AC19387" w:rsidR="002176E2" w:rsidRPr="00793340" w:rsidRDefault="00220BDD" w:rsidP="00DF55F9">
      <w:pPr>
        <w:jc w:val="both"/>
      </w:pPr>
      <w:r w:rsidRPr="00793340">
        <w:t>Prototip je dizajniran i tako da smanji probleme uočene u praksi, poput nekonzistentne dostupnosti widgeta i rigidnih tokova. Iako anketa pokazuje prostor za poboljšanje višekoračnog dijaloga i kontekstualnog pamćenja, osnovna verzija potvrđuje vrijednost asistenta kao alata za bržu pretragu i snalaženje u ponudi</w:t>
      </w:r>
      <w:r w:rsidR="00DF55F9" w:rsidRPr="00793340">
        <w:t>.</w:t>
      </w:r>
    </w:p>
    <w:p w14:paraId="1759D23D" w14:textId="17147EF7" w:rsidR="001821DF" w:rsidRPr="00793340" w:rsidRDefault="001821DF" w:rsidP="00B27607">
      <w:pPr>
        <w:pStyle w:val="Heading2"/>
        <w:rPr>
          <w:rStyle w:val="Strong"/>
          <w:b/>
          <w:bCs/>
          <w:iCs w:val="0"/>
        </w:rPr>
      </w:pPr>
      <w:bookmarkStart w:id="81" w:name="_Toc220638492"/>
      <w:r w:rsidRPr="00793340">
        <w:rPr>
          <w:rStyle w:val="Strong"/>
          <w:b/>
          <w:bCs/>
          <w:iCs w:val="0"/>
        </w:rPr>
        <w:t xml:space="preserve">5.4. </w:t>
      </w:r>
      <w:r w:rsidR="002176E2" w:rsidRPr="00793340">
        <w:rPr>
          <w:rStyle w:val="Strong"/>
          <w:b/>
          <w:bCs/>
          <w:iCs w:val="0"/>
        </w:rPr>
        <w:t>D</w:t>
      </w:r>
      <w:r w:rsidRPr="00793340">
        <w:rPr>
          <w:rStyle w:val="Strong"/>
          <w:b/>
          <w:bCs/>
          <w:iCs w:val="0"/>
        </w:rPr>
        <w:t>aljnji koraci</w:t>
      </w:r>
      <w:bookmarkEnd w:id="81"/>
    </w:p>
    <w:p w14:paraId="382E214F" w14:textId="334C13A8" w:rsidR="00DF55F9" w:rsidRPr="00793340" w:rsidRDefault="00DF55F9" w:rsidP="00DF55F9">
      <w:pPr>
        <w:jc w:val="both"/>
      </w:pPr>
      <w:r w:rsidRPr="00793340">
        <w:t xml:space="preserve">Implementirani sustav predstavlja funkcionalnu osnovu virtualnog asistenta za </w:t>
      </w:r>
      <w:r w:rsidR="00220BDD" w:rsidRPr="00793340">
        <w:t>online trgovin</w:t>
      </w:r>
      <w:r w:rsidRPr="00793340">
        <w:t>u, ali postoji prostor za daljnja poboljšanja koja bi unaprijedila korisničko iskustvo, performanse i mogućnosti sustava.</w:t>
      </w:r>
    </w:p>
    <w:p w14:paraId="5CC0A25F" w14:textId="56E2AD37" w:rsidR="00DF55F9" w:rsidRPr="00793340" w:rsidRDefault="00DF55F9" w:rsidP="00DF55F9">
      <w:pPr>
        <w:pStyle w:val="Heading3"/>
      </w:pPr>
      <w:bookmarkStart w:id="82" w:name="_Toc220638493"/>
      <w:r w:rsidRPr="00793340">
        <w:t xml:space="preserve">5.4.1. </w:t>
      </w:r>
      <w:r w:rsidRPr="00793340">
        <w:t>Hybrid search</w:t>
      </w:r>
      <w:bookmarkEnd w:id="82"/>
    </w:p>
    <w:p w14:paraId="65220C12" w14:textId="77777777" w:rsidR="00DF55F9" w:rsidRPr="00793340" w:rsidRDefault="00DF55F9" w:rsidP="00DF55F9">
      <w:pPr>
        <w:jc w:val="both"/>
      </w:pPr>
      <w:r w:rsidRPr="00793340">
        <w:t>Trenutna implementacija koristi PostgreSQL Full-Text Search koji se temelji na keyword matching-u. Hybrid search pristup kombinirao bi postojeći FTS s vector embeddings pretraživanjem, čime bi se omogućilo semantičko razumijevanje upita. Sustav bi mogao pronaći relevantne proizvode čak i kada korisnik ne koristi točne ključne riječi iz opisa, što je posebno korisno za neiskusne korisnike koji ne poznaju stručnu terminologiju prirodnog kamena.</w:t>
      </w:r>
    </w:p>
    <w:p w14:paraId="66360E84" w14:textId="038FAFD3" w:rsidR="00DF55F9" w:rsidRPr="00793340" w:rsidRDefault="00DF55F9" w:rsidP="00B27607">
      <w:pPr>
        <w:pStyle w:val="Heading3"/>
      </w:pPr>
      <w:bookmarkStart w:id="83" w:name="_Toc220638494"/>
      <w:r w:rsidRPr="00793340">
        <w:t xml:space="preserve">5.4.2. </w:t>
      </w:r>
      <w:r w:rsidR="00325A6D">
        <w:t>Dorade system prompta-a</w:t>
      </w:r>
      <w:bookmarkEnd w:id="83"/>
    </w:p>
    <w:p w14:paraId="67ED3AE1" w14:textId="32D04C80" w:rsidR="00B27607" w:rsidRPr="00793340" w:rsidRDefault="00B27607" w:rsidP="00B27607">
      <w:r w:rsidRPr="00793340">
        <w:t xml:space="preserve">Tijekom korisničkog testiranja uočeno je da virtualni asistent može otkriti detalje vlastite implementacije kada ga korisnici izravno pitaju o tome. U jednom slučaju, korisnik je kroz niz pitanja saznao informacije o korištenom LLM modelu, tool calling mehanizmu i arhitekturi sustava. Ovo predstavlja potencijalni sigurnosni rizik jer otkrivanje tehničkih detalja može olakšati zlonamjerne pokušaje manipulacije </w:t>
      </w:r>
      <w:r w:rsidRPr="00793340">
        <w:lastRenderedPageBreak/>
        <w:t>asistentom ili eksploatacije sustava. Buduće iteracije sustava trebale bi proširiti system prompt s eksplicitnim pravilima koja zabranjuju asistentom da raspravlja o vlastitoj implementaciji, korištenim tehnologijama ili internim procesima. Umjesto tehničkih detalja, asistent bi trebao preusmjeriti razgovor na svoju svrhu - pomoć korisnicima u pronalaženju proizvoda prirodnog kamena.</w:t>
      </w:r>
    </w:p>
    <w:p w14:paraId="6A172861" w14:textId="68824064" w:rsidR="00DF55F9" w:rsidRPr="00793340" w:rsidRDefault="00B27607" w:rsidP="00B27607">
      <w:pPr>
        <w:pStyle w:val="Heading3"/>
      </w:pPr>
      <w:bookmarkStart w:id="84" w:name="_Toc220638495"/>
      <w:r w:rsidRPr="00793340">
        <w:t xml:space="preserve">5.4.3. </w:t>
      </w:r>
      <w:r w:rsidR="00DF55F9" w:rsidRPr="00793340">
        <w:t>Caching strategija s Redis-om</w:t>
      </w:r>
      <w:bookmarkEnd w:id="84"/>
    </w:p>
    <w:p w14:paraId="157504B5" w14:textId="77777777" w:rsidR="00DF55F9" w:rsidRPr="00793340" w:rsidRDefault="00DF55F9" w:rsidP="00DF55F9">
      <w:pPr>
        <w:jc w:val="both"/>
      </w:pPr>
      <w:r w:rsidRPr="00793340">
        <w:t>Uvođenje Redis cache sloja između virtualnog asistenta i PostgreSQL baze omogućilo bi brže odgovore i smanjilo opterećenje baze kod često postavljanih upita. Ovaj pristup posebno bi bio koristan tijekom kampanja kada veliki broj korisnika istovremeno pretražuje popularne proizvode.</w:t>
      </w:r>
    </w:p>
    <w:p w14:paraId="454243B5" w14:textId="0C68DB36" w:rsidR="00DF55F9" w:rsidRPr="00793340" w:rsidRDefault="00B27607" w:rsidP="00B27607">
      <w:pPr>
        <w:pStyle w:val="Heading3"/>
      </w:pPr>
      <w:bookmarkStart w:id="85" w:name="_Toc220638496"/>
      <w:r w:rsidRPr="00793340">
        <w:t xml:space="preserve">5.4.4. </w:t>
      </w:r>
      <w:r w:rsidR="00DF55F9" w:rsidRPr="00793340">
        <w:t>Voice interface - Glasovna komunikacija</w:t>
      </w:r>
      <w:bookmarkEnd w:id="85"/>
    </w:p>
    <w:p w14:paraId="1A2C5A30" w14:textId="77777777" w:rsidR="00DF55F9" w:rsidRPr="00793340" w:rsidRDefault="00DF55F9" w:rsidP="00DF55F9">
      <w:pPr>
        <w:jc w:val="both"/>
      </w:pPr>
      <w:r w:rsidRPr="00793340">
        <w:t>Proširenje chat interfacea s glasovnom komunikacijom omogućilo bi pristupačniji način interakcije kroz speech-to-text i text-to-speech funkcionalnosti. Korisnici bi mogli izgovoriti upit i slušati odgovor, što bi bilo posebno korisno za osobe s vizualnim poteškoćama i na mobilnim uređajima.</w:t>
      </w:r>
    </w:p>
    <w:p w14:paraId="22F27B8F" w14:textId="77777777" w:rsidR="00DF55F9" w:rsidRPr="00793340" w:rsidRDefault="00DF55F9" w:rsidP="00DF55F9"/>
    <w:p w14:paraId="16C2681D" w14:textId="77777777" w:rsidR="002A50D0" w:rsidRPr="00793340" w:rsidRDefault="002A50D0" w:rsidP="00D760F3">
      <w:pPr>
        <w:jc w:val="both"/>
      </w:pPr>
    </w:p>
    <w:p w14:paraId="6AFD42FB" w14:textId="77777777" w:rsidR="0033620B" w:rsidRPr="00793340" w:rsidRDefault="0033620B" w:rsidP="00D760F3">
      <w:pPr>
        <w:jc w:val="both"/>
      </w:pPr>
    </w:p>
    <w:p w14:paraId="10FF80FC" w14:textId="77777777" w:rsidR="0033620B" w:rsidRPr="00793340" w:rsidRDefault="0033620B" w:rsidP="00D760F3">
      <w:pPr>
        <w:jc w:val="both"/>
      </w:pPr>
    </w:p>
    <w:p w14:paraId="3504094E" w14:textId="77777777" w:rsidR="0099402B" w:rsidRPr="00793340" w:rsidRDefault="0099402B" w:rsidP="00D760F3">
      <w:pPr>
        <w:jc w:val="both"/>
      </w:pPr>
    </w:p>
    <w:p w14:paraId="76E5D34B" w14:textId="77777777" w:rsidR="0099402B" w:rsidRPr="00793340" w:rsidRDefault="0099402B" w:rsidP="00D760F3">
      <w:pPr>
        <w:jc w:val="both"/>
      </w:pPr>
    </w:p>
    <w:p w14:paraId="7A9FC358" w14:textId="77777777" w:rsidR="00750888" w:rsidRPr="00793340" w:rsidRDefault="00750888" w:rsidP="00D760F3">
      <w:pPr>
        <w:pStyle w:val="Heading1"/>
        <w:jc w:val="both"/>
      </w:pPr>
      <w:bookmarkStart w:id="86" w:name="_Toc73793800"/>
      <w:bookmarkStart w:id="87" w:name="_Toc73794370"/>
      <w:bookmarkStart w:id="88" w:name="_Toc113812272"/>
      <w:bookmarkStart w:id="89" w:name="_Toc220638497"/>
      <w:r w:rsidRPr="00793340">
        <w:lastRenderedPageBreak/>
        <w:t>Literatura</w:t>
      </w:r>
      <w:bookmarkEnd w:id="86"/>
      <w:bookmarkEnd w:id="87"/>
      <w:bookmarkEnd w:id="88"/>
      <w:bookmarkEnd w:id="89"/>
    </w:p>
    <w:p w14:paraId="75F2B4B9" w14:textId="7A37A875" w:rsidR="001C06AA" w:rsidRDefault="001C06AA" w:rsidP="001C06AA">
      <w:pPr>
        <w:pStyle w:val="font-claude-response-body"/>
      </w:pPr>
      <w:r>
        <w:t xml:space="preserve">[1] Payload CMS Documentation. </w:t>
      </w:r>
      <w:proofErr w:type="spellStart"/>
      <w:r>
        <w:t>Poveznica</w:t>
      </w:r>
      <w:proofErr w:type="spellEnd"/>
      <w:r>
        <w:t xml:space="preserve">: </w:t>
      </w:r>
      <w:hyperlink r:id="rId66" w:history="1">
        <w:r>
          <w:rPr>
            <w:rStyle w:val="Hyperlink"/>
          </w:rPr>
          <w:t>https://payloadcms.com/docs</w:t>
        </w:r>
      </w:hyperlink>
      <w:r>
        <w:t xml:space="preserve">; </w:t>
      </w:r>
      <w:proofErr w:type="spellStart"/>
      <w:r>
        <w:t>pristupljeno</w:t>
      </w:r>
      <w:proofErr w:type="spellEnd"/>
      <w:r>
        <w:t xml:space="preserve"> </w:t>
      </w:r>
      <w:proofErr w:type="gramStart"/>
      <w:r>
        <w:t>25</w:t>
      </w:r>
      <w:proofErr w:type="gramEnd"/>
      <w:r>
        <w:t xml:space="preserve">. </w:t>
      </w:r>
      <w:proofErr w:type="spellStart"/>
      <w:r w:rsidR="004F5BD5">
        <w:t>rujna</w:t>
      </w:r>
      <w:proofErr w:type="spellEnd"/>
      <w:r w:rsidR="004F5BD5">
        <w:t xml:space="preserve"> </w:t>
      </w:r>
      <w:r>
        <w:t>2025.</w:t>
      </w:r>
    </w:p>
    <w:p w14:paraId="7B92378C" w14:textId="73697159" w:rsidR="004833B0" w:rsidRDefault="001C06AA" w:rsidP="004833B0">
      <w:pPr>
        <w:pStyle w:val="font-claude-response-body"/>
      </w:pPr>
      <w:r>
        <w:t xml:space="preserve">[2] </w:t>
      </w:r>
      <w:proofErr w:type="spellStart"/>
      <w:r>
        <w:t>Strapi</w:t>
      </w:r>
      <w:proofErr w:type="spellEnd"/>
      <w:r>
        <w:t xml:space="preserve"> CMS Documentation. </w:t>
      </w:r>
      <w:proofErr w:type="spellStart"/>
      <w:r>
        <w:t>Poveznica</w:t>
      </w:r>
      <w:proofErr w:type="spellEnd"/>
      <w:r>
        <w:t xml:space="preserve">: </w:t>
      </w:r>
      <w:hyperlink r:id="rId67" w:history="1">
        <w:r>
          <w:rPr>
            <w:rStyle w:val="Hyperlink"/>
          </w:rPr>
          <w:t>https://docs.strapi.io/cms</w:t>
        </w:r>
      </w:hyperlink>
      <w:r>
        <w:t xml:space="preserve">; </w:t>
      </w:r>
      <w:proofErr w:type="spellStart"/>
      <w:r>
        <w:t>pristupljeno</w:t>
      </w:r>
      <w:proofErr w:type="spellEnd"/>
      <w:r>
        <w:t xml:space="preserve"> </w:t>
      </w:r>
      <w:proofErr w:type="gramStart"/>
      <w:r w:rsidR="004833B0">
        <w:t>25</w:t>
      </w:r>
      <w:proofErr w:type="gramEnd"/>
      <w:r w:rsidR="004833B0">
        <w:t xml:space="preserve">. </w:t>
      </w:r>
      <w:proofErr w:type="spellStart"/>
      <w:r w:rsidR="004F5BD5">
        <w:t>rujna</w:t>
      </w:r>
      <w:proofErr w:type="spellEnd"/>
      <w:r w:rsidR="004833B0">
        <w:t xml:space="preserve"> 2025.</w:t>
      </w:r>
    </w:p>
    <w:p w14:paraId="17AC3B1B" w14:textId="7E9BED10" w:rsidR="001C06AA" w:rsidRDefault="001C06AA" w:rsidP="001C06AA">
      <w:pPr>
        <w:pStyle w:val="font-claude-response-body"/>
      </w:pPr>
      <w:r>
        <w:t xml:space="preserve">[3] </w:t>
      </w:r>
      <w:proofErr w:type="spellStart"/>
      <w:r>
        <w:t>Directus</w:t>
      </w:r>
      <w:proofErr w:type="spellEnd"/>
      <w:r>
        <w:t xml:space="preserve"> Documentation. </w:t>
      </w:r>
      <w:proofErr w:type="spellStart"/>
      <w:r>
        <w:t>Poveznica</w:t>
      </w:r>
      <w:proofErr w:type="spellEnd"/>
      <w:r>
        <w:t xml:space="preserve">: </w:t>
      </w:r>
      <w:hyperlink r:id="rId68" w:history="1">
        <w:r>
          <w:rPr>
            <w:rStyle w:val="Hyperlink"/>
          </w:rPr>
          <w:t>https://directus.io/</w:t>
        </w:r>
      </w:hyperlink>
      <w:r>
        <w:t xml:space="preserve">; </w:t>
      </w:r>
      <w:proofErr w:type="spellStart"/>
      <w:r>
        <w:t>pristupljeno</w:t>
      </w:r>
      <w:proofErr w:type="spellEnd"/>
      <w:r>
        <w:t xml:space="preserve"> </w:t>
      </w:r>
      <w:proofErr w:type="gramStart"/>
      <w:r w:rsidR="004833B0">
        <w:t>25</w:t>
      </w:r>
      <w:proofErr w:type="gramEnd"/>
      <w:r w:rsidR="004833B0">
        <w:t xml:space="preserve">. </w:t>
      </w:r>
      <w:proofErr w:type="spellStart"/>
      <w:r w:rsidR="004F5BD5">
        <w:t>rujna</w:t>
      </w:r>
      <w:proofErr w:type="spellEnd"/>
      <w:r w:rsidR="004F5BD5">
        <w:t xml:space="preserve"> </w:t>
      </w:r>
      <w:r w:rsidR="004833B0">
        <w:t>2025</w:t>
      </w:r>
      <w:r>
        <w:t>.</w:t>
      </w:r>
    </w:p>
    <w:p w14:paraId="456437E0" w14:textId="1E3154D0" w:rsidR="001C06AA" w:rsidRDefault="001C06AA" w:rsidP="001C06AA">
      <w:pPr>
        <w:pStyle w:val="font-claude-response-body"/>
      </w:pPr>
      <w:r>
        <w:t xml:space="preserve">[4] Oracle, "What is a Content Management System (CMS)?". </w:t>
      </w:r>
      <w:proofErr w:type="spellStart"/>
      <w:r>
        <w:t>Poveznica</w:t>
      </w:r>
      <w:proofErr w:type="spellEnd"/>
      <w:r>
        <w:t xml:space="preserve">: </w:t>
      </w:r>
      <w:hyperlink r:id="rId69" w:history="1">
        <w:r>
          <w:rPr>
            <w:rStyle w:val="Hyperlink"/>
          </w:rPr>
          <w:t>https://www.oracle.com/content-management/what-is-cms/</w:t>
        </w:r>
      </w:hyperlink>
      <w:r>
        <w:t xml:space="preserve">; </w:t>
      </w:r>
      <w:proofErr w:type="spellStart"/>
      <w:r>
        <w:t>pristupljeno</w:t>
      </w:r>
      <w:proofErr w:type="spellEnd"/>
      <w:r>
        <w:t xml:space="preserve"> </w:t>
      </w:r>
      <w:r w:rsidR="004F5BD5">
        <w:t>15</w:t>
      </w:r>
      <w:r>
        <w:t xml:space="preserve">. </w:t>
      </w:r>
      <w:proofErr w:type="spellStart"/>
      <w:r>
        <w:t>siječnja</w:t>
      </w:r>
      <w:proofErr w:type="spellEnd"/>
      <w:r>
        <w:t xml:space="preserve"> 202</w:t>
      </w:r>
      <w:r w:rsidR="004F5BD5">
        <w:t>6</w:t>
      </w:r>
      <w:r>
        <w:t>.</w:t>
      </w:r>
    </w:p>
    <w:p w14:paraId="30C067A4" w14:textId="449BC00D" w:rsidR="001C06AA" w:rsidRDefault="001C06AA" w:rsidP="001C06AA">
      <w:pPr>
        <w:pStyle w:val="font-claude-response-body"/>
      </w:pPr>
      <w:r>
        <w:t xml:space="preserve">[5] Gartner IT Glossary, "Content Management Systems". </w:t>
      </w:r>
      <w:proofErr w:type="spellStart"/>
      <w:r>
        <w:t>Poveznica</w:t>
      </w:r>
      <w:proofErr w:type="spellEnd"/>
      <w:r>
        <w:t xml:space="preserve">: </w:t>
      </w:r>
      <w:hyperlink r:id="rId70" w:history="1">
        <w:r>
          <w:rPr>
            <w:rStyle w:val="Hyperlink"/>
          </w:rPr>
          <w:t>https://www.gartner.com/en/information-technology/glossary/content-management-systems</w:t>
        </w:r>
      </w:hyperlink>
      <w:r>
        <w:t xml:space="preserve">; </w:t>
      </w:r>
      <w:proofErr w:type="spellStart"/>
      <w:r>
        <w:t>pristupljeno</w:t>
      </w:r>
      <w:proofErr w:type="spellEnd"/>
      <w:r>
        <w:t xml:space="preserve"> </w:t>
      </w:r>
      <w:r w:rsidR="004F5BD5">
        <w:t>15</w:t>
      </w:r>
      <w:r>
        <w:t xml:space="preserve">. </w:t>
      </w:r>
      <w:proofErr w:type="spellStart"/>
      <w:r>
        <w:t>siječnja</w:t>
      </w:r>
      <w:proofErr w:type="spellEnd"/>
      <w:r>
        <w:t xml:space="preserve"> 202</w:t>
      </w:r>
      <w:r w:rsidR="004F5BD5">
        <w:t>6</w:t>
      </w:r>
      <w:r>
        <w:t>.</w:t>
      </w:r>
    </w:p>
    <w:p w14:paraId="6054BB32" w14:textId="6D95E32B" w:rsidR="001C06AA" w:rsidRDefault="001C06AA" w:rsidP="001C06AA">
      <w:pPr>
        <w:pStyle w:val="font-claude-response-body"/>
      </w:pPr>
      <w:r>
        <w:t xml:space="preserve">[6] Gartner IT Glossary, "Web Content Management (WCM)". </w:t>
      </w:r>
      <w:proofErr w:type="spellStart"/>
      <w:r>
        <w:t>Poveznica</w:t>
      </w:r>
      <w:proofErr w:type="spellEnd"/>
      <w:r>
        <w:t xml:space="preserve">: </w:t>
      </w:r>
      <w:hyperlink r:id="rId71" w:history="1">
        <w:r>
          <w:rPr>
            <w:rStyle w:val="Hyperlink"/>
          </w:rPr>
          <w:t>https://www.gartner.com/en/information-technology/glossary/wcm-web-content-management</w:t>
        </w:r>
      </w:hyperlink>
      <w:r>
        <w:t xml:space="preserve">; </w:t>
      </w:r>
      <w:proofErr w:type="spellStart"/>
      <w:r>
        <w:t>pristupljeno</w:t>
      </w:r>
      <w:proofErr w:type="spellEnd"/>
      <w:r>
        <w:t xml:space="preserve"> </w:t>
      </w:r>
      <w:r w:rsidR="004F5BD5">
        <w:t>5</w:t>
      </w:r>
      <w:r>
        <w:t xml:space="preserve">. </w:t>
      </w:r>
      <w:proofErr w:type="spellStart"/>
      <w:r w:rsidR="004F5BD5">
        <w:t>listopada</w:t>
      </w:r>
      <w:proofErr w:type="spellEnd"/>
      <w:r>
        <w:t xml:space="preserve"> 2025.</w:t>
      </w:r>
    </w:p>
    <w:p w14:paraId="2D9E44FB" w14:textId="1C8F398F" w:rsidR="001C06AA" w:rsidRDefault="001C06AA" w:rsidP="001C06AA">
      <w:pPr>
        <w:pStyle w:val="font-claude-response-body"/>
      </w:pPr>
      <w:r>
        <w:t xml:space="preserve">[7] </w:t>
      </w:r>
      <w:proofErr w:type="spellStart"/>
      <w:r>
        <w:t>Prismic</w:t>
      </w:r>
      <w:proofErr w:type="spellEnd"/>
      <w:r>
        <w:t xml:space="preserve">, "What is a Headless CMS?". </w:t>
      </w:r>
      <w:proofErr w:type="spellStart"/>
      <w:r>
        <w:t>Poveznica</w:t>
      </w:r>
      <w:proofErr w:type="spellEnd"/>
      <w:r>
        <w:t xml:space="preserve">: </w:t>
      </w:r>
      <w:hyperlink r:id="rId72" w:history="1">
        <w:r>
          <w:rPr>
            <w:rStyle w:val="Hyperlink"/>
          </w:rPr>
          <w:t>https://prismic.io/blog/headless-cms</w:t>
        </w:r>
      </w:hyperlink>
      <w:r>
        <w:t xml:space="preserve">; </w:t>
      </w:r>
      <w:proofErr w:type="spellStart"/>
      <w:r>
        <w:t>pristupljeno</w:t>
      </w:r>
      <w:proofErr w:type="spellEnd"/>
      <w:r>
        <w:t xml:space="preserve"> </w:t>
      </w:r>
      <w:proofErr w:type="gramStart"/>
      <w:r w:rsidR="004F5BD5">
        <w:t>25</w:t>
      </w:r>
      <w:proofErr w:type="gramEnd"/>
      <w:r>
        <w:t xml:space="preserve">. </w:t>
      </w:r>
      <w:proofErr w:type="spellStart"/>
      <w:r w:rsidR="004F5BD5">
        <w:t>rujna</w:t>
      </w:r>
      <w:proofErr w:type="spellEnd"/>
      <w:r w:rsidR="004F5BD5">
        <w:t xml:space="preserve"> </w:t>
      </w:r>
      <w:r>
        <w:t>2025.</w:t>
      </w:r>
    </w:p>
    <w:p w14:paraId="2BC92687" w14:textId="30A2C089" w:rsidR="001C06AA" w:rsidRDefault="001C06AA" w:rsidP="001C06AA">
      <w:pPr>
        <w:pStyle w:val="font-claude-response-body"/>
      </w:pPr>
      <w:r>
        <w:t xml:space="preserve">[8] Amazon Web Services, "What is a Headless CMS?". </w:t>
      </w:r>
      <w:proofErr w:type="spellStart"/>
      <w:r>
        <w:t>Poveznica</w:t>
      </w:r>
      <w:proofErr w:type="spellEnd"/>
      <w:r>
        <w:t xml:space="preserve">: </w:t>
      </w:r>
      <w:hyperlink r:id="rId73" w:history="1">
        <w:r>
          <w:rPr>
            <w:rStyle w:val="Hyperlink"/>
          </w:rPr>
          <w:t>https://aws.amazon.com/what-is/headless-cms/</w:t>
        </w:r>
      </w:hyperlink>
      <w:r>
        <w:t xml:space="preserve">; </w:t>
      </w:r>
      <w:proofErr w:type="spellStart"/>
      <w:r>
        <w:t>pristupljeno</w:t>
      </w:r>
      <w:proofErr w:type="spellEnd"/>
      <w:r>
        <w:t xml:space="preserve"> </w:t>
      </w:r>
      <w:proofErr w:type="gramStart"/>
      <w:r w:rsidR="004F5BD5">
        <w:t>2</w:t>
      </w:r>
      <w:r w:rsidR="004F5BD5">
        <w:t>6</w:t>
      </w:r>
      <w:proofErr w:type="gramEnd"/>
      <w:r w:rsidR="004F5BD5">
        <w:t xml:space="preserve">. </w:t>
      </w:r>
      <w:proofErr w:type="spellStart"/>
      <w:r w:rsidR="004F5BD5">
        <w:t>rujna</w:t>
      </w:r>
      <w:proofErr w:type="spellEnd"/>
      <w:r w:rsidR="004F5BD5">
        <w:t xml:space="preserve"> 2025.</w:t>
      </w:r>
    </w:p>
    <w:p w14:paraId="5ED7DE9C" w14:textId="65963BCD" w:rsidR="001C06AA" w:rsidRDefault="001C06AA" w:rsidP="001C06AA">
      <w:pPr>
        <w:pStyle w:val="font-claude-response-body"/>
      </w:pPr>
      <w:r>
        <w:t xml:space="preserve">[9] </w:t>
      </w:r>
      <w:proofErr w:type="spellStart"/>
      <w:r>
        <w:t>Contentful</w:t>
      </w:r>
      <w:proofErr w:type="spellEnd"/>
      <w:r>
        <w:t xml:space="preserve">, "What is a Headless CMS?". </w:t>
      </w:r>
      <w:proofErr w:type="spellStart"/>
      <w:r>
        <w:t>Poveznica</w:t>
      </w:r>
      <w:proofErr w:type="spellEnd"/>
      <w:r>
        <w:t xml:space="preserve">: </w:t>
      </w:r>
      <w:hyperlink r:id="rId74" w:history="1">
        <w:r>
          <w:rPr>
            <w:rStyle w:val="Hyperlink"/>
          </w:rPr>
          <w:t>https://www.contentful.com/headless-cms/</w:t>
        </w:r>
      </w:hyperlink>
      <w:r>
        <w:t xml:space="preserve">; </w:t>
      </w:r>
      <w:proofErr w:type="spellStart"/>
      <w:r>
        <w:t>pristupljeno</w:t>
      </w:r>
      <w:proofErr w:type="spellEnd"/>
      <w:r>
        <w:t xml:space="preserve"> </w:t>
      </w:r>
      <w:proofErr w:type="gramStart"/>
      <w:r w:rsidR="004F5BD5">
        <w:t>26</w:t>
      </w:r>
      <w:proofErr w:type="gramEnd"/>
      <w:r w:rsidR="004F5BD5">
        <w:t xml:space="preserve">. </w:t>
      </w:r>
      <w:proofErr w:type="spellStart"/>
      <w:r w:rsidR="004F5BD5">
        <w:t>rujna</w:t>
      </w:r>
      <w:proofErr w:type="spellEnd"/>
      <w:r w:rsidR="004F5BD5">
        <w:t xml:space="preserve"> 2025</w:t>
      </w:r>
      <w:r w:rsidR="004F5BD5">
        <w:t>.</w:t>
      </w:r>
    </w:p>
    <w:p w14:paraId="1A83F126" w14:textId="0F519856" w:rsidR="001C06AA" w:rsidRDefault="001C06AA" w:rsidP="001C06AA">
      <w:pPr>
        <w:pStyle w:val="font-claude-response-body"/>
      </w:pPr>
      <w:r>
        <w:t xml:space="preserve">[10] </w:t>
      </w:r>
      <w:proofErr w:type="spellStart"/>
      <w:r>
        <w:t>Contentful</w:t>
      </w:r>
      <w:proofErr w:type="spellEnd"/>
      <w:r>
        <w:t xml:space="preserve">, "Powering Chatbots with </w:t>
      </w:r>
      <w:proofErr w:type="spellStart"/>
      <w:r>
        <w:t>Contentful</w:t>
      </w:r>
      <w:proofErr w:type="spellEnd"/>
      <w:r>
        <w:t xml:space="preserve">". </w:t>
      </w:r>
      <w:proofErr w:type="spellStart"/>
      <w:r>
        <w:t>Poveznica</w:t>
      </w:r>
      <w:proofErr w:type="spellEnd"/>
      <w:r>
        <w:t xml:space="preserve">: </w:t>
      </w:r>
      <w:hyperlink r:id="rId75" w:history="1">
        <w:r>
          <w:rPr>
            <w:rStyle w:val="Hyperlink"/>
          </w:rPr>
          <w:t>https://www.contentful.com/blog/pow</w:t>
        </w:r>
        <w:r>
          <w:rPr>
            <w:rStyle w:val="Hyperlink"/>
          </w:rPr>
          <w:t>e</w:t>
        </w:r>
        <w:r>
          <w:rPr>
            <w:rStyle w:val="Hyperlink"/>
          </w:rPr>
          <w:t>ring-chatbots-with-contentful/</w:t>
        </w:r>
      </w:hyperlink>
      <w:r>
        <w:t xml:space="preserve">; </w:t>
      </w:r>
      <w:proofErr w:type="spellStart"/>
      <w:r>
        <w:t>pristupljeno</w:t>
      </w:r>
      <w:proofErr w:type="spellEnd"/>
      <w:r>
        <w:t xml:space="preserve"> </w:t>
      </w:r>
      <w:r w:rsidR="004F5BD5">
        <w:t>8.</w:t>
      </w:r>
      <w:r>
        <w:t xml:space="preserve"> </w:t>
      </w:r>
      <w:proofErr w:type="spellStart"/>
      <w:r w:rsidR="004F5BD5">
        <w:t>studeng</w:t>
      </w:r>
      <w:proofErr w:type="spellEnd"/>
      <w:r>
        <w:t xml:space="preserve"> 2025.</w:t>
      </w:r>
    </w:p>
    <w:p w14:paraId="346773D7" w14:textId="77777777" w:rsidR="004F5BD5" w:rsidRDefault="001C06AA" w:rsidP="001C06AA">
      <w:pPr>
        <w:pStyle w:val="font-claude-response-body"/>
      </w:pPr>
      <w:r>
        <w:t xml:space="preserve">[11] </w:t>
      </w:r>
      <w:proofErr w:type="spellStart"/>
      <w:r>
        <w:t>Strapi</w:t>
      </w:r>
      <w:proofErr w:type="spellEnd"/>
      <w:r>
        <w:t xml:space="preserve"> Blog, "Create an AI Chatbot with </w:t>
      </w:r>
      <w:proofErr w:type="spellStart"/>
      <w:r>
        <w:t>Vercel</w:t>
      </w:r>
      <w:proofErr w:type="spellEnd"/>
      <w:r>
        <w:t xml:space="preserve"> SDK and </w:t>
      </w:r>
      <w:proofErr w:type="spellStart"/>
      <w:r>
        <w:t>Strapi</w:t>
      </w:r>
      <w:proofErr w:type="spellEnd"/>
      <w:r>
        <w:t xml:space="preserve">". </w:t>
      </w:r>
      <w:proofErr w:type="spellStart"/>
      <w:r>
        <w:t>Poveznica</w:t>
      </w:r>
      <w:proofErr w:type="spellEnd"/>
      <w:r>
        <w:t xml:space="preserve">: </w:t>
      </w:r>
      <w:hyperlink r:id="rId76" w:history="1">
        <w:r>
          <w:rPr>
            <w:rStyle w:val="Hyperlink"/>
          </w:rPr>
          <w:t>https://strapi.io/blog/create-ai-chatbot-vercel-sdk-strapi</w:t>
        </w:r>
      </w:hyperlink>
      <w:r>
        <w:t xml:space="preserve">; </w:t>
      </w:r>
      <w:proofErr w:type="spellStart"/>
      <w:r>
        <w:t>pristupljeno</w:t>
      </w:r>
      <w:proofErr w:type="spellEnd"/>
      <w:r>
        <w:t xml:space="preserve"> </w:t>
      </w:r>
      <w:r w:rsidR="004F5BD5">
        <w:t xml:space="preserve">8. </w:t>
      </w:r>
      <w:proofErr w:type="spellStart"/>
      <w:r w:rsidR="004F5BD5">
        <w:t>studeng</w:t>
      </w:r>
      <w:proofErr w:type="spellEnd"/>
      <w:r w:rsidR="004F5BD5">
        <w:t xml:space="preserve"> 2025.</w:t>
      </w:r>
      <w:r w:rsidR="004F5BD5">
        <w:t xml:space="preserve"> </w:t>
      </w:r>
    </w:p>
    <w:p w14:paraId="6E4D832C" w14:textId="333B14FE" w:rsidR="001C06AA" w:rsidRDefault="001C06AA" w:rsidP="001C06AA">
      <w:pPr>
        <w:pStyle w:val="font-claude-response-body"/>
      </w:pPr>
      <w:r>
        <w:t xml:space="preserve">[12] Shopify Enterprise, "Benefits of Headless Commerce". </w:t>
      </w:r>
      <w:proofErr w:type="spellStart"/>
      <w:r>
        <w:t>Poveznica</w:t>
      </w:r>
      <w:proofErr w:type="spellEnd"/>
      <w:r>
        <w:t xml:space="preserve">: </w:t>
      </w:r>
      <w:hyperlink r:id="rId77" w:history="1">
        <w:r>
          <w:rPr>
            <w:rStyle w:val="Hyperlink"/>
          </w:rPr>
          <w:t>https://www.shopify.com/enterprise/blog/benefits-of-headless-commerce</w:t>
        </w:r>
      </w:hyperlink>
      <w:r>
        <w:t xml:space="preserve">; </w:t>
      </w:r>
      <w:proofErr w:type="spellStart"/>
      <w:r>
        <w:t>pristupljeno</w:t>
      </w:r>
      <w:proofErr w:type="spellEnd"/>
      <w:r>
        <w:t xml:space="preserve"> </w:t>
      </w:r>
      <w:r w:rsidR="004F5BD5">
        <w:t>27</w:t>
      </w:r>
      <w:r>
        <w:t xml:space="preserve">. </w:t>
      </w:r>
      <w:proofErr w:type="spellStart"/>
      <w:r w:rsidR="004F5BD5">
        <w:t>rujna</w:t>
      </w:r>
      <w:proofErr w:type="spellEnd"/>
      <w:r w:rsidR="004F5BD5">
        <w:t xml:space="preserve"> </w:t>
      </w:r>
      <w:r>
        <w:t>2025.</w:t>
      </w:r>
    </w:p>
    <w:p w14:paraId="3C5F563A" w14:textId="77777777" w:rsidR="004F5BD5" w:rsidRDefault="001C06AA" w:rsidP="001C06AA">
      <w:pPr>
        <w:pStyle w:val="font-claude-response-body"/>
      </w:pPr>
      <w:r>
        <w:t xml:space="preserve">[13] </w:t>
      </w:r>
      <w:proofErr w:type="spellStart"/>
      <w:r>
        <w:t>Contentful</w:t>
      </w:r>
      <w:proofErr w:type="spellEnd"/>
      <w:r>
        <w:t xml:space="preserve">, "Headless Commerce Explained". </w:t>
      </w:r>
      <w:proofErr w:type="spellStart"/>
      <w:r>
        <w:t>Poveznica</w:t>
      </w:r>
      <w:proofErr w:type="spellEnd"/>
      <w:r>
        <w:t xml:space="preserve">: </w:t>
      </w:r>
      <w:hyperlink r:id="rId78" w:history="1">
        <w:r>
          <w:rPr>
            <w:rStyle w:val="Hyperlink"/>
          </w:rPr>
          <w:t>https://www.contentful.com/blog/headless-commerce-explained/</w:t>
        </w:r>
      </w:hyperlink>
      <w:r>
        <w:t xml:space="preserve">; </w:t>
      </w:r>
      <w:proofErr w:type="spellStart"/>
      <w:r>
        <w:t>pristupljeno</w:t>
      </w:r>
      <w:proofErr w:type="spellEnd"/>
      <w:r>
        <w:t xml:space="preserve"> </w:t>
      </w:r>
      <w:r w:rsidR="004F5BD5">
        <w:t xml:space="preserve">27. </w:t>
      </w:r>
      <w:proofErr w:type="spellStart"/>
      <w:r w:rsidR="004F5BD5">
        <w:t>rujna</w:t>
      </w:r>
      <w:proofErr w:type="spellEnd"/>
      <w:r w:rsidR="004F5BD5">
        <w:t xml:space="preserve"> 2025.</w:t>
      </w:r>
      <w:r w:rsidR="004F5BD5">
        <w:t xml:space="preserve"> </w:t>
      </w:r>
    </w:p>
    <w:p w14:paraId="670B0796" w14:textId="417600A3" w:rsidR="001C06AA" w:rsidRDefault="001C06AA" w:rsidP="001C06AA">
      <w:pPr>
        <w:pStyle w:val="font-claude-response-body"/>
      </w:pPr>
      <w:r>
        <w:t xml:space="preserve">[14] </w:t>
      </w:r>
      <w:proofErr w:type="spellStart"/>
      <w:r>
        <w:t>commercetools</w:t>
      </w:r>
      <w:proofErr w:type="spellEnd"/>
      <w:r>
        <w:t xml:space="preserve">, "What is Headless Commerce?". </w:t>
      </w:r>
      <w:proofErr w:type="spellStart"/>
      <w:r>
        <w:t>Poveznica</w:t>
      </w:r>
      <w:proofErr w:type="spellEnd"/>
      <w:r>
        <w:t xml:space="preserve">: </w:t>
      </w:r>
      <w:hyperlink r:id="rId79" w:history="1">
        <w:r>
          <w:rPr>
            <w:rStyle w:val="Hyperlink"/>
          </w:rPr>
          <w:t>https://commercetools.com/mach-architecture/headless-commerce</w:t>
        </w:r>
      </w:hyperlink>
      <w:r>
        <w:t xml:space="preserve">; </w:t>
      </w:r>
      <w:proofErr w:type="spellStart"/>
      <w:r>
        <w:t>pristupljeno</w:t>
      </w:r>
      <w:proofErr w:type="spellEnd"/>
      <w:r>
        <w:t xml:space="preserve"> </w:t>
      </w:r>
      <w:r w:rsidR="004F5BD5">
        <w:t>2</w:t>
      </w:r>
      <w:r w:rsidR="004F5BD5">
        <w:t>6</w:t>
      </w:r>
      <w:r w:rsidR="004F5BD5">
        <w:t xml:space="preserve">. </w:t>
      </w:r>
      <w:proofErr w:type="spellStart"/>
      <w:r w:rsidR="004F5BD5">
        <w:t>rujna</w:t>
      </w:r>
      <w:proofErr w:type="spellEnd"/>
      <w:r w:rsidR="004F5BD5">
        <w:t xml:space="preserve"> 2025.</w:t>
      </w:r>
    </w:p>
    <w:p w14:paraId="7B6863F8" w14:textId="4ED1113B" w:rsidR="001C06AA" w:rsidRDefault="001C06AA" w:rsidP="001C06AA">
      <w:pPr>
        <w:pStyle w:val="font-claude-response-body"/>
      </w:pPr>
      <w:r>
        <w:lastRenderedPageBreak/>
        <w:t xml:space="preserve">[15] W3C, "Web Content Accessibility Guidelines (WCAG) 2.1". </w:t>
      </w:r>
      <w:proofErr w:type="spellStart"/>
      <w:r>
        <w:t>Poveznica</w:t>
      </w:r>
      <w:proofErr w:type="spellEnd"/>
      <w:r>
        <w:t xml:space="preserve">: </w:t>
      </w:r>
      <w:hyperlink r:id="rId80" w:history="1">
        <w:r>
          <w:rPr>
            <w:rStyle w:val="Hyperlink"/>
          </w:rPr>
          <w:t>https://www.w3.org/TR/WCAG21/</w:t>
        </w:r>
      </w:hyperlink>
      <w:r>
        <w:t xml:space="preserve">; </w:t>
      </w:r>
      <w:proofErr w:type="spellStart"/>
      <w:r>
        <w:t>pristupljeno</w:t>
      </w:r>
      <w:proofErr w:type="spellEnd"/>
      <w:r>
        <w:t xml:space="preserve"> </w:t>
      </w:r>
      <w:proofErr w:type="gramStart"/>
      <w:r w:rsidR="004F5BD5">
        <w:t>22</w:t>
      </w:r>
      <w:proofErr w:type="gramEnd"/>
      <w:r w:rsidR="004F5BD5">
        <w:t xml:space="preserve">. </w:t>
      </w:r>
      <w:proofErr w:type="spellStart"/>
      <w:r w:rsidR="004F5BD5">
        <w:t>listopada</w:t>
      </w:r>
      <w:proofErr w:type="spellEnd"/>
      <w:r w:rsidR="004F5BD5">
        <w:t xml:space="preserve"> </w:t>
      </w:r>
      <w:r>
        <w:t>2025.</w:t>
      </w:r>
    </w:p>
    <w:p w14:paraId="6ED01621" w14:textId="1781579E" w:rsidR="001C06AA" w:rsidRDefault="001C06AA" w:rsidP="001C06AA">
      <w:pPr>
        <w:pStyle w:val="font-claude-response-body"/>
      </w:pPr>
      <w:r>
        <w:t xml:space="preserve">[16] W3C, "Web Content Accessibility Guidelines (WCAG) 2.2". </w:t>
      </w:r>
      <w:proofErr w:type="spellStart"/>
      <w:r>
        <w:t>Poveznica</w:t>
      </w:r>
      <w:proofErr w:type="spellEnd"/>
      <w:r>
        <w:t xml:space="preserve">: </w:t>
      </w:r>
      <w:hyperlink r:id="rId81" w:history="1">
        <w:r>
          <w:rPr>
            <w:rStyle w:val="Hyperlink"/>
          </w:rPr>
          <w:t>https://www.w3.org/TR/WCAG22/</w:t>
        </w:r>
      </w:hyperlink>
      <w:r>
        <w:t xml:space="preserve">; </w:t>
      </w:r>
      <w:proofErr w:type="spellStart"/>
      <w:r>
        <w:t>pristupljeno</w:t>
      </w:r>
      <w:proofErr w:type="spellEnd"/>
      <w:r>
        <w:t xml:space="preserve"> </w:t>
      </w:r>
      <w:proofErr w:type="gramStart"/>
      <w:r w:rsidR="004F5BD5">
        <w:t>22</w:t>
      </w:r>
      <w:proofErr w:type="gramEnd"/>
      <w:r w:rsidR="004F5BD5">
        <w:t xml:space="preserve">. </w:t>
      </w:r>
      <w:proofErr w:type="spellStart"/>
      <w:r w:rsidR="004F5BD5">
        <w:t>listopada</w:t>
      </w:r>
      <w:proofErr w:type="spellEnd"/>
      <w:r w:rsidR="004F5BD5">
        <w:t xml:space="preserve"> 2025.</w:t>
      </w:r>
    </w:p>
    <w:p w14:paraId="3FEDE5B3" w14:textId="3B47B133" w:rsidR="001C06AA" w:rsidRDefault="001C06AA" w:rsidP="001C06AA">
      <w:pPr>
        <w:pStyle w:val="font-claude-response-body"/>
      </w:pPr>
      <w:r>
        <w:t xml:space="preserve">[17] W3C Web Accessibility Initiative, "WCAG Overview". </w:t>
      </w:r>
      <w:proofErr w:type="spellStart"/>
      <w:r>
        <w:t>Poveznica</w:t>
      </w:r>
      <w:proofErr w:type="spellEnd"/>
      <w:r>
        <w:t xml:space="preserve">: </w:t>
      </w:r>
      <w:hyperlink r:id="rId82" w:history="1">
        <w:r>
          <w:rPr>
            <w:rStyle w:val="Hyperlink"/>
          </w:rPr>
          <w:t>https://www.w3.org/WAI/standards-guidelines/wcag/</w:t>
        </w:r>
      </w:hyperlink>
      <w:r>
        <w:t xml:space="preserve">; </w:t>
      </w:r>
      <w:proofErr w:type="spellStart"/>
      <w:r>
        <w:t>pristupljeno</w:t>
      </w:r>
      <w:proofErr w:type="spellEnd"/>
      <w:r>
        <w:t xml:space="preserve"> </w:t>
      </w:r>
      <w:proofErr w:type="gramStart"/>
      <w:r w:rsidR="004F5BD5">
        <w:t>22</w:t>
      </w:r>
      <w:proofErr w:type="gramEnd"/>
      <w:r w:rsidR="004F5BD5">
        <w:t xml:space="preserve">. </w:t>
      </w:r>
      <w:proofErr w:type="spellStart"/>
      <w:r w:rsidR="004F5BD5">
        <w:t>listopada</w:t>
      </w:r>
      <w:proofErr w:type="spellEnd"/>
      <w:r w:rsidR="004F5BD5">
        <w:t xml:space="preserve"> 2025.</w:t>
      </w:r>
    </w:p>
    <w:p w14:paraId="62A93E13" w14:textId="0282BA7B" w:rsidR="004F5BD5" w:rsidRDefault="001C06AA" w:rsidP="001C06AA">
      <w:pPr>
        <w:pStyle w:val="font-claude-response-body"/>
      </w:pPr>
      <w:r>
        <w:t xml:space="preserve">[18] W3C Web Accessibility Initiative, "Understanding </w:t>
      </w:r>
      <w:proofErr w:type="gramStart"/>
      <w:r>
        <w:t>On</w:t>
      </w:r>
      <w:proofErr w:type="gramEnd"/>
      <w:r>
        <w:t xml:space="preserve"> Focus (WCAG 2.1)". </w:t>
      </w:r>
      <w:proofErr w:type="spellStart"/>
      <w:r>
        <w:t>Poveznica</w:t>
      </w:r>
      <w:proofErr w:type="spellEnd"/>
      <w:r>
        <w:t xml:space="preserve">: </w:t>
      </w:r>
      <w:hyperlink r:id="rId83" w:history="1">
        <w:r>
          <w:rPr>
            <w:rStyle w:val="Hyperlink"/>
          </w:rPr>
          <w:t>https://www.w3.org/WAI/WCAG21/Understanding/on-focus.html</w:t>
        </w:r>
      </w:hyperlink>
      <w:r>
        <w:t xml:space="preserve">; </w:t>
      </w:r>
      <w:proofErr w:type="spellStart"/>
      <w:r>
        <w:t>pristupljeno</w:t>
      </w:r>
      <w:proofErr w:type="spellEnd"/>
      <w:r>
        <w:t xml:space="preserve"> </w:t>
      </w:r>
      <w:r w:rsidR="004F5BD5">
        <w:t xml:space="preserve">22. </w:t>
      </w:r>
      <w:proofErr w:type="spellStart"/>
      <w:r w:rsidR="004F5BD5">
        <w:t>listopada</w:t>
      </w:r>
      <w:proofErr w:type="spellEnd"/>
      <w:r w:rsidR="004F5BD5">
        <w:t xml:space="preserve"> 2025.</w:t>
      </w:r>
      <w:r w:rsidR="004F5BD5">
        <w:t xml:space="preserve"> </w:t>
      </w:r>
    </w:p>
    <w:p w14:paraId="0D0A4787" w14:textId="5836059E" w:rsidR="001C06AA" w:rsidRDefault="001C06AA" w:rsidP="001C06AA">
      <w:pPr>
        <w:pStyle w:val="font-claude-response-body"/>
      </w:pPr>
      <w:r>
        <w:t xml:space="preserve">[19] W3C Web Accessibility Initiative, "Web Accessibility Evaluation Tools List". </w:t>
      </w:r>
      <w:proofErr w:type="spellStart"/>
      <w:r>
        <w:t>Poveznica</w:t>
      </w:r>
      <w:proofErr w:type="spellEnd"/>
      <w:r>
        <w:t xml:space="preserve">: </w:t>
      </w:r>
      <w:hyperlink r:id="rId84" w:history="1">
        <w:r>
          <w:rPr>
            <w:rStyle w:val="Hyperlink"/>
          </w:rPr>
          <w:t>https://www.w3.org/WAI/test-evaluate/tools/list/</w:t>
        </w:r>
      </w:hyperlink>
      <w:r>
        <w:t xml:space="preserve">; </w:t>
      </w:r>
      <w:proofErr w:type="spellStart"/>
      <w:r>
        <w:t>pristupljeno</w:t>
      </w:r>
      <w:proofErr w:type="spellEnd"/>
      <w:r>
        <w:t xml:space="preserve"> </w:t>
      </w:r>
      <w:proofErr w:type="gramStart"/>
      <w:r w:rsidR="004F5BD5">
        <w:t>22</w:t>
      </w:r>
      <w:proofErr w:type="gramEnd"/>
      <w:r w:rsidR="004F5BD5">
        <w:t xml:space="preserve">. </w:t>
      </w:r>
      <w:proofErr w:type="spellStart"/>
      <w:r w:rsidR="004F5BD5">
        <w:t>listopada</w:t>
      </w:r>
      <w:proofErr w:type="spellEnd"/>
      <w:r w:rsidR="004F5BD5">
        <w:t xml:space="preserve"> 2025.</w:t>
      </w:r>
    </w:p>
    <w:p w14:paraId="272FA63F" w14:textId="4AAA8862" w:rsidR="001C06AA" w:rsidRDefault="001C06AA" w:rsidP="001C06AA">
      <w:pPr>
        <w:pStyle w:val="font-claude-response-body"/>
      </w:pPr>
      <w:r>
        <w:t>[20] HAKOM, "</w:t>
      </w:r>
      <w:proofErr w:type="spellStart"/>
      <w:r>
        <w:t>Metodologija</w:t>
      </w:r>
      <w:proofErr w:type="spellEnd"/>
      <w:r>
        <w:t xml:space="preserve"> za </w:t>
      </w:r>
      <w:proofErr w:type="spellStart"/>
      <w:r>
        <w:t>razvoj</w:t>
      </w:r>
      <w:proofErr w:type="spellEnd"/>
      <w:r>
        <w:t xml:space="preserve"> </w:t>
      </w:r>
      <w:proofErr w:type="spellStart"/>
      <w:r>
        <w:t>pristupačnih</w:t>
      </w:r>
      <w:proofErr w:type="spellEnd"/>
      <w:r>
        <w:t xml:space="preserve"> web </w:t>
      </w:r>
      <w:proofErr w:type="spellStart"/>
      <w:r>
        <w:t>rješenja</w:t>
      </w:r>
      <w:proofErr w:type="spellEnd"/>
      <w:r>
        <w:t xml:space="preserve">". </w:t>
      </w:r>
      <w:proofErr w:type="spellStart"/>
      <w:r>
        <w:t>Poveznica</w:t>
      </w:r>
      <w:proofErr w:type="spellEnd"/>
      <w:r>
        <w:t xml:space="preserve">: </w:t>
      </w:r>
      <w:hyperlink r:id="rId85" w:history="1">
        <w:r>
          <w:rPr>
            <w:rStyle w:val="Hyperlink"/>
          </w:rPr>
          <w:t>http://ict-aac.hr/images/HAKOM_skup/Metodologija/HAKOM_A5_Metodologija_FINAL_WEB.pdf</w:t>
        </w:r>
      </w:hyperlink>
      <w:r>
        <w:t xml:space="preserve">; </w:t>
      </w:r>
      <w:proofErr w:type="spellStart"/>
      <w:r>
        <w:t>pristupljeno</w:t>
      </w:r>
      <w:proofErr w:type="spellEnd"/>
      <w:r>
        <w:t xml:space="preserve"> </w:t>
      </w:r>
      <w:r w:rsidR="004F5BD5">
        <w:t xml:space="preserve">22. </w:t>
      </w:r>
      <w:proofErr w:type="spellStart"/>
      <w:r w:rsidR="004F5BD5">
        <w:t>listopada</w:t>
      </w:r>
      <w:proofErr w:type="spellEnd"/>
      <w:r w:rsidR="004F5BD5">
        <w:t xml:space="preserve"> 2025.</w:t>
      </w:r>
    </w:p>
    <w:p w14:paraId="6A098ED5" w14:textId="6E0B7460" w:rsidR="001C06AA" w:rsidRDefault="001C06AA" w:rsidP="001C06AA">
      <w:pPr>
        <w:pStyle w:val="font-claude-response-body"/>
      </w:pPr>
      <w:r>
        <w:t>[21] HAKOM, "</w:t>
      </w:r>
      <w:proofErr w:type="spellStart"/>
      <w:r>
        <w:t>Metodologija</w:t>
      </w:r>
      <w:proofErr w:type="spellEnd"/>
      <w:r>
        <w:t xml:space="preserve"> za </w:t>
      </w:r>
      <w:proofErr w:type="spellStart"/>
      <w:r>
        <w:t>razvoj</w:t>
      </w:r>
      <w:proofErr w:type="spellEnd"/>
      <w:r>
        <w:t xml:space="preserve"> </w:t>
      </w:r>
      <w:proofErr w:type="spellStart"/>
      <w:r>
        <w:t>pristupačnih</w:t>
      </w:r>
      <w:proofErr w:type="spellEnd"/>
      <w:r>
        <w:t xml:space="preserve"> </w:t>
      </w:r>
      <w:proofErr w:type="spellStart"/>
      <w:r>
        <w:t>mobilnih</w:t>
      </w:r>
      <w:proofErr w:type="spellEnd"/>
      <w:r>
        <w:t xml:space="preserve"> </w:t>
      </w:r>
      <w:proofErr w:type="spellStart"/>
      <w:r>
        <w:t>programskih</w:t>
      </w:r>
      <w:proofErr w:type="spellEnd"/>
      <w:r>
        <w:t xml:space="preserve"> </w:t>
      </w:r>
      <w:proofErr w:type="spellStart"/>
      <w:r>
        <w:t>rješenja</w:t>
      </w:r>
      <w:proofErr w:type="spellEnd"/>
      <w:r>
        <w:t xml:space="preserve">". </w:t>
      </w:r>
      <w:proofErr w:type="spellStart"/>
      <w:r>
        <w:t>Poveznica</w:t>
      </w:r>
      <w:proofErr w:type="spellEnd"/>
      <w:r>
        <w:t xml:space="preserve">: </w:t>
      </w:r>
      <w:hyperlink r:id="rId86" w:history="1">
        <w:r>
          <w:rPr>
            <w:rStyle w:val="Hyperlink"/>
          </w:rPr>
          <w:t>https://www.hakom.hr/UserDocsImages/2020/dokumenti/Metodologija_za_razvoj_pristupacnih_mobilnih_programskih_rjesenja.pdf</w:t>
        </w:r>
      </w:hyperlink>
      <w:r>
        <w:t xml:space="preserve">; </w:t>
      </w:r>
      <w:proofErr w:type="spellStart"/>
      <w:r>
        <w:t>pristupljeno</w:t>
      </w:r>
      <w:proofErr w:type="spellEnd"/>
      <w:r>
        <w:t xml:space="preserve"> </w:t>
      </w:r>
      <w:r w:rsidR="004F5BD5">
        <w:t xml:space="preserve">22. </w:t>
      </w:r>
      <w:proofErr w:type="spellStart"/>
      <w:r w:rsidR="004F5BD5">
        <w:t>listopada</w:t>
      </w:r>
      <w:proofErr w:type="spellEnd"/>
      <w:r w:rsidR="004F5BD5">
        <w:t xml:space="preserve"> 2025.</w:t>
      </w:r>
    </w:p>
    <w:p w14:paraId="0BB97A51" w14:textId="693FB737" w:rsidR="001C06AA" w:rsidRDefault="001C06AA" w:rsidP="001C06AA">
      <w:pPr>
        <w:pStyle w:val="font-claude-response-body"/>
      </w:pPr>
      <w:r>
        <w:t xml:space="preserve">[22] </w:t>
      </w:r>
      <w:proofErr w:type="spellStart"/>
      <w:r>
        <w:t>CARNet</w:t>
      </w:r>
      <w:proofErr w:type="spellEnd"/>
      <w:r>
        <w:t>, "</w:t>
      </w:r>
      <w:proofErr w:type="spellStart"/>
      <w:r>
        <w:t>Standardi</w:t>
      </w:r>
      <w:proofErr w:type="spellEnd"/>
      <w:r>
        <w:t xml:space="preserve"> </w:t>
      </w:r>
      <w:proofErr w:type="spellStart"/>
      <w:r>
        <w:t>pristupačnosti</w:t>
      </w:r>
      <w:proofErr w:type="spellEnd"/>
      <w:r>
        <w:t xml:space="preserve"> </w:t>
      </w:r>
      <w:proofErr w:type="spellStart"/>
      <w:r>
        <w:t>weba</w:t>
      </w:r>
      <w:proofErr w:type="spellEnd"/>
      <w:r>
        <w:t xml:space="preserve">, </w:t>
      </w:r>
      <w:proofErr w:type="spellStart"/>
      <w:r>
        <w:t>verzija</w:t>
      </w:r>
      <w:proofErr w:type="spellEnd"/>
      <w:r>
        <w:t xml:space="preserve"> 0.9", </w:t>
      </w:r>
      <w:proofErr w:type="spellStart"/>
      <w:r>
        <w:t>srpanj</w:t>
      </w:r>
      <w:proofErr w:type="spellEnd"/>
      <w:r>
        <w:t xml:space="preserve"> 2019. </w:t>
      </w:r>
      <w:proofErr w:type="spellStart"/>
      <w:r>
        <w:t>Poveznica</w:t>
      </w:r>
      <w:proofErr w:type="spellEnd"/>
      <w:r>
        <w:t xml:space="preserve">: </w:t>
      </w:r>
      <w:hyperlink r:id="rId87" w:history="1">
        <w:r>
          <w:rPr>
            <w:rStyle w:val="Hyperlink"/>
          </w:rPr>
          <w:t>https://www.carnet.hr/wp-content/uploads/2019/07/Standardi-pristupac%CC%8Cnosti-ver.-0.9-16072019-.pdf</w:t>
        </w:r>
      </w:hyperlink>
      <w:r>
        <w:t xml:space="preserve">; </w:t>
      </w:r>
      <w:proofErr w:type="spellStart"/>
      <w:r>
        <w:t>pristupljeno</w:t>
      </w:r>
      <w:proofErr w:type="spellEnd"/>
      <w:r>
        <w:t xml:space="preserve"> </w:t>
      </w:r>
      <w:r w:rsidR="004F5BD5">
        <w:t xml:space="preserve">22. </w:t>
      </w:r>
      <w:proofErr w:type="spellStart"/>
      <w:r w:rsidR="004F5BD5">
        <w:t>listopada</w:t>
      </w:r>
      <w:proofErr w:type="spellEnd"/>
      <w:r w:rsidR="004F5BD5">
        <w:t xml:space="preserve"> 2025.</w:t>
      </w:r>
    </w:p>
    <w:p w14:paraId="0FCFE554" w14:textId="79022BB9" w:rsidR="004F5BD5" w:rsidRDefault="001C06AA" w:rsidP="001C06AA">
      <w:pPr>
        <w:pStyle w:val="font-claude-response-body"/>
      </w:pPr>
      <w:r>
        <w:t xml:space="preserve">[23] World Health Organization, "Disability and Health (Fact Sheet)". </w:t>
      </w:r>
      <w:proofErr w:type="spellStart"/>
      <w:r>
        <w:t>Poveznica</w:t>
      </w:r>
      <w:proofErr w:type="spellEnd"/>
      <w:r>
        <w:t xml:space="preserve">: </w:t>
      </w:r>
      <w:hyperlink r:id="rId88" w:history="1">
        <w:r>
          <w:rPr>
            <w:rStyle w:val="Hyperlink"/>
          </w:rPr>
          <w:t>https://www.who.int/news-room/fact-sheets/detail/disability-and-health</w:t>
        </w:r>
      </w:hyperlink>
      <w:r>
        <w:t xml:space="preserve">; </w:t>
      </w:r>
      <w:proofErr w:type="spellStart"/>
      <w:r>
        <w:t>pristupljeno</w:t>
      </w:r>
      <w:proofErr w:type="spellEnd"/>
      <w:r>
        <w:t xml:space="preserve"> </w:t>
      </w:r>
      <w:r w:rsidR="004F5BD5">
        <w:t>2</w:t>
      </w:r>
      <w:r w:rsidR="004F5BD5">
        <w:t>3</w:t>
      </w:r>
      <w:r w:rsidR="004F5BD5">
        <w:t xml:space="preserve">. </w:t>
      </w:r>
      <w:proofErr w:type="spellStart"/>
      <w:r w:rsidR="004F5BD5">
        <w:t>listopada</w:t>
      </w:r>
      <w:proofErr w:type="spellEnd"/>
      <w:r w:rsidR="004F5BD5">
        <w:t xml:space="preserve"> 2025.</w:t>
      </w:r>
      <w:r w:rsidR="004F5BD5">
        <w:t xml:space="preserve"> </w:t>
      </w:r>
    </w:p>
    <w:p w14:paraId="07EDC7D8" w14:textId="4CFA7830" w:rsidR="001C06AA" w:rsidRDefault="001C06AA" w:rsidP="001C06AA">
      <w:pPr>
        <w:pStyle w:val="font-claude-response-body"/>
      </w:pPr>
      <w:r>
        <w:t xml:space="preserve">[24] World Health Organization, "Global Report on Health Equity for Persons with Disabilities", 2022. </w:t>
      </w:r>
      <w:proofErr w:type="spellStart"/>
      <w:r>
        <w:t>Poveznica</w:t>
      </w:r>
      <w:proofErr w:type="spellEnd"/>
      <w:r>
        <w:t xml:space="preserve">: </w:t>
      </w:r>
      <w:hyperlink r:id="rId89" w:history="1">
        <w:r>
          <w:rPr>
            <w:rStyle w:val="Hyperlink"/>
          </w:rPr>
          <w:t>https://www.who.int/publications/i/item/9789240063600</w:t>
        </w:r>
      </w:hyperlink>
      <w:r>
        <w:t xml:space="preserve">; </w:t>
      </w:r>
      <w:proofErr w:type="spellStart"/>
      <w:r>
        <w:t>pristupljeno</w:t>
      </w:r>
      <w:proofErr w:type="spellEnd"/>
      <w:r>
        <w:t xml:space="preserve"> </w:t>
      </w:r>
      <w:r w:rsidR="004F5BD5">
        <w:t>13</w:t>
      </w:r>
      <w:r>
        <w:t xml:space="preserve">. </w:t>
      </w:r>
      <w:proofErr w:type="spellStart"/>
      <w:r>
        <w:t>siječnja</w:t>
      </w:r>
      <w:proofErr w:type="spellEnd"/>
      <w:r>
        <w:t xml:space="preserve"> 202</w:t>
      </w:r>
      <w:r w:rsidR="004F5BD5">
        <w:t>6</w:t>
      </w:r>
      <w:r>
        <w:t>.</w:t>
      </w:r>
    </w:p>
    <w:p w14:paraId="4818718D" w14:textId="559C743F" w:rsidR="001C06AA" w:rsidRDefault="001C06AA" w:rsidP="001C06AA">
      <w:pPr>
        <w:pStyle w:val="font-claude-response-body"/>
      </w:pPr>
      <w:r>
        <w:t xml:space="preserve">[25] World Health Organization, "World Report on Vision", 2019. </w:t>
      </w:r>
      <w:proofErr w:type="spellStart"/>
      <w:r>
        <w:t>Poveznica</w:t>
      </w:r>
      <w:proofErr w:type="spellEnd"/>
      <w:r>
        <w:t xml:space="preserve">: </w:t>
      </w:r>
      <w:hyperlink r:id="rId90" w:history="1">
        <w:r>
          <w:rPr>
            <w:rStyle w:val="Hyperlink"/>
          </w:rPr>
          <w:t>https://www.who.int/publications-detail-redirect/world-report-on-vision</w:t>
        </w:r>
      </w:hyperlink>
      <w:r>
        <w:t xml:space="preserve">; </w:t>
      </w:r>
      <w:proofErr w:type="spellStart"/>
      <w:r>
        <w:t>pristupljeno</w:t>
      </w:r>
      <w:proofErr w:type="spellEnd"/>
      <w:r>
        <w:t xml:space="preserve"> </w:t>
      </w:r>
      <w:r w:rsidR="004F5BD5">
        <w:t>1</w:t>
      </w:r>
      <w:r>
        <w:t xml:space="preserve">3. </w:t>
      </w:r>
      <w:proofErr w:type="spellStart"/>
      <w:r>
        <w:t>siječnja</w:t>
      </w:r>
      <w:proofErr w:type="spellEnd"/>
      <w:r>
        <w:t xml:space="preserve"> 202</w:t>
      </w:r>
      <w:r w:rsidR="004F5BD5">
        <w:t>6</w:t>
      </w:r>
      <w:r>
        <w:t>.</w:t>
      </w:r>
    </w:p>
    <w:p w14:paraId="6CC8FE05" w14:textId="03E83EEF" w:rsidR="001C06AA" w:rsidRDefault="001C06AA" w:rsidP="001C06AA">
      <w:pPr>
        <w:pStyle w:val="font-claude-response-body"/>
      </w:pPr>
      <w:r>
        <w:t xml:space="preserve">[26] World Health Organization, "Blindness and Visual Impairment (Fact Sheet)". </w:t>
      </w:r>
      <w:proofErr w:type="spellStart"/>
      <w:r>
        <w:t>Poveznica</w:t>
      </w:r>
      <w:proofErr w:type="spellEnd"/>
      <w:r>
        <w:t xml:space="preserve">: </w:t>
      </w:r>
      <w:hyperlink r:id="rId91" w:history="1">
        <w:r>
          <w:rPr>
            <w:rStyle w:val="Hyperlink"/>
          </w:rPr>
          <w:t>https://www.who.int/news-room/fact-sheets/detail/blindness-and-visual-impairment</w:t>
        </w:r>
      </w:hyperlink>
      <w:r>
        <w:t xml:space="preserve">; </w:t>
      </w:r>
      <w:proofErr w:type="spellStart"/>
      <w:r>
        <w:t>pristupljeno</w:t>
      </w:r>
      <w:proofErr w:type="spellEnd"/>
      <w:r>
        <w:t xml:space="preserve"> </w:t>
      </w:r>
      <w:r w:rsidR="004F5BD5">
        <w:t>1</w:t>
      </w:r>
      <w:r>
        <w:t xml:space="preserve">3. </w:t>
      </w:r>
      <w:proofErr w:type="spellStart"/>
      <w:r>
        <w:t>siječnja</w:t>
      </w:r>
      <w:proofErr w:type="spellEnd"/>
      <w:r>
        <w:t xml:space="preserve"> 202</w:t>
      </w:r>
      <w:r w:rsidR="004F5BD5">
        <w:t>6</w:t>
      </w:r>
      <w:r>
        <w:t>.</w:t>
      </w:r>
    </w:p>
    <w:p w14:paraId="75C5F0D0" w14:textId="075C5B33" w:rsidR="001C06AA" w:rsidRDefault="001C06AA" w:rsidP="001C06AA">
      <w:pPr>
        <w:pStyle w:val="font-claude-response-body"/>
      </w:pPr>
      <w:r>
        <w:t xml:space="preserve">[27] Eurostat, "Around One in Four People Aged 16 and Over in the EU has a Disability", </w:t>
      </w:r>
      <w:proofErr w:type="spellStart"/>
      <w:r>
        <w:t>prosinac</w:t>
      </w:r>
      <w:proofErr w:type="spellEnd"/>
      <w:r>
        <w:t xml:space="preserve"> 2024. </w:t>
      </w:r>
      <w:proofErr w:type="spellStart"/>
      <w:r>
        <w:t>Poveznica</w:t>
      </w:r>
      <w:proofErr w:type="spellEnd"/>
      <w:r>
        <w:t xml:space="preserve">: </w:t>
      </w:r>
      <w:hyperlink r:id="rId92" w:history="1">
        <w:r>
          <w:rPr>
            <w:rStyle w:val="Hyperlink"/>
          </w:rPr>
          <w:t>https://ec.europa.eu/eurostat/web/products-eurostat-news/w/wdn-20251203-1</w:t>
        </w:r>
      </w:hyperlink>
      <w:r>
        <w:t xml:space="preserve">; </w:t>
      </w:r>
      <w:proofErr w:type="spellStart"/>
      <w:r>
        <w:t>pristupljeno</w:t>
      </w:r>
      <w:proofErr w:type="spellEnd"/>
      <w:r>
        <w:t xml:space="preserve"> </w:t>
      </w:r>
      <w:r w:rsidR="004F5BD5">
        <w:t>1</w:t>
      </w:r>
      <w:r>
        <w:t xml:space="preserve">3. </w:t>
      </w:r>
      <w:proofErr w:type="spellStart"/>
      <w:r>
        <w:t>siječnja</w:t>
      </w:r>
      <w:proofErr w:type="spellEnd"/>
      <w:r>
        <w:t xml:space="preserve"> 202</w:t>
      </w:r>
      <w:r w:rsidR="004F5BD5">
        <w:t>6</w:t>
      </w:r>
      <w:r>
        <w:t>.</w:t>
      </w:r>
    </w:p>
    <w:p w14:paraId="45B44416" w14:textId="586BEB06" w:rsidR="001C06AA" w:rsidRDefault="001C06AA" w:rsidP="001C06AA">
      <w:pPr>
        <w:pStyle w:val="font-claude-response-body"/>
      </w:pPr>
      <w:r>
        <w:lastRenderedPageBreak/>
        <w:t xml:space="preserve">[28] Eurostat, "Population with Disability Statistics Explained", 2024. </w:t>
      </w:r>
      <w:proofErr w:type="spellStart"/>
      <w:r>
        <w:t>Poveznica</w:t>
      </w:r>
      <w:proofErr w:type="spellEnd"/>
      <w:r>
        <w:t xml:space="preserve">: </w:t>
      </w:r>
      <w:hyperlink r:id="rId93" w:history="1">
        <w:r>
          <w:rPr>
            <w:rStyle w:val="Hyperlink"/>
          </w:rPr>
          <w:t>https://ec.europa.eu/eurostat/statistics-explained/SEPDF/cache/122127.pdf</w:t>
        </w:r>
      </w:hyperlink>
      <w:r>
        <w:t xml:space="preserve">; </w:t>
      </w:r>
      <w:proofErr w:type="spellStart"/>
      <w:r>
        <w:t>pristupljeno</w:t>
      </w:r>
      <w:proofErr w:type="spellEnd"/>
      <w:r>
        <w:t xml:space="preserve"> </w:t>
      </w:r>
      <w:r w:rsidR="004F5BD5">
        <w:t>13</w:t>
      </w:r>
      <w:r>
        <w:t xml:space="preserve">. </w:t>
      </w:r>
      <w:proofErr w:type="spellStart"/>
      <w:r>
        <w:t>siječnja</w:t>
      </w:r>
      <w:proofErr w:type="spellEnd"/>
      <w:r>
        <w:t xml:space="preserve"> 202</w:t>
      </w:r>
      <w:r w:rsidR="004F5BD5">
        <w:t>6</w:t>
      </w:r>
      <w:r>
        <w:t>.</w:t>
      </w:r>
    </w:p>
    <w:p w14:paraId="6484782F" w14:textId="42287B14" w:rsidR="001C06AA" w:rsidRDefault="001C06AA" w:rsidP="001C06AA">
      <w:pPr>
        <w:pStyle w:val="font-claude-response-body"/>
      </w:pPr>
      <w:r>
        <w:t xml:space="preserve">[29] OpenAI, "GPT-4 Technical Report", arXiv:2303.08774, </w:t>
      </w:r>
      <w:proofErr w:type="spellStart"/>
      <w:r>
        <w:t>ožujak</w:t>
      </w:r>
      <w:proofErr w:type="spellEnd"/>
      <w:r>
        <w:t xml:space="preserve"> 2023. </w:t>
      </w:r>
      <w:proofErr w:type="spellStart"/>
      <w:r>
        <w:t>Poveznica</w:t>
      </w:r>
      <w:proofErr w:type="spellEnd"/>
      <w:r>
        <w:t xml:space="preserve">: </w:t>
      </w:r>
      <w:hyperlink r:id="rId94" w:history="1">
        <w:r>
          <w:rPr>
            <w:rStyle w:val="Hyperlink"/>
          </w:rPr>
          <w:t>https://cdn.openai.com/papers/gpt-4.pdf</w:t>
        </w:r>
      </w:hyperlink>
      <w:r>
        <w:t xml:space="preserve">; </w:t>
      </w:r>
      <w:proofErr w:type="spellStart"/>
      <w:r>
        <w:t>pristupljeno</w:t>
      </w:r>
      <w:proofErr w:type="spellEnd"/>
      <w:r>
        <w:t xml:space="preserve"> </w:t>
      </w:r>
      <w:proofErr w:type="gramStart"/>
      <w:r w:rsidR="004F5BD5">
        <w:t>12</w:t>
      </w:r>
      <w:proofErr w:type="gramEnd"/>
      <w:r>
        <w:t xml:space="preserve">. </w:t>
      </w:r>
      <w:proofErr w:type="spellStart"/>
      <w:r>
        <w:t>siječnja</w:t>
      </w:r>
      <w:proofErr w:type="spellEnd"/>
      <w:r>
        <w:t xml:space="preserve"> 202</w:t>
      </w:r>
      <w:r w:rsidR="004F5BD5">
        <w:t>6</w:t>
      </w:r>
      <w:r>
        <w:t>.</w:t>
      </w:r>
    </w:p>
    <w:p w14:paraId="4903903F" w14:textId="769D0B9B" w:rsidR="001C06AA" w:rsidRDefault="001C06AA" w:rsidP="001C06AA">
      <w:pPr>
        <w:pStyle w:val="font-claude-response-body"/>
      </w:pPr>
      <w:r>
        <w:t xml:space="preserve">[30] Gemini Team, Google, "Gemini: A Family of Highly Capable Multimodal Models", arXiv:2312.11805, </w:t>
      </w:r>
      <w:proofErr w:type="spellStart"/>
      <w:r>
        <w:t>prosinac</w:t>
      </w:r>
      <w:proofErr w:type="spellEnd"/>
      <w:r>
        <w:t xml:space="preserve"> 2023 (</w:t>
      </w:r>
      <w:proofErr w:type="spellStart"/>
      <w:r>
        <w:t>ažurirano</w:t>
      </w:r>
      <w:proofErr w:type="spellEnd"/>
      <w:r>
        <w:t xml:space="preserve"> </w:t>
      </w:r>
      <w:proofErr w:type="spellStart"/>
      <w:r>
        <w:t>svibanj</w:t>
      </w:r>
      <w:proofErr w:type="spellEnd"/>
      <w:r>
        <w:t xml:space="preserve"> 2025). </w:t>
      </w:r>
      <w:proofErr w:type="spellStart"/>
      <w:r>
        <w:t>Poveznica</w:t>
      </w:r>
      <w:proofErr w:type="spellEnd"/>
      <w:r>
        <w:t xml:space="preserve">: </w:t>
      </w:r>
      <w:hyperlink r:id="rId95" w:history="1">
        <w:r>
          <w:rPr>
            <w:rStyle w:val="Hyperlink"/>
          </w:rPr>
          <w:t>https://arxiv.org/abs/2312.11805</w:t>
        </w:r>
      </w:hyperlink>
      <w:r>
        <w:t xml:space="preserve">; </w:t>
      </w:r>
      <w:proofErr w:type="spellStart"/>
      <w:r>
        <w:t>pristupljeno</w:t>
      </w:r>
      <w:proofErr w:type="spellEnd"/>
      <w:r>
        <w:t xml:space="preserve"> </w:t>
      </w:r>
      <w:proofErr w:type="gramStart"/>
      <w:r w:rsidR="004F5BD5">
        <w:t>12</w:t>
      </w:r>
      <w:proofErr w:type="gramEnd"/>
      <w:r>
        <w:t xml:space="preserve">. </w:t>
      </w:r>
      <w:proofErr w:type="spellStart"/>
      <w:r>
        <w:t>siječnja</w:t>
      </w:r>
      <w:proofErr w:type="spellEnd"/>
      <w:r>
        <w:t xml:space="preserve"> 202</w:t>
      </w:r>
      <w:r w:rsidR="004F5BD5">
        <w:t>6</w:t>
      </w:r>
      <w:r>
        <w:t>.</w:t>
      </w:r>
    </w:p>
    <w:p w14:paraId="28C18D51" w14:textId="68193B51" w:rsidR="001C06AA" w:rsidRDefault="001C06AA" w:rsidP="001C06AA">
      <w:pPr>
        <w:pStyle w:val="font-claude-response-body"/>
      </w:pPr>
      <w:r>
        <w:t xml:space="preserve">[31] Microsoft Learn, "Bot Builder Basics - Azure Bot Service". </w:t>
      </w:r>
      <w:proofErr w:type="spellStart"/>
      <w:r>
        <w:t>Poveznica</w:t>
      </w:r>
      <w:proofErr w:type="spellEnd"/>
      <w:r>
        <w:t xml:space="preserve">: </w:t>
      </w:r>
      <w:hyperlink r:id="rId96" w:history="1">
        <w:r>
          <w:rPr>
            <w:rStyle w:val="Hyperlink"/>
          </w:rPr>
          <w:t>https://learn.microsoft.com/en-us/azure/bot-service/bot-builder-basics?view=azure-bot-service-4.0</w:t>
        </w:r>
      </w:hyperlink>
      <w:r>
        <w:t xml:space="preserve">; </w:t>
      </w:r>
      <w:proofErr w:type="spellStart"/>
      <w:r>
        <w:t>pristupljeno</w:t>
      </w:r>
      <w:proofErr w:type="spellEnd"/>
      <w:r>
        <w:t xml:space="preserve"> </w:t>
      </w:r>
      <w:r w:rsidR="004F5BD5">
        <w:t>12</w:t>
      </w:r>
      <w:r>
        <w:t xml:space="preserve">. </w:t>
      </w:r>
      <w:proofErr w:type="spellStart"/>
      <w:r>
        <w:t>siječnja</w:t>
      </w:r>
      <w:proofErr w:type="spellEnd"/>
      <w:r>
        <w:t xml:space="preserve"> 202</w:t>
      </w:r>
      <w:r w:rsidR="004F5BD5">
        <w:t>6</w:t>
      </w:r>
      <w:r>
        <w:t>.</w:t>
      </w:r>
    </w:p>
    <w:p w14:paraId="24571A65" w14:textId="5E35A54D" w:rsidR="001C06AA" w:rsidRDefault="001C06AA" w:rsidP="001C06AA">
      <w:pPr>
        <w:pStyle w:val="font-claude-response-body"/>
      </w:pPr>
      <w:r>
        <w:t xml:space="preserve">[32] McKinsey &amp; Company, "The Contact Center Crossroads: Finding the Right Mix of Humans and AI". </w:t>
      </w:r>
      <w:proofErr w:type="spellStart"/>
      <w:r>
        <w:t>Poveznica</w:t>
      </w:r>
      <w:proofErr w:type="spellEnd"/>
      <w:r>
        <w:t xml:space="preserve">: </w:t>
      </w:r>
      <w:hyperlink r:id="rId97" w:history="1">
        <w:r>
          <w:rPr>
            <w:rStyle w:val="Hyperlink"/>
          </w:rPr>
          <w:t>https://www.mckinsey.com/capabilities/operations/our-insights/the-contact-center-crossroads-finding-the-right-mix-of-humans-and-ai</w:t>
        </w:r>
      </w:hyperlink>
      <w:r>
        <w:t xml:space="preserve">; </w:t>
      </w:r>
      <w:proofErr w:type="spellStart"/>
      <w:r>
        <w:t>pristupljeno</w:t>
      </w:r>
      <w:proofErr w:type="spellEnd"/>
      <w:r>
        <w:t xml:space="preserve"> </w:t>
      </w:r>
      <w:r w:rsidR="004F5BD5">
        <w:t>20</w:t>
      </w:r>
      <w:r>
        <w:t xml:space="preserve">. </w:t>
      </w:r>
      <w:proofErr w:type="spellStart"/>
      <w:r>
        <w:t>siječnja</w:t>
      </w:r>
      <w:proofErr w:type="spellEnd"/>
      <w:r>
        <w:t xml:space="preserve"> 202</w:t>
      </w:r>
      <w:r w:rsidR="004F5BD5">
        <w:t>6</w:t>
      </w:r>
      <w:r>
        <w:t>.</w:t>
      </w:r>
    </w:p>
    <w:p w14:paraId="741583B8" w14:textId="77777777" w:rsidR="0042713E" w:rsidRDefault="0042713E" w:rsidP="0042713E">
      <w:pPr>
        <w:pStyle w:val="Heading1"/>
        <w:jc w:val="both"/>
      </w:pPr>
      <w:bookmarkStart w:id="90" w:name="_Toc220638498"/>
      <w:r w:rsidRPr="00793340">
        <w:lastRenderedPageBreak/>
        <w:t>Zaključak</w:t>
      </w:r>
      <w:bookmarkEnd w:id="90"/>
    </w:p>
    <w:p w14:paraId="3DDE77BA" w14:textId="6B65D6DA" w:rsidR="0042713E" w:rsidRDefault="0042713E" w:rsidP="0042713E">
      <w:pPr>
        <w:jc w:val="both"/>
      </w:pPr>
      <w:r>
        <w:t>Ovaj rad pokazuje da AI virtualni asistent u online trgovini ima vrijednost tek kada je dio sustava i kada je povezan s katalogom, ima jasna pravila ponašanja i dolazi u sučelju koje je pristupačno različitim korisnicima. Testiranje postojećih rješenja potvrdilo je da se mnogi chat sustavi svode na kanal za podršku ili na unaprijed definirane tokove temeljene na čestim pitanjima. Takva rješenja su predvidiva, ali često nedovoljna za slobodno postavljena pitanja i višekoračno sužavanje izbora. Najkorisniji su asistenti koji su stabilno dostupni, dobro prepoznaju namjeru, pamte kontekst i mogu prikazati konkretne proizvode uz slike, cijene i poveznice.</w:t>
      </w:r>
    </w:p>
    <w:p w14:paraId="202EC2F2" w14:textId="4C2610F8" w:rsidR="0042713E" w:rsidRDefault="0042713E" w:rsidP="0042713E">
      <w:pPr>
        <w:jc w:val="both"/>
      </w:pPr>
      <w:r>
        <w:t>Implementirani prototip usmjeren je na upravo tu vrstu korisnosti. Asistent se oslanja na dohvat stvarnih podataka o proizvodima, a sučelje uključuje opcije pristupačnosti koje se mogu uključiti bez prekida korištenja. Rezultati ankete upućuju na visoku pouzdanost kod jasno definiranih neovisnih upita, vrlo dobru višejezičnost te visoko zadovoljstvo korisnika pristupačnim opcijama i asistentom. Istovremeno je u povezanim pitanjima vidljivo da s porastom složenosti raste rizik gubitka konzistentnosti, posebno kada model treba koristiti vlastite prethodne odgovore kao ulaz u sljedeći korak. To jasno ukazuje na potrebu strožeg upravljanja stanjem razgovora i strukturiranog spremanja rezultata kako bi višekoračni dijalog bio pouzdaniji.</w:t>
      </w:r>
    </w:p>
    <w:p w14:paraId="3F3562CD" w14:textId="3CF989BE" w:rsidR="0042713E" w:rsidRPr="0042713E" w:rsidRDefault="0042713E" w:rsidP="0042713E">
      <w:pPr>
        <w:jc w:val="both"/>
      </w:pPr>
      <w:r>
        <w:t>Zaključno, rad potvrđuje da je moguće izgraditi funkcionalan i uvjerljiv AI asistent u headless arhitekturi uz istovremeni fokus na pristupačnost. Prototip je dobra osnova, a daljnji razvoj prirodno ide prema kombiniranju pretrage po ključnim riječima i semantičke pretrage, sustavnijem testiranju konfiguracija modela, optimizaciji performansi kroz privremeno spremanje rezultata te mogućem uvođenju glasovne interakcije kao dodatnog pristupačnog kanala.</w:t>
      </w:r>
    </w:p>
    <w:p w14:paraId="4B752AE1" w14:textId="696F829D" w:rsidR="006B6699" w:rsidRDefault="006B6699" w:rsidP="001C06AA">
      <w:pPr>
        <w:jc w:val="both"/>
      </w:pPr>
    </w:p>
    <w:p w14:paraId="728D739D" w14:textId="064241EB" w:rsidR="0042713E" w:rsidRPr="0042713E" w:rsidRDefault="0042713E" w:rsidP="0042713E">
      <w:pPr>
        <w:pStyle w:val="Heading1"/>
        <w:rPr>
          <w:lang w:val="en-US"/>
        </w:rPr>
      </w:pPr>
      <w:bookmarkStart w:id="91" w:name="_Toc220638499"/>
      <w:r>
        <w:rPr>
          <w:lang w:val="en-US"/>
        </w:rPr>
        <w:lastRenderedPageBreak/>
        <w:t>Summary</w:t>
      </w:r>
      <w:bookmarkEnd w:id="91"/>
    </w:p>
    <w:p w14:paraId="516D747C" w14:textId="77777777" w:rsidR="0042713E" w:rsidRDefault="0042713E" w:rsidP="0042713E">
      <w:pPr>
        <w:jc w:val="both"/>
        <w:rPr>
          <w:rFonts w:ascii="Times New Roman" w:hAnsi="Times New Roman"/>
          <w:lang w:val="en-US" w:eastAsia="en-US"/>
        </w:rPr>
      </w:pPr>
      <w:r>
        <w:t xml:space="preserve">This thesis shows that an AI virtual assistant is valuable in an online store only when it </w:t>
      </w:r>
      <w:proofErr w:type="gramStart"/>
      <w:r>
        <w:t>is built</w:t>
      </w:r>
      <w:proofErr w:type="gramEnd"/>
      <w:r>
        <w:t xml:space="preserve"> as part of the system. It should </w:t>
      </w:r>
      <w:proofErr w:type="gramStart"/>
      <w:r>
        <w:t>be connected</w:t>
      </w:r>
      <w:proofErr w:type="gramEnd"/>
      <w:r>
        <w:t xml:space="preserve"> to the product catalogue, follow clear rules, and work in an interface that is accessible to different users. The review of existing solutions shows that </w:t>
      </w:r>
      <w:proofErr w:type="gramStart"/>
      <w:r>
        <w:t>many</w:t>
      </w:r>
      <w:proofErr w:type="gramEnd"/>
      <w:r>
        <w:t xml:space="preserve"> chat widgets are either customer support channels or simple FAQ flows. These solutions are predictable, but they often do not work well for free form questions and </w:t>
      </w:r>
      <w:proofErr w:type="spellStart"/>
      <w:r>
        <w:t>multi step</w:t>
      </w:r>
      <w:proofErr w:type="spellEnd"/>
      <w:r>
        <w:t xml:space="preserve"> product search. The best assistants are easy to find on the page, understand user intent, remember context, and show real products with images, prices, and links.</w:t>
      </w:r>
    </w:p>
    <w:p w14:paraId="6F1AA8C3" w14:textId="77777777" w:rsidR="0042713E" w:rsidRDefault="0042713E" w:rsidP="0042713E">
      <w:pPr>
        <w:jc w:val="both"/>
      </w:pPr>
      <w:r>
        <w:t>The implemented prototype aims to provide this practical value. The assistant uses real product data through catalogue search, and the interface offers accessibility options that users can turn on without breaking the main flow. Survey results show high reliability for clear, independent questions, strong consistency in Croatian and English, and high user satisfaction with both the accessibility options and the assistant. At the same time, the connected questions show a clear weakness. As tasks depend more on earlier answers, the assistant becomes less consistent, especially when it must use its own previous output as input for the next step. This suggests that better state management and more structured saving of results are needed for reliable multi turn conversations.</w:t>
      </w:r>
    </w:p>
    <w:p w14:paraId="2A28C37D" w14:textId="18B28B1A" w:rsidR="0042713E" w:rsidRPr="0042713E" w:rsidRDefault="0042713E" w:rsidP="0042713E">
      <w:pPr>
        <w:jc w:val="both"/>
        <w:rPr>
          <w:lang w:val="en-US"/>
        </w:rPr>
      </w:pPr>
      <w:r>
        <w:t>Overall, the thesis confirms that it is possible to build a functional AI assistant in a headless architecture while keeping accessibility in focus. The prototype is a strong starting point. Future work should combine keyword and semantic search, test different model settings in a more systematic way, improve speed with caching, and explore voice interaction as another accessibility option</w:t>
      </w:r>
      <w:r w:rsidRPr="0042713E">
        <w:rPr>
          <w:lang w:val="en-US"/>
        </w:rPr>
        <w:t>.</w:t>
      </w:r>
    </w:p>
    <w:p w14:paraId="593F6709" w14:textId="77777777" w:rsidR="0042713E" w:rsidRPr="00793340" w:rsidRDefault="0042713E" w:rsidP="001C06AA">
      <w:pPr>
        <w:jc w:val="both"/>
      </w:pPr>
    </w:p>
    <w:sectPr w:rsidR="0042713E" w:rsidRPr="00793340" w:rsidSect="008F694B">
      <w:headerReference w:type="default" r:id="rId98"/>
      <w:footerReference w:type="default" r:id="rId99"/>
      <w:type w:val="continuous"/>
      <w:pgSz w:w="11906" w:h="16838" w:code="9"/>
      <w:pgMar w:top="1701" w:right="1134" w:bottom="1701" w:left="1701" w:header="680" w:footer="68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781454" w14:textId="77777777" w:rsidR="00B525EB" w:rsidRPr="00793340" w:rsidRDefault="00B525EB" w:rsidP="00750888">
      <w:r w:rsidRPr="00793340">
        <w:separator/>
      </w:r>
    </w:p>
    <w:p w14:paraId="6DB0B973" w14:textId="77777777" w:rsidR="00B525EB" w:rsidRPr="00793340" w:rsidRDefault="00B525EB" w:rsidP="00750888"/>
    <w:p w14:paraId="2FC74FF0" w14:textId="77777777" w:rsidR="00B525EB" w:rsidRPr="00793340" w:rsidRDefault="00B525EB" w:rsidP="00750888"/>
    <w:p w14:paraId="0C52780B" w14:textId="77777777" w:rsidR="00B525EB" w:rsidRPr="00793340" w:rsidRDefault="00B525EB"/>
  </w:endnote>
  <w:endnote w:type="continuationSeparator" w:id="0">
    <w:p w14:paraId="264E32DE" w14:textId="77777777" w:rsidR="00B525EB" w:rsidRPr="00793340" w:rsidRDefault="00B525EB" w:rsidP="00750888">
      <w:r w:rsidRPr="00793340">
        <w:continuationSeparator/>
      </w:r>
    </w:p>
    <w:p w14:paraId="2102274C" w14:textId="77777777" w:rsidR="00B525EB" w:rsidRPr="00793340" w:rsidRDefault="00B525EB" w:rsidP="00750888"/>
    <w:p w14:paraId="6AAA4E5F" w14:textId="77777777" w:rsidR="00B525EB" w:rsidRPr="00793340" w:rsidRDefault="00B525EB" w:rsidP="00750888"/>
    <w:p w14:paraId="228D8275" w14:textId="77777777" w:rsidR="00B525EB" w:rsidRPr="00793340" w:rsidRDefault="00B525E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tarSymbol">
    <w:altName w:val="Segoe UI Symbol"/>
    <w:panose1 w:val="00000000000000000000"/>
    <w:charset w:val="02"/>
    <w:family w:val="auto"/>
    <w:notTrueType/>
    <w:pitch w:val="default"/>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5CCCF0" w14:textId="77777777" w:rsidR="00F73319" w:rsidRPr="00793340" w:rsidRDefault="00F73319" w:rsidP="00F73319">
    <w:pPr>
      <w:pStyle w:val="Footer"/>
      <w:jc w:val="right"/>
    </w:pPr>
    <w:r w:rsidRPr="00793340">
      <w:rPr>
        <w:rStyle w:val="PageNumber"/>
      </w:rPr>
      <w:fldChar w:fldCharType="begin"/>
    </w:r>
    <w:r w:rsidRPr="00793340">
      <w:rPr>
        <w:rStyle w:val="PageNumber"/>
      </w:rPr>
      <w:instrText xml:space="preserve"> PAGE </w:instrText>
    </w:r>
    <w:r w:rsidRPr="00793340">
      <w:rPr>
        <w:rStyle w:val="PageNumber"/>
      </w:rPr>
      <w:fldChar w:fldCharType="separate"/>
    </w:r>
    <w:r w:rsidR="00CD5D2B" w:rsidRPr="00793340">
      <w:rPr>
        <w:rStyle w:val="PageNumber"/>
      </w:rPr>
      <w:t>3</w:t>
    </w:r>
    <w:r w:rsidRPr="00793340">
      <w:rPr>
        <w:rStyle w:val="PageNumber"/>
      </w:rPr>
      <w:fldChar w:fldCharType="end"/>
    </w:r>
  </w:p>
  <w:p w14:paraId="092EDE58" w14:textId="77777777" w:rsidR="00FB0919" w:rsidRPr="00793340" w:rsidRDefault="00FB091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F06C9C" w14:textId="77777777" w:rsidR="00B525EB" w:rsidRPr="00793340" w:rsidRDefault="00B525EB" w:rsidP="00750888">
      <w:r w:rsidRPr="00793340">
        <w:separator/>
      </w:r>
    </w:p>
    <w:p w14:paraId="3B8385CC" w14:textId="77777777" w:rsidR="00B525EB" w:rsidRPr="00793340" w:rsidRDefault="00B525EB" w:rsidP="00750888"/>
    <w:p w14:paraId="3FB0B6F4" w14:textId="77777777" w:rsidR="00B525EB" w:rsidRPr="00793340" w:rsidRDefault="00B525EB" w:rsidP="00750888"/>
    <w:p w14:paraId="7967924B" w14:textId="77777777" w:rsidR="00B525EB" w:rsidRPr="00793340" w:rsidRDefault="00B525EB"/>
  </w:footnote>
  <w:footnote w:type="continuationSeparator" w:id="0">
    <w:p w14:paraId="40AEB433" w14:textId="77777777" w:rsidR="00B525EB" w:rsidRPr="00793340" w:rsidRDefault="00B525EB" w:rsidP="00750888">
      <w:r w:rsidRPr="00793340">
        <w:continuationSeparator/>
      </w:r>
    </w:p>
    <w:p w14:paraId="0943E870" w14:textId="77777777" w:rsidR="00B525EB" w:rsidRPr="00793340" w:rsidRDefault="00B525EB" w:rsidP="00750888"/>
    <w:p w14:paraId="0D38D759" w14:textId="77777777" w:rsidR="00B525EB" w:rsidRPr="00793340" w:rsidRDefault="00B525EB" w:rsidP="00750888"/>
    <w:p w14:paraId="58AA2FD2" w14:textId="77777777" w:rsidR="00B525EB" w:rsidRPr="00793340" w:rsidRDefault="00B525E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D411E8" w14:textId="77777777" w:rsidR="00F73319" w:rsidRPr="00793340" w:rsidRDefault="00F73319">
    <w:pPr>
      <w:pStyle w:val="Header"/>
    </w:pPr>
  </w:p>
  <w:p w14:paraId="74BFD229" w14:textId="77777777" w:rsidR="00FB0919" w:rsidRPr="00793340" w:rsidRDefault="00FB091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multilevel"/>
    <w:tmpl w:val="00000001"/>
    <w:lvl w:ilvl="0">
      <w:start w:val="1"/>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1" w15:restartNumberingAfterBreak="0">
    <w:nsid w:val="00000002"/>
    <w:multiLevelType w:val="multilevel"/>
    <w:tmpl w:val="00000002"/>
    <w:lvl w:ilvl="0">
      <w:start w:val="1"/>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2" w15:restartNumberingAfterBreak="0">
    <w:nsid w:val="00000003"/>
    <w:multiLevelType w:val="multilevel"/>
    <w:tmpl w:val="00000003"/>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Symbol" w:hAnsi="Symbol" w:cs="StarSymbol"/>
        <w:sz w:val="18"/>
        <w:szCs w:val="18"/>
      </w:rPr>
    </w:lvl>
    <w:lvl w:ilvl="2">
      <w:start w:val="1"/>
      <w:numFmt w:val="bullet"/>
      <w:lvlText w:val="·"/>
      <w:lvlJc w:val="left"/>
      <w:pPr>
        <w:tabs>
          <w:tab w:val="num" w:pos="850"/>
        </w:tabs>
        <w:ind w:left="850" w:hanging="283"/>
      </w:pPr>
      <w:rPr>
        <w:rFonts w:ascii="Symbol" w:hAnsi="Symbol" w:cs="StarSymbol"/>
        <w:sz w:val="18"/>
        <w:szCs w:val="18"/>
      </w:rPr>
    </w:lvl>
    <w:lvl w:ilvl="3">
      <w:start w:val="1"/>
      <w:numFmt w:val="bullet"/>
      <w:lvlText w:val="·"/>
      <w:lvlJc w:val="left"/>
      <w:pPr>
        <w:tabs>
          <w:tab w:val="num" w:pos="1134"/>
        </w:tabs>
        <w:ind w:left="1134" w:hanging="283"/>
      </w:pPr>
      <w:rPr>
        <w:rFonts w:ascii="Symbol" w:hAnsi="Symbol" w:cs="StarSymbol"/>
        <w:sz w:val="18"/>
        <w:szCs w:val="18"/>
      </w:rPr>
    </w:lvl>
    <w:lvl w:ilvl="4">
      <w:start w:val="1"/>
      <w:numFmt w:val="bullet"/>
      <w:lvlText w:val="·"/>
      <w:lvlJc w:val="left"/>
      <w:pPr>
        <w:tabs>
          <w:tab w:val="num" w:pos="1417"/>
        </w:tabs>
        <w:ind w:left="1417" w:hanging="283"/>
      </w:pPr>
      <w:rPr>
        <w:rFonts w:ascii="Symbol" w:hAnsi="Symbol" w:cs="StarSymbol"/>
        <w:sz w:val="18"/>
        <w:szCs w:val="18"/>
      </w:rPr>
    </w:lvl>
    <w:lvl w:ilvl="5">
      <w:start w:val="1"/>
      <w:numFmt w:val="bullet"/>
      <w:lvlText w:val="·"/>
      <w:lvlJc w:val="left"/>
      <w:pPr>
        <w:tabs>
          <w:tab w:val="num" w:pos="1701"/>
        </w:tabs>
        <w:ind w:left="1701" w:hanging="283"/>
      </w:pPr>
      <w:rPr>
        <w:rFonts w:ascii="Symbol" w:hAnsi="Symbol" w:cs="StarSymbol"/>
        <w:sz w:val="18"/>
        <w:szCs w:val="18"/>
      </w:rPr>
    </w:lvl>
    <w:lvl w:ilvl="6">
      <w:start w:val="1"/>
      <w:numFmt w:val="bullet"/>
      <w:lvlText w:val="·"/>
      <w:lvlJc w:val="left"/>
      <w:pPr>
        <w:tabs>
          <w:tab w:val="num" w:pos="1984"/>
        </w:tabs>
        <w:ind w:left="1984" w:hanging="283"/>
      </w:pPr>
      <w:rPr>
        <w:rFonts w:ascii="Symbol" w:hAnsi="Symbol" w:cs="StarSymbol"/>
        <w:sz w:val="18"/>
        <w:szCs w:val="18"/>
      </w:rPr>
    </w:lvl>
    <w:lvl w:ilvl="7">
      <w:start w:val="1"/>
      <w:numFmt w:val="bullet"/>
      <w:lvlText w:val="·"/>
      <w:lvlJc w:val="left"/>
      <w:pPr>
        <w:tabs>
          <w:tab w:val="num" w:pos="2268"/>
        </w:tabs>
        <w:ind w:left="2268" w:hanging="283"/>
      </w:pPr>
      <w:rPr>
        <w:rFonts w:ascii="Symbol" w:hAnsi="Symbol" w:cs="StarSymbol"/>
        <w:sz w:val="18"/>
        <w:szCs w:val="18"/>
      </w:rPr>
    </w:lvl>
    <w:lvl w:ilvl="8">
      <w:start w:val="1"/>
      <w:numFmt w:val="bullet"/>
      <w:lvlText w:val="·"/>
      <w:lvlJc w:val="left"/>
      <w:pPr>
        <w:tabs>
          <w:tab w:val="num" w:pos="2551"/>
        </w:tabs>
        <w:ind w:left="2551" w:hanging="283"/>
      </w:pPr>
      <w:rPr>
        <w:rFonts w:ascii="Symbol" w:hAnsi="Symbol" w:cs="StarSymbol"/>
        <w:sz w:val="18"/>
        <w:szCs w:val="18"/>
      </w:rPr>
    </w:lvl>
  </w:abstractNum>
  <w:abstractNum w:abstractNumId="3" w15:restartNumberingAfterBreak="0">
    <w:nsid w:val="00000004"/>
    <w:multiLevelType w:val="multilevel"/>
    <w:tmpl w:val="00000004"/>
    <w:lvl w:ilvl="0">
      <w:start w:val="1"/>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4" w15:restartNumberingAfterBreak="0">
    <w:nsid w:val="00000005"/>
    <w:multiLevelType w:val="multilevel"/>
    <w:tmpl w:val="00000005"/>
    <w:lvl w:ilvl="0">
      <w:start w:val="1"/>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5" w15:restartNumberingAfterBreak="0">
    <w:nsid w:val="00000006"/>
    <w:multiLevelType w:val="multilevel"/>
    <w:tmpl w:val="00000006"/>
    <w:lvl w:ilvl="0">
      <w:start w:val="1"/>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6" w15:restartNumberingAfterBreak="0">
    <w:nsid w:val="00000007"/>
    <w:multiLevelType w:val="multilevel"/>
    <w:tmpl w:val="00000007"/>
    <w:lvl w:ilvl="0">
      <w:start w:val="1"/>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7" w15:restartNumberingAfterBreak="0">
    <w:nsid w:val="05872B2C"/>
    <w:multiLevelType w:val="hybridMultilevel"/>
    <w:tmpl w:val="E876973C"/>
    <w:lvl w:ilvl="0" w:tplc="041A000F">
      <w:start w:val="1"/>
      <w:numFmt w:val="decimal"/>
      <w:lvlText w:val="%1."/>
      <w:lvlJc w:val="left"/>
      <w:pPr>
        <w:tabs>
          <w:tab w:val="num" w:pos="720"/>
        </w:tabs>
        <w:ind w:left="720" w:hanging="360"/>
      </w:pPr>
    </w:lvl>
    <w:lvl w:ilvl="1" w:tplc="041A0019" w:tentative="1">
      <w:start w:val="1"/>
      <w:numFmt w:val="lowerLetter"/>
      <w:lvlText w:val="%2."/>
      <w:lvlJc w:val="left"/>
      <w:pPr>
        <w:tabs>
          <w:tab w:val="num" w:pos="1440"/>
        </w:tabs>
        <w:ind w:left="1440" w:hanging="360"/>
      </w:pPr>
    </w:lvl>
    <w:lvl w:ilvl="2" w:tplc="041A001B" w:tentative="1">
      <w:start w:val="1"/>
      <w:numFmt w:val="lowerRoman"/>
      <w:lvlText w:val="%3."/>
      <w:lvlJc w:val="right"/>
      <w:pPr>
        <w:tabs>
          <w:tab w:val="num" w:pos="2160"/>
        </w:tabs>
        <w:ind w:left="2160" w:hanging="180"/>
      </w:pPr>
    </w:lvl>
    <w:lvl w:ilvl="3" w:tplc="041A000F" w:tentative="1">
      <w:start w:val="1"/>
      <w:numFmt w:val="decimal"/>
      <w:lvlText w:val="%4."/>
      <w:lvlJc w:val="left"/>
      <w:pPr>
        <w:tabs>
          <w:tab w:val="num" w:pos="2880"/>
        </w:tabs>
        <w:ind w:left="2880" w:hanging="360"/>
      </w:pPr>
    </w:lvl>
    <w:lvl w:ilvl="4" w:tplc="041A0019" w:tentative="1">
      <w:start w:val="1"/>
      <w:numFmt w:val="lowerLetter"/>
      <w:lvlText w:val="%5."/>
      <w:lvlJc w:val="left"/>
      <w:pPr>
        <w:tabs>
          <w:tab w:val="num" w:pos="3600"/>
        </w:tabs>
        <w:ind w:left="3600" w:hanging="360"/>
      </w:pPr>
    </w:lvl>
    <w:lvl w:ilvl="5" w:tplc="041A001B" w:tentative="1">
      <w:start w:val="1"/>
      <w:numFmt w:val="lowerRoman"/>
      <w:lvlText w:val="%6."/>
      <w:lvlJc w:val="right"/>
      <w:pPr>
        <w:tabs>
          <w:tab w:val="num" w:pos="4320"/>
        </w:tabs>
        <w:ind w:left="4320" w:hanging="180"/>
      </w:pPr>
    </w:lvl>
    <w:lvl w:ilvl="6" w:tplc="041A000F" w:tentative="1">
      <w:start w:val="1"/>
      <w:numFmt w:val="decimal"/>
      <w:lvlText w:val="%7."/>
      <w:lvlJc w:val="left"/>
      <w:pPr>
        <w:tabs>
          <w:tab w:val="num" w:pos="5040"/>
        </w:tabs>
        <w:ind w:left="5040" w:hanging="360"/>
      </w:pPr>
    </w:lvl>
    <w:lvl w:ilvl="7" w:tplc="041A0019" w:tentative="1">
      <w:start w:val="1"/>
      <w:numFmt w:val="lowerLetter"/>
      <w:lvlText w:val="%8."/>
      <w:lvlJc w:val="left"/>
      <w:pPr>
        <w:tabs>
          <w:tab w:val="num" w:pos="5760"/>
        </w:tabs>
        <w:ind w:left="5760" w:hanging="360"/>
      </w:pPr>
    </w:lvl>
    <w:lvl w:ilvl="8" w:tplc="041A001B" w:tentative="1">
      <w:start w:val="1"/>
      <w:numFmt w:val="lowerRoman"/>
      <w:lvlText w:val="%9."/>
      <w:lvlJc w:val="right"/>
      <w:pPr>
        <w:tabs>
          <w:tab w:val="num" w:pos="6480"/>
        </w:tabs>
        <w:ind w:left="6480" w:hanging="180"/>
      </w:pPr>
    </w:lvl>
  </w:abstractNum>
  <w:abstractNum w:abstractNumId="8" w15:restartNumberingAfterBreak="0">
    <w:nsid w:val="06354231"/>
    <w:multiLevelType w:val="multilevel"/>
    <w:tmpl w:val="2F344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9F041D"/>
    <w:multiLevelType w:val="multilevel"/>
    <w:tmpl w:val="D4347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89E3647"/>
    <w:multiLevelType w:val="hybridMultilevel"/>
    <w:tmpl w:val="266A3B88"/>
    <w:lvl w:ilvl="0" w:tplc="041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90070CC"/>
    <w:multiLevelType w:val="multilevel"/>
    <w:tmpl w:val="10D87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92A53ED"/>
    <w:multiLevelType w:val="hybridMultilevel"/>
    <w:tmpl w:val="1166BCBA"/>
    <w:lvl w:ilvl="0" w:tplc="CC4AE4FA">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CEB530E"/>
    <w:multiLevelType w:val="multilevel"/>
    <w:tmpl w:val="F572C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DAE7AEE"/>
    <w:multiLevelType w:val="multilevel"/>
    <w:tmpl w:val="98069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FF14A94"/>
    <w:multiLevelType w:val="multilevel"/>
    <w:tmpl w:val="041A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6" w15:restartNumberingAfterBreak="0">
    <w:nsid w:val="12382263"/>
    <w:multiLevelType w:val="hybridMultilevel"/>
    <w:tmpl w:val="EA12451C"/>
    <w:lvl w:ilvl="0" w:tplc="041A000F">
      <w:start w:val="1"/>
      <w:numFmt w:val="decimal"/>
      <w:lvlText w:val="%1."/>
      <w:lvlJc w:val="left"/>
      <w:pPr>
        <w:tabs>
          <w:tab w:val="num" w:pos="1151"/>
        </w:tabs>
        <w:ind w:left="1151" w:hanging="360"/>
      </w:pPr>
    </w:lvl>
    <w:lvl w:ilvl="1" w:tplc="041A0019" w:tentative="1">
      <w:start w:val="1"/>
      <w:numFmt w:val="lowerLetter"/>
      <w:lvlText w:val="%2."/>
      <w:lvlJc w:val="left"/>
      <w:pPr>
        <w:tabs>
          <w:tab w:val="num" w:pos="1871"/>
        </w:tabs>
        <w:ind w:left="1871" w:hanging="360"/>
      </w:pPr>
    </w:lvl>
    <w:lvl w:ilvl="2" w:tplc="041A001B" w:tentative="1">
      <w:start w:val="1"/>
      <w:numFmt w:val="lowerRoman"/>
      <w:lvlText w:val="%3."/>
      <w:lvlJc w:val="right"/>
      <w:pPr>
        <w:tabs>
          <w:tab w:val="num" w:pos="2591"/>
        </w:tabs>
        <w:ind w:left="2591" w:hanging="180"/>
      </w:pPr>
    </w:lvl>
    <w:lvl w:ilvl="3" w:tplc="041A000F" w:tentative="1">
      <w:start w:val="1"/>
      <w:numFmt w:val="decimal"/>
      <w:lvlText w:val="%4."/>
      <w:lvlJc w:val="left"/>
      <w:pPr>
        <w:tabs>
          <w:tab w:val="num" w:pos="3311"/>
        </w:tabs>
        <w:ind w:left="3311" w:hanging="360"/>
      </w:pPr>
    </w:lvl>
    <w:lvl w:ilvl="4" w:tplc="041A0019" w:tentative="1">
      <w:start w:val="1"/>
      <w:numFmt w:val="lowerLetter"/>
      <w:lvlText w:val="%5."/>
      <w:lvlJc w:val="left"/>
      <w:pPr>
        <w:tabs>
          <w:tab w:val="num" w:pos="4031"/>
        </w:tabs>
        <w:ind w:left="4031" w:hanging="360"/>
      </w:pPr>
    </w:lvl>
    <w:lvl w:ilvl="5" w:tplc="041A001B" w:tentative="1">
      <w:start w:val="1"/>
      <w:numFmt w:val="lowerRoman"/>
      <w:lvlText w:val="%6."/>
      <w:lvlJc w:val="right"/>
      <w:pPr>
        <w:tabs>
          <w:tab w:val="num" w:pos="4751"/>
        </w:tabs>
        <w:ind w:left="4751" w:hanging="180"/>
      </w:pPr>
    </w:lvl>
    <w:lvl w:ilvl="6" w:tplc="041A000F" w:tentative="1">
      <w:start w:val="1"/>
      <w:numFmt w:val="decimal"/>
      <w:lvlText w:val="%7."/>
      <w:lvlJc w:val="left"/>
      <w:pPr>
        <w:tabs>
          <w:tab w:val="num" w:pos="5471"/>
        </w:tabs>
        <w:ind w:left="5471" w:hanging="360"/>
      </w:pPr>
    </w:lvl>
    <w:lvl w:ilvl="7" w:tplc="041A0019" w:tentative="1">
      <w:start w:val="1"/>
      <w:numFmt w:val="lowerLetter"/>
      <w:lvlText w:val="%8."/>
      <w:lvlJc w:val="left"/>
      <w:pPr>
        <w:tabs>
          <w:tab w:val="num" w:pos="6191"/>
        </w:tabs>
        <w:ind w:left="6191" w:hanging="360"/>
      </w:pPr>
    </w:lvl>
    <w:lvl w:ilvl="8" w:tplc="041A001B" w:tentative="1">
      <w:start w:val="1"/>
      <w:numFmt w:val="lowerRoman"/>
      <w:lvlText w:val="%9."/>
      <w:lvlJc w:val="right"/>
      <w:pPr>
        <w:tabs>
          <w:tab w:val="num" w:pos="6911"/>
        </w:tabs>
        <w:ind w:left="6911" w:hanging="180"/>
      </w:pPr>
    </w:lvl>
  </w:abstractNum>
  <w:abstractNum w:abstractNumId="17" w15:restartNumberingAfterBreak="0">
    <w:nsid w:val="12F97D20"/>
    <w:multiLevelType w:val="multilevel"/>
    <w:tmpl w:val="1F265E7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8" w15:restartNumberingAfterBreak="0">
    <w:nsid w:val="136E26E4"/>
    <w:multiLevelType w:val="multilevel"/>
    <w:tmpl w:val="69E4A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451092A"/>
    <w:multiLevelType w:val="hybridMultilevel"/>
    <w:tmpl w:val="74626304"/>
    <w:lvl w:ilvl="0" w:tplc="041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5C435F4"/>
    <w:multiLevelType w:val="multilevel"/>
    <w:tmpl w:val="3AC4F8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6101767"/>
    <w:multiLevelType w:val="multilevel"/>
    <w:tmpl w:val="65724A50"/>
    <w:lvl w:ilvl="0">
      <w:start w:val="1"/>
      <w:numFmt w:val="decimal"/>
      <w:lvlText w:val="%1."/>
      <w:lvlJc w:val="left"/>
      <w:pPr>
        <w:ind w:left="720" w:hanging="360"/>
      </w:pPr>
    </w:lvl>
    <w:lvl w:ilvl="1">
      <w:start w:val="2"/>
      <w:numFmt w:val="decimal"/>
      <w:isLgl/>
      <w:lvlText w:val="%1.%2"/>
      <w:lvlJc w:val="left"/>
      <w:pPr>
        <w:ind w:left="960" w:hanging="60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169D3380"/>
    <w:multiLevelType w:val="multilevel"/>
    <w:tmpl w:val="041A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3" w15:restartNumberingAfterBreak="0">
    <w:nsid w:val="16BB39BD"/>
    <w:multiLevelType w:val="multilevel"/>
    <w:tmpl w:val="AA1C6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78C03C1"/>
    <w:multiLevelType w:val="hybridMultilevel"/>
    <w:tmpl w:val="6FE6271E"/>
    <w:lvl w:ilvl="0" w:tplc="041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A6F58F3"/>
    <w:multiLevelType w:val="hybridMultilevel"/>
    <w:tmpl w:val="78501F6A"/>
    <w:lvl w:ilvl="0" w:tplc="041A0001">
      <w:start w:val="1"/>
      <w:numFmt w:val="bullet"/>
      <w:lvlText w:val=""/>
      <w:lvlJc w:val="left"/>
      <w:pPr>
        <w:ind w:left="720" w:hanging="360"/>
      </w:pPr>
      <w:rPr>
        <w:rFonts w:ascii="Symbol" w:hAnsi="Symbol" w:hint="default"/>
      </w:rPr>
    </w:lvl>
    <w:lvl w:ilvl="1" w:tplc="ACC0C6CA">
      <w:numFmt w:val="bullet"/>
      <w:lvlText w:val="•"/>
      <w:lvlJc w:val="left"/>
      <w:pPr>
        <w:ind w:left="1440" w:hanging="360"/>
      </w:pPr>
      <w:rPr>
        <w:rFonts w:ascii="Arial" w:eastAsia="Times New Roman" w:hAnsi="Aria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152030B"/>
    <w:multiLevelType w:val="hybridMultilevel"/>
    <w:tmpl w:val="F9C226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1795104"/>
    <w:multiLevelType w:val="multilevel"/>
    <w:tmpl w:val="8FA29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4881DAE"/>
    <w:multiLevelType w:val="multilevel"/>
    <w:tmpl w:val="A638550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560124D"/>
    <w:multiLevelType w:val="multilevel"/>
    <w:tmpl w:val="95542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AF00376"/>
    <w:multiLevelType w:val="multilevel"/>
    <w:tmpl w:val="0D04D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B330097"/>
    <w:multiLevelType w:val="hybridMultilevel"/>
    <w:tmpl w:val="B022AFF6"/>
    <w:lvl w:ilvl="0" w:tplc="041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BE368BC"/>
    <w:multiLevelType w:val="multilevel"/>
    <w:tmpl w:val="77B6F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C43434F"/>
    <w:multiLevelType w:val="multilevel"/>
    <w:tmpl w:val="E4CE2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CD058EC"/>
    <w:multiLevelType w:val="hybridMultilevel"/>
    <w:tmpl w:val="593816BA"/>
    <w:lvl w:ilvl="0" w:tplc="041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DA95A24"/>
    <w:multiLevelType w:val="hybridMultilevel"/>
    <w:tmpl w:val="A9ACBCB2"/>
    <w:lvl w:ilvl="0" w:tplc="041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DC17CF6"/>
    <w:multiLevelType w:val="multilevel"/>
    <w:tmpl w:val="6B867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2E232A62"/>
    <w:multiLevelType w:val="multilevel"/>
    <w:tmpl w:val="796E1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0F97DBB"/>
    <w:multiLevelType w:val="hybridMultilevel"/>
    <w:tmpl w:val="88606E3C"/>
    <w:lvl w:ilvl="0" w:tplc="041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108339E"/>
    <w:multiLevelType w:val="multilevel"/>
    <w:tmpl w:val="EA5C5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31507F9E"/>
    <w:multiLevelType w:val="hybridMultilevel"/>
    <w:tmpl w:val="6CD2361C"/>
    <w:lvl w:ilvl="0" w:tplc="041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1AB2EBA"/>
    <w:multiLevelType w:val="hybridMultilevel"/>
    <w:tmpl w:val="B1243DD8"/>
    <w:lvl w:ilvl="0" w:tplc="041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2F931BF"/>
    <w:multiLevelType w:val="multilevel"/>
    <w:tmpl w:val="3AAE7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2FC3389"/>
    <w:multiLevelType w:val="multilevel"/>
    <w:tmpl w:val="8376A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42533B7"/>
    <w:multiLevelType w:val="hybridMultilevel"/>
    <w:tmpl w:val="4F24828E"/>
    <w:lvl w:ilvl="0" w:tplc="041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43B00C5"/>
    <w:multiLevelType w:val="multilevel"/>
    <w:tmpl w:val="070CA452"/>
    <w:lvl w:ilvl="0">
      <w:start w:val="1"/>
      <w:numFmt w:val="decimal"/>
      <w:lvlText w:val="%1."/>
      <w:lvlJc w:val="left"/>
      <w:pPr>
        <w:tabs>
          <w:tab w:val="num" w:pos="720"/>
        </w:tabs>
        <w:ind w:left="720" w:hanging="360"/>
      </w:pPr>
      <w:rPr>
        <w:rFonts w:ascii="Tahoma" w:hAnsi="Tahoma"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 w15:restartNumberingAfterBreak="0">
    <w:nsid w:val="353E496F"/>
    <w:multiLevelType w:val="multilevel"/>
    <w:tmpl w:val="BA087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6435DD1"/>
    <w:multiLevelType w:val="multilevel"/>
    <w:tmpl w:val="A638550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71B511C"/>
    <w:multiLevelType w:val="multilevel"/>
    <w:tmpl w:val="144E5EBC"/>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9" w15:restartNumberingAfterBreak="0">
    <w:nsid w:val="37D47806"/>
    <w:multiLevelType w:val="multilevel"/>
    <w:tmpl w:val="99FCE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B74091E"/>
    <w:multiLevelType w:val="multilevel"/>
    <w:tmpl w:val="C78CD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BBB223D"/>
    <w:multiLevelType w:val="hybridMultilevel"/>
    <w:tmpl w:val="823C9D2C"/>
    <w:lvl w:ilvl="0" w:tplc="041A0001">
      <w:start w:val="1"/>
      <w:numFmt w:val="bullet"/>
      <w:lvlText w:val=""/>
      <w:lvlJc w:val="left"/>
      <w:pPr>
        <w:tabs>
          <w:tab w:val="num" w:pos="720"/>
        </w:tabs>
        <w:ind w:left="720" w:hanging="360"/>
      </w:pPr>
      <w:rPr>
        <w:rFonts w:ascii="Symbol" w:hAnsi="Symbol" w:hint="default"/>
      </w:rPr>
    </w:lvl>
    <w:lvl w:ilvl="1" w:tplc="041A0003" w:tentative="1">
      <w:start w:val="1"/>
      <w:numFmt w:val="bullet"/>
      <w:lvlText w:val="o"/>
      <w:lvlJc w:val="left"/>
      <w:pPr>
        <w:tabs>
          <w:tab w:val="num" w:pos="1440"/>
        </w:tabs>
        <w:ind w:left="1440" w:hanging="360"/>
      </w:pPr>
      <w:rPr>
        <w:rFonts w:ascii="Courier New" w:hAnsi="Courier New" w:cs="Courier New" w:hint="default"/>
      </w:rPr>
    </w:lvl>
    <w:lvl w:ilvl="2" w:tplc="041A0005" w:tentative="1">
      <w:start w:val="1"/>
      <w:numFmt w:val="bullet"/>
      <w:lvlText w:val=""/>
      <w:lvlJc w:val="left"/>
      <w:pPr>
        <w:tabs>
          <w:tab w:val="num" w:pos="2160"/>
        </w:tabs>
        <w:ind w:left="2160" w:hanging="360"/>
      </w:pPr>
      <w:rPr>
        <w:rFonts w:ascii="Wingdings" w:hAnsi="Wingdings" w:hint="default"/>
      </w:rPr>
    </w:lvl>
    <w:lvl w:ilvl="3" w:tplc="041A0001" w:tentative="1">
      <w:start w:val="1"/>
      <w:numFmt w:val="bullet"/>
      <w:lvlText w:val=""/>
      <w:lvlJc w:val="left"/>
      <w:pPr>
        <w:tabs>
          <w:tab w:val="num" w:pos="2880"/>
        </w:tabs>
        <w:ind w:left="2880" w:hanging="360"/>
      </w:pPr>
      <w:rPr>
        <w:rFonts w:ascii="Symbol" w:hAnsi="Symbol" w:hint="default"/>
      </w:rPr>
    </w:lvl>
    <w:lvl w:ilvl="4" w:tplc="041A0003" w:tentative="1">
      <w:start w:val="1"/>
      <w:numFmt w:val="bullet"/>
      <w:lvlText w:val="o"/>
      <w:lvlJc w:val="left"/>
      <w:pPr>
        <w:tabs>
          <w:tab w:val="num" w:pos="3600"/>
        </w:tabs>
        <w:ind w:left="3600" w:hanging="360"/>
      </w:pPr>
      <w:rPr>
        <w:rFonts w:ascii="Courier New" w:hAnsi="Courier New" w:cs="Courier New" w:hint="default"/>
      </w:rPr>
    </w:lvl>
    <w:lvl w:ilvl="5" w:tplc="041A0005" w:tentative="1">
      <w:start w:val="1"/>
      <w:numFmt w:val="bullet"/>
      <w:lvlText w:val=""/>
      <w:lvlJc w:val="left"/>
      <w:pPr>
        <w:tabs>
          <w:tab w:val="num" w:pos="4320"/>
        </w:tabs>
        <w:ind w:left="4320" w:hanging="360"/>
      </w:pPr>
      <w:rPr>
        <w:rFonts w:ascii="Wingdings" w:hAnsi="Wingdings" w:hint="default"/>
      </w:rPr>
    </w:lvl>
    <w:lvl w:ilvl="6" w:tplc="041A0001" w:tentative="1">
      <w:start w:val="1"/>
      <w:numFmt w:val="bullet"/>
      <w:lvlText w:val=""/>
      <w:lvlJc w:val="left"/>
      <w:pPr>
        <w:tabs>
          <w:tab w:val="num" w:pos="5040"/>
        </w:tabs>
        <w:ind w:left="5040" w:hanging="360"/>
      </w:pPr>
      <w:rPr>
        <w:rFonts w:ascii="Symbol" w:hAnsi="Symbol" w:hint="default"/>
      </w:rPr>
    </w:lvl>
    <w:lvl w:ilvl="7" w:tplc="041A0003" w:tentative="1">
      <w:start w:val="1"/>
      <w:numFmt w:val="bullet"/>
      <w:lvlText w:val="o"/>
      <w:lvlJc w:val="left"/>
      <w:pPr>
        <w:tabs>
          <w:tab w:val="num" w:pos="5760"/>
        </w:tabs>
        <w:ind w:left="5760" w:hanging="360"/>
      </w:pPr>
      <w:rPr>
        <w:rFonts w:ascii="Courier New" w:hAnsi="Courier New" w:cs="Courier New" w:hint="default"/>
      </w:rPr>
    </w:lvl>
    <w:lvl w:ilvl="8" w:tplc="041A0005"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3CDF65B6"/>
    <w:multiLevelType w:val="hybridMultilevel"/>
    <w:tmpl w:val="6D109288"/>
    <w:lvl w:ilvl="0" w:tplc="041A0001">
      <w:start w:val="1"/>
      <w:numFmt w:val="bullet"/>
      <w:lvlText w:val=""/>
      <w:lvlJc w:val="left"/>
      <w:pPr>
        <w:tabs>
          <w:tab w:val="num" w:pos="720"/>
        </w:tabs>
        <w:ind w:left="720" w:hanging="360"/>
      </w:pPr>
      <w:rPr>
        <w:rFonts w:ascii="Symbol" w:hAnsi="Symbol" w:hint="default"/>
      </w:rPr>
    </w:lvl>
    <w:lvl w:ilvl="1" w:tplc="041A0003" w:tentative="1">
      <w:start w:val="1"/>
      <w:numFmt w:val="bullet"/>
      <w:lvlText w:val="o"/>
      <w:lvlJc w:val="left"/>
      <w:pPr>
        <w:tabs>
          <w:tab w:val="num" w:pos="1440"/>
        </w:tabs>
        <w:ind w:left="1440" w:hanging="360"/>
      </w:pPr>
      <w:rPr>
        <w:rFonts w:ascii="Courier New" w:hAnsi="Courier New" w:cs="Courier New" w:hint="default"/>
      </w:rPr>
    </w:lvl>
    <w:lvl w:ilvl="2" w:tplc="041A0005" w:tentative="1">
      <w:start w:val="1"/>
      <w:numFmt w:val="bullet"/>
      <w:lvlText w:val=""/>
      <w:lvlJc w:val="left"/>
      <w:pPr>
        <w:tabs>
          <w:tab w:val="num" w:pos="2160"/>
        </w:tabs>
        <w:ind w:left="2160" w:hanging="360"/>
      </w:pPr>
      <w:rPr>
        <w:rFonts w:ascii="Wingdings" w:hAnsi="Wingdings" w:hint="default"/>
      </w:rPr>
    </w:lvl>
    <w:lvl w:ilvl="3" w:tplc="041A0001" w:tentative="1">
      <w:start w:val="1"/>
      <w:numFmt w:val="bullet"/>
      <w:lvlText w:val=""/>
      <w:lvlJc w:val="left"/>
      <w:pPr>
        <w:tabs>
          <w:tab w:val="num" w:pos="2880"/>
        </w:tabs>
        <w:ind w:left="2880" w:hanging="360"/>
      </w:pPr>
      <w:rPr>
        <w:rFonts w:ascii="Symbol" w:hAnsi="Symbol" w:hint="default"/>
      </w:rPr>
    </w:lvl>
    <w:lvl w:ilvl="4" w:tplc="041A0003" w:tentative="1">
      <w:start w:val="1"/>
      <w:numFmt w:val="bullet"/>
      <w:lvlText w:val="o"/>
      <w:lvlJc w:val="left"/>
      <w:pPr>
        <w:tabs>
          <w:tab w:val="num" w:pos="3600"/>
        </w:tabs>
        <w:ind w:left="3600" w:hanging="360"/>
      </w:pPr>
      <w:rPr>
        <w:rFonts w:ascii="Courier New" w:hAnsi="Courier New" w:cs="Courier New" w:hint="default"/>
      </w:rPr>
    </w:lvl>
    <w:lvl w:ilvl="5" w:tplc="041A0005" w:tentative="1">
      <w:start w:val="1"/>
      <w:numFmt w:val="bullet"/>
      <w:lvlText w:val=""/>
      <w:lvlJc w:val="left"/>
      <w:pPr>
        <w:tabs>
          <w:tab w:val="num" w:pos="4320"/>
        </w:tabs>
        <w:ind w:left="4320" w:hanging="360"/>
      </w:pPr>
      <w:rPr>
        <w:rFonts w:ascii="Wingdings" w:hAnsi="Wingdings" w:hint="default"/>
      </w:rPr>
    </w:lvl>
    <w:lvl w:ilvl="6" w:tplc="041A0001" w:tentative="1">
      <w:start w:val="1"/>
      <w:numFmt w:val="bullet"/>
      <w:lvlText w:val=""/>
      <w:lvlJc w:val="left"/>
      <w:pPr>
        <w:tabs>
          <w:tab w:val="num" w:pos="5040"/>
        </w:tabs>
        <w:ind w:left="5040" w:hanging="360"/>
      </w:pPr>
      <w:rPr>
        <w:rFonts w:ascii="Symbol" w:hAnsi="Symbol" w:hint="default"/>
      </w:rPr>
    </w:lvl>
    <w:lvl w:ilvl="7" w:tplc="041A0003" w:tentative="1">
      <w:start w:val="1"/>
      <w:numFmt w:val="bullet"/>
      <w:lvlText w:val="o"/>
      <w:lvlJc w:val="left"/>
      <w:pPr>
        <w:tabs>
          <w:tab w:val="num" w:pos="5760"/>
        </w:tabs>
        <w:ind w:left="5760" w:hanging="360"/>
      </w:pPr>
      <w:rPr>
        <w:rFonts w:ascii="Courier New" w:hAnsi="Courier New" w:cs="Courier New" w:hint="default"/>
      </w:rPr>
    </w:lvl>
    <w:lvl w:ilvl="8" w:tplc="041A0005" w:tentative="1">
      <w:start w:val="1"/>
      <w:numFmt w:val="bullet"/>
      <w:lvlText w:val=""/>
      <w:lvlJc w:val="left"/>
      <w:pPr>
        <w:tabs>
          <w:tab w:val="num" w:pos="6480"/>
        </w:tabs>
        <w:ind w:left="6480" w:hanging="360"/>
      </w:pPr>
      <w:rPr>
        <w:rFonts w:ascii="Wingdings" w:hAnsi="Wingdings" w:hint="default"/>
      </w:rPr>
    </w:lvl>
  </w:abstractNum>
  <w:abstractNum w:abstractNumId="53" w15:restartNumberingAfterBreak="0">
    <w:nsid w:val="3CE8411F"/>
    <w:multiLevelType w:val="multilevel"/>
    <w:tmpl w:val="1B0C1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2310C04"/>
    <w:multiLevelType w:val="hybridMultilevel"/>
    <w:tmpl w:val="58F2A11A"/>
    <w:lvl w:ilvl="0" w:tplc="041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2422709"/>
    <w:multiLevelType w:val="multilevel"/>
    <w:tmpl w:val="A638550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3514A86"/>
    <w:multiLevelType w:val="hybridMultilevel"/>
    <w:tmpl w:val="888E24C4"/>
    <w:lvl w:ilvl="0" w:tplc="041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4890AB3"/>
    <w:multiLevelType w:val="hybridMultilevel"/>
    <w:tmpl w:val="402AE3CC"/>
    <w:lvl w:ilvl="0" w:tplc="55C83286">
      <w:start w:val="1"/>
      <w:numFmt w:val="decimal"/>
      <w:lvlText w:val="%1."/>
      <w:lvlJc w:val="left"/>
      <w:pPr>
        <w:tabs>
          <w:tab w:val="num" w:pos="284"/>
        </w:tabs>
        <w:ind w:left="397" w:hanging="284"/>
      </w:pPr>
      <w:rPr>
        <w:rFonts w:hint="default"/>
      </w:rPr>
    </w:lvl>
    <w:lvl w:ilvl="1" w:tplc="041A0019" w:tentative="1">
      <w:start w:val="1"/>
      <w:numFmt w:val="lowerLetter"/>
      <w:lvlText w:val="%2."/>
      <w:lvlJc w:val="left"/>
      <w:pPr>
        <w:tabs>
          <w:tab w:val="num" w:pos="1440"/>
        </w:tabs>
        <w:ind w:left="1440" w:hanging="360"/>
      </w:pPr>
    </w:lvl>
    <w:lvl w:ilvl="2" w:tplc="041A001B" w:tentative="1">
      <w:start w:val="1"/>
      <w:numFmt w:val="lowerRoman"/>
      <w:lvlText w:val="%3."/>
      <w:lvlJc w:val="right"/>
      <w:pPr>
        <w:tabs>
          <w:tab w:val="num" w:pos="2160"/>
        </w:tabs>
        <w:ind w:left="2160" w:hanging="180"/>
      </w:pPr>
    </w:lvl>
    <w:lvl w:ilvl="3" w:tplc="041A000F" w:tentative="1">
      <w:start w:val="1"/>
      <w:numFmt w:val="decimal"/>
      <w:lvlText w:val="%4."/>
      <w:lvlJc w:val="left"/>
      <w:pPr>
        <w:tabs>
          <w:tab w:val="num" w:pos="2880"/>
        </w:tabs>
        <w:ind w:left="2880" w:hanging="360"/>
      </w:pPr>
    </w:lvl>
    <w:lvl w:ilvl="4" w:tplc="041A0019" w:tentative="1">
      <w:start w:val="1"/>
      <w:numFmt w:val="lowerLetter"/>
      <w:lvlText w:val="%5."/>
      <w:lvlJc w:val="left"/>
      <w:pPr>
        <w:tabs>
          <w:tab w:val="num" w:pos="3600"/>
        </w:tabs>
        <w:ind w:left="3600" w:hanging="360"/>
      </w:pPr>
    </w:lvl>
    <w:lvl w:ilvl="5" w:tplc="041A001B" w:tentative="1">
      <w:start w:val="1"/>
      <w:numFmt w:val="lowerRoman"/>
      <w:lvlText w:val="%6."/>
      <w:lvlJc w:val="right"/>
      <w:pPr>
        <w:tabs>
          <w:tab w:val="num" w:pos="4320"/>
        </w:tabs>
        <w:ind w:left="4320" w:hanging="180"/>
      </w:pPr>
    </w:lvl>
    <w:lvl w:ilvl="6" w:tplc="041A000F" w:tentative="1">
      <w:start w:val="1"/>
      <w:numFmt w:val="decimal"/>
      <w:lvlText w:val="%7."/>
      <w:lvlJc w:val="left"/>
      <w:pPr>
        <w:tabs>
          <w:tab w:val="num" w:pos="5040"/>
        </w:tabs>
        <w:ind w:left="5040" w:hanging="360"/>
      </w:pPr>
    </w:lvl>
    <w:lvl w:ilvl="7" w:tplc="041A0019" w:tentative="1">
      <w:start w:val="1"/>
      <w:numFmt w:val="lowerLetter"/>
      <w:lvlText w:val="%8."/>
      <w:lvlJc w:val="left"/>
      <w:pPr>
        <w:tabs>
          <w:tab w:val="num" w:pos="5760"/>
        </w:tabs>
        <w:ind w:left="5760" w:hanging="360"/>
      </w:pPr>
    </w:lvl>
    <w:lvl w:ilvl="8" w:tplc="041A001B" w:tentative="1">
      <w:start w:val="1"/>
      <w:numFmt w:val="lowerRoman"/>
      <w:lvlText w:val="%9."/>
      <w:lvlJc w:val="right"/>
      <w:pPr>
        <w:tabs>
          <w:tab w:val="num" w:pos="6480"/>
        </w:tabs>
        <w:ind w:left="6480" w:hanging="180"/>
      </w:pPr>
    </w:lvl>
  </w:abstractNum>
  <w:abstractNum w:abstractNumId="58" w15:restartNumberingAfterBreak="0">
    <w:nsid w:val="476C4C7A"/>
    <w:multiLevelType w:val="multilevel"/>
    <w:tmpl w:val="629C7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8244528"/>
    <w:multiLevelType w:val="multilevel"/>
    <w:tmpl w:val="A254F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49225B52"/>
    <w:multiLevelType w:val="hybridMultilevel"/>
    <w:tmpl w:val="5A640010"/>
    <w:lvl w:ilvl="0" w:tplc="041A0001">
      <w:start w:val="1"/>
      <w:numFmt w:val="bullet"/>
      <w:lvlText w:val=""/>
      <w:lvlJc w:val="left"/>
      <w:pPr>
        <w:tabs>
          <w:tab w:val="num" w:pos="720"/>
        </w:tabs>
        <w:ind w:left="720" w:hanging="360"/>
      </w:pPr>
      <w:rPr>
        <w:rFonts w:ascii="Symbol" w:hAnsi="Symbol" w:hint="default"/>
      </w:rPr>
    </w:lvl>
    <w:lvl w:ilvl="1" w:tplc="041A0003" w:tentative="1">
      <w:start w:val="1"/>
      <w:numFmt w:val="bullet"/>
      <w:lvlText w:val="o"/>
      <w:lvlJc w:val="left"/>
      <w:pPr>
        <w:tabs>
          <w:tab w:val="num" w:pos="1440"/>
        </w:tabs>
        <w:ind w:left="1440" w:hanging="360"/>
      </w:pPr>
      <w:rPr>
        <w:rFonts w:ascii="Courier New" w:hAnsi="Courier New" w:cs="Courier New" w:hint="default"/>
      </w:rPr>
    </w:lvl>
    <w:lvl w:ilvl="2" w:tplc="041A0005" w:tentative="1">
      <w:start w:val="1"/>
      <w:numFmt w:val="bullet"/>
      <w:lvlText w:val=""/>
      <w:lvlJc w:val="left"/>
      <w:pPr>
        <w:tabs>
          <w:tab w:val="num" w:pos="2160"/>
        </w:tabs>
        <w:ind w:left="2160" w:hanging="360"/>
      </w:pPr>
      <w:rPr>
        <w:rFonts w:ascii="Wingdings" w:hAnsi="Wingdings" w:hint="default"/>
      </w:rPr>
    </w:lvl>
    <w:lvl w:ilvl="3" w:tplc="041A0001" w:tentative="1">
      <w:start w:val="1"/>
      <w:numFmt w:val="bullet"/>
      <w:lvlText w:val=""/>
      <w:lvlJc w:val="left"/>
      <w:pPr>
        <w:tabs>
          <w:tab w:val="num" w:pos="2880"/>
        </w:tabs>
        <w:ind w:left="2880" w:hanging="360"/>
      </w:pPr>
      <w:rPr>
        <w:rFonts w:ascii="Symbol" w:hAnsi="Symbol" w:hint="default"/>
      </w:rPr>
    </w:lvl>
    <w:lvl w:ilvl="4" w:tplc="041A0003" w:tentative="1">
      <w:start w:val="1"/>
      <w:numFmt w:val="bullet"/>
      <w:lvlText w:val="o"/>
      <w:lvlJc w:val="left"/>
      <w:pPr>
        <w:tabs>
          <w:tab w:val="num" w:pos="3600"/>
        </w:tabs>
        <w:ind w:left="3600" w:hanging="360"/>
      </w:pPr>
      <w:rPr>
        <w:rFonts w:ascii="Courier New" w:hAnsi="Courier New" w:cs="Courier New" w:hint="default"/>
      </w:rPr>
    </w:lvl>
    <w:lvl w:ilvl="5" w:tplc="041A0005" w:tentative="1">
      <w:start w:val="1"/>
      <w:numFmt w:val="bullet"/>
      <w:lvlText w:val=""/>
      <w:lvlJc w:val="left"/>
      <w:pPr>
        <w:tabs>
          <w:tab w:val="num" w:pos="4320"/>
        </w:tabs>
        <w:ind w:left="4320" w:hanging="360"/>
      </w:pPr>
      <w:rPr>
        <w:rFonts w:ascii="Wingdings" w:hAnsi="Wingdings" w:hint="default"/>
      </w:rPr>
    </w:lvl>
    <w:lvl w:ilvl="6" w:tplc="041A0001" w:tentative="1">
      <w:start w:val="1"/>
      <w:numFmt w:val="bullet"/>
      <w:lvlText w:val=""/>
      <w:lvlJc w:val="left"/>
      <w:pPr>
        <w:tabs>
          <w:tab w:val="num" w:pos="5040"/>
        </w:tabs>
        <w:ind w:left="5040" w:hanging="360"/>
      </w:pPr>
      <w:rPr>
        <w:rFonts w:ascii="Symbol" w:hAnsi="Symbol" w:hint="default"/>
      </w:rPr>
    </w:lvl>
    <w:lvl w:ilvl="7" w:tplc="041A0003" w:tentative="1">
      <w:start w:val="1"/>
      <w:numFmt w:val="bullet"/>
      <w:lvlText w:val="o"/>
      <w:lvlJc w:val="left"/>
      <w:pPr>
        <w:tabs>
          <w:tab w:val="num" w:pos="5760"/>
        </w:tabs>
        <w:ind w:left="5760" w:hanging="360"/>
      </w:pPr>
      <w:rPr>
        <w:rFonts w:ascii="Courier New" w:hAnsi="Courier New" w:cs="Courier New" w:hint="default"/>
      </w:rPr>
    </w:lvl>
    <w:lvl w:ilvl="8" w:tplc="041A0005" w:tentative="1">
      <w:start w:val="1"/>
      <w:numFmt w:val="bullet"/>
      <w:lvlText w:val=""/>
      <w:lvlJc w:val="left"/>
      <w:pPr>
        <w:tabs>
          <w:tab w:val="num" w:pos="6480"/>
        </w:tabs>
        <w:ind w:left="6480" w:hanging="360"/>
      </w:pPr>
      <w:rPr>
        <w:rFonts w:ascii="Wingdings" w:hAnsi="Wingdings" w:hint="default"/>
      </w:rPr>
    </w:lvl>
  </w:abstractNum>
  <w:abstractNum w:abstractNumId="61" w15:restartNumberingAfterBreak="0">
    <w:nsid w:val="498E0BD8"/>
    <w:multiLevelType w:val="multilevel"/>
    <w:tmpl w:val="19D6A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9E75BAB"/>
    <w:multiLevelType w:val="hybridMultilevel"/>
    <w:tmpl w:val="12269B5C"/>
    <w:lvl w:ilvl="0" w:tplc="CC4AE4FA">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AC53433"/>
    <w:multiLevelType w:val="hybridMultilevel"/>
    <w:tmpl w:val="73261D58"/>
    <w:lvl w:ilvl="0" w:tplc="041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B08473A"/>
    <w:multiLevelType w:val="multilevel"/>
    <w:tmpl w:val="6CFC8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B122EA0"/>
    <w:multiLevelType w:val="multilevel"/>
    <w:tmpl w:val="D8B8B5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D9102BC"/>
    <w:multiLevelType w:val="hybridMultilevel"/>
    <w:tmpl w:val="492C9FDC"/>
    <w:lvl w:ilvl="0" w:tplc="041A0001">
      <w:start w:val="1"/>
      <w:numFmt w:val="bullet"/>
      <w:lvlText w:val=""/>
      <w:lvlJc w:val="left"/>
      <w:pPr>
        <w:tabs>
          <w:tab w:val="num" w:pos="720"/>
        </w:tabs>
        <w:ind w:left="720" w:hanging="360"/>
      </w:pPr>
      <w:rPr>
        <w:rFonts w:ascii="Symbol" w:hAnsi="Symbol" w:hint="default"/>
      </w:rPr>
    </w:lvl>
    <w:lvl w:ilvl="1" w:tplc="041A0003" w:tentative="1">
      <w:start w:val="1"/>
      <w:numFmt w:val="bullet"/>
      <w:lvlText w:val="o"/>
      <w:lvlJc w:val="left"/>
      <w:pPr>
        <w:tabs>
          <w:tab w:val="num" w:pos="1440"/>
        </w:tabs>
        <w:ind w:left="1440" w:hanging="360"/>
      </w:pPr>
      <w:rPr>
        <w:rFonts w:ascii="Courier New" w:hAnsi="Courier New" w:cs="Courier New" w:hint="default"/>
      </w:rPr>
    </w:lvl>
    <w:lvl w:ilvl="2" w:tplc="041A0005" w:tentative="1">
      <w:start w:val="1"/>
      <w:numFmt w:val="bullet"/>
      <w:lvlText w:val=""/>
      <w:lvlJc w:val="left"/>
      <w:pPr>
        <w:tabs>
          <w:tab w:val="num" w:pos="2160"/>
        </w:tabs>
        <w:ind w:left="2160" w:hanging="360"/>
      </w:pPr>
      <w:rPr>
        <w:rFonts w:ascii="Wingdings" w:hAnsi="Wingdings" w:hint="default"/>
      </w:rPr>
    </w:lvl>
    <w:lvl w:ilvl="3" w:tplc="041A0001" w:tentative="1">
      <w:start w:val="1"/>
      <w:numFmt w:val="bullet"/>
      <w:lvlText w:val=""/>
      <w:lvlJc w:val="left"/>
      <w:pPr>
        <w:tabs>
          <w:tab w:val="num" w:pos="2880"/>
        </w:tabs>
        <w:ind w:left="2880" w:hanging="360"/>
      </w:pPr>
      <w:rPr>
        <w:rFonts w:ascii="Symbol" w:hAnsi="Symbol" w:hint="default"/>
      </w:rPr>
    </w:lvl>
    <w:lvl w:ilvl="4" w:tplc="041A0003" w:tentative="1">
      <w:start w:val="1"/>
      <w:numFmt w:val="bullet"/>
      <w:lvlText w:val="o"/>
      <w:lvlJc w:val="left"/>
      <w:pPr>
        <w:tabs>
          <w:tab w:val="num" w:pos="3600"/>
        </w:tabs>
        <w:ind w:left="3600" w:hanging="360"/>
      </w:pPr>
      <w:rPr>
        <w:rFonts w:ascii="Courier New" w:hAnsi="Courier New" w:cs="Courier New" w:hint="default"/>
      </w:rPr>
    </w:lvl>
    <w:lvl w:ilvl="5" w:tplc="041A0005" w:tentative="1">
      <w:start w:val="1"/>
      <w:numFmt w:val="bullet"/>
      <w:lvlText w:val=""/>
      <w:lvlJc w:val="left"/>
      <w:pPr>
        <w:tabs>
          <w:tab w:val="num" w:pos="4320"/>
        </w:tabs>
        <w:ind w:left="4320" w:hanging="360"/>
      </w:pPr>
      <w:rPr>
        <w:rFonts w:ascii="Wingdings" w:hAnsi="Wingdings" w:hint="default"/>
      </w:rPr>
    </w:lvl>
    <w:lvl w:ilvl="6" w:tplc="041A0001" w:tentative="1">
      <w:start w:val="1"/>
      <w:numFmt w:val="bullet"/>
      <w:lvlText w:val=""/>
      <w:lvlJc w:val="left"/>
      <w:pPr>
        <w:tabs>
          <w:tab w:val="num" w:pos="5040"/>
        </w:tabs>
        <w:ind w:left="5040" w:hanging="360"/>
      </w:pPr>
      <w:rPr>
        <w:rFonts w:ascii="Symbol" w:hAnsi="Symbol" w:hint="default"/>
      </w:rPr>
    </w:lvl>
    <w:lvl w:ilvl="7" w:tplc="041A0003" w:tentative="1">
      <w:start w:val="1"/>
      <w:numFmt w:val="bullet"/>
      <w:lvlText w:val="o"/>
      <w:lvlJc w:val="left"/>
      <w:pPr>
        <w:tabs>
          <w:tab w:val="num" w:pos="5760"/>
        </w:tabs>
        <w:ind w:left="5760" w:hanging="360"/>
      </w:pPr>
      <w:rPr>
        <w:rFonts w:ascii="Courier New" w:hAnsi="Courier New" w:cs="Courier New" w:hint="default"/>
      </w:rPr>
    </w:lvl>
    <w:lvl w:ilvl="8" w:tplc="041A0005" w:tentative="1">
      <w:start w:val="1"/>
      <w:numFmt w:val="bullet"/>
      <w:lvlText w:val=""/>
      <w:lvlJc w:val="left"/>
      <w:pPr>
        <w:tabs>
          <w:tab w:val="num" w:pos="6480"/>
        </w:tabs>
        <w:ind w:left="6480" w:hanging="360"/>
      </w:pPr>
      <w:rPr>
        <w:rFonts w:ascii="Wingdings" w:hAnsi="Wingdings" w:hint="default"/>
      </w:rPr>
    </w:lvl>
  </w:abstractNum>
  <w:abstractNum w:abstractNumId="67" w15:restartNumberingAfterBreak="0">
    <w:nsid w:val="4FB516CD"/>
    <w:multiLevelType w:val="multilevel"/>
    <w:tmpl w:val="DE24C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066210F"/>
    <w:multiLevelType w:val="multilevel"/>
    <w:tmpl w:val="E23CA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1126A2B"/>
    <w:multiLevelType w:val="multilevel"/>
    <w:tmpl w:val="A638550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2F413D7"/>
    <w:multiLevelType w:val="hybridMultilevel"/>
    <w:tmpl w:val="B4105BBA"/>
    <w:lvl w:ilvl="0" w:tplc="041A000F">
      <w:start w:val="1"/>
      <w:numFmt w:val="decimal"/>
      <w:lvlText w:val="%1."/>
      <w:lvlJc w:val="left"/>
      <w:pPr>
        <w:tabs>
          <w:tab w:val="num" w:pos="720"/>
        </w:tabs>
        <w:ind w:left="720" w:hanging="360"/>
      </w:pPr>
    </w:lvl>
    <w:lvl w:ilvl="1" w:tplc="041A0019" w:tentative="1">
      <w:start w:val="1"/>
      <w:numFmt w:val="lowerLetter"/>
      <w:lvlText w:val="%2."/>
      <w:lvlJc w:val="left"/>
      <w:pPr>
        <w:tabs>
          <w:tab w:val="num" w:pos="1440"/>
        </w:tabs>
        <w:ind w:left="1440" w:hanging="360"/>
      </w:pPr>
    </w:lvl>
    <w:lvl w:ilvl="2" w:tplc="041A001B" w:tentative="1">
      <w:start w:val="1"/>
      <w:numFmt w:val="lowerRoman"/>
      <w:lvlText w:val="%3."/>
      <w:lvlJc w:val="right"/>
      <w:pPr>
        <w:tabs>
          <w:tab w:val="num" w:pos="2160"/>
        </w:tabs>
        <w:ind w:left="2160" w:hanging="180"/>
      </w:pPr>
    </w:lvl>
    <w:lvl w:ilvl="3" w:tplc="041A000F" w:tentative="1">
      <w:start w:val="1"/>
      <w:numFmt w:val="decimal"/>
      <w:lvlText w:val="%4."/>
      <w:lvlJc w:val="left"/>
      <w:pPr>
        <w:tabs>
          <w:tab w:val="num" w:pos="2880"/>
        </w:tabs>
        <w:ind w:left="2880" w:hanging="360"/>
      </w:pPr>
    </w:lvl>
    <w:lvl w:ilvl="4" w:tplc="041A0019" w:tentative="1">
      <w:start w:val="1"/>
      <w:numFmt w:val="lowerLetter"/>
      <w:lvlText w:val="%5."/>
      <w:lvlJc w:val="left"/>
      <w:pPr>
        <w:tabs>
          <w:tab w:val="num" w:pos="3600"/>
        </w:tabs>
        <w:ind w:left="3600" w:hanging="360"/>
      </w:pPr>
    </w:lvl>
    <w:lvl w:ilvl="5" w:tplc="041A001B" w:tentative="1">
      <w:start w:val="1"/>
      <w:numFmt w:val="lowerRoman"/>
      <w:lvlText w:val="%6."/>
      <w:lvlJc w:val="right"/>
      <w:pPr>
        <w:tabs>
          <w:tab w:val="num" w:pos="4320"/>
        </w:tabs>
        <w:ind w:left="4320" w:hanging="180"/>
      </w:pPr>
    </w:lvl>
    <w:lvl w:ilvl="6" w:tplc="041A000F" w:tentative="1">
      <w:start w:val="1"/>
      <w:numFmt w:val="decimal"/>
      <w:lvlText w:val="%7."/>
      <w:lvlJc w:val="left"/>
      <w:pPr>
        <w:tabs>
          <w:tab w:val="num" w:pos="5040"/>
        </w:tabs>
        <w:ind w:left="5040" w:hanging="360"/>
      </w:pPr>
    </w:lvl>
    <w:lvl w:ilvl="7" w:tplc="041A0019" w:tentative="1">
      <w:start w:val="1"/>
      <w:numFmt w:val="lowerLetter"/>
      <w:lvlText w:val="%8."/>
      <w:lvlJc w:val="left"/>
      <w:pPr>
        <w:tabs>
          <w:tab w:val="num" w:pos="5760"/>
        </w:tabs>
        <w:ind w:left="5760" w:hanging="360"/>
      </w:pPr>
    </w:lvl>
    <w:lvl w:ilvl="8" w:tplc="041A001B" w:tentative="1">
      <w:start w:val="1"/>
      <w:numFmt w:val="lowerRoman"/>
      <w:lvlText w:val="%9."/>
      <w:lvlJc w:val="right"/>
      <w:pPr>
        <w:tabs>
          <w:tab w:val="num" w:pos="6480"/>
        </w:tabs>
        <w:ind w:left="6480" w:hanging="180"/>
      </w:pPr>
    </w:lvl>
  </w:abstractNum>
  <w:abstractNum w:abstractNumId="71" w15:restartNumberingAfterBreak="0">
    <w:nsid w:val="53B34AAF"/>
    <w:multiLevelType w:val="hybridMultilevel"/>
    <w:tmpl w:val="B3EAB2F2"/>
    <w:lvl w:ilvl="0" w:tplc="CC4AE4FA">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89B79A2"/>
    <w:multiLevelType w:val="hybridMultilevel"/>
    <w:tmpl w:val="042EA122"/>
    <w:lvl w:ilvl="0" w:tplc="041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97C4319"/>
    <w:multiLevelType w:val="hybridMultilevel"/>
    <w:tmpl w:val="9192318A"/>
    <w:lvl w:ilvl="0" w:tplc="041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99C1071"/>
    <w:multiLevelType w:val="multilevel"/>
    <w:tmpl w:val="D0DE6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BCB4B99"/>
    <w:multiLevelType w:val="multilevel"/>
    <w:tmpl w:val="ED5C82CE"/>
    <w:lvl w:ilvl="0">
      <w:start w:val="1"/>
      <w:numFmt w:val="decimal"/>
      <w:pStyle w:val="Heading1"/>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b/>
        <w:bCs w:val="0"/>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76" w15:restartNumberingAfterBreak="0">
    <w:nsid w:val="5C7B2FE3"/>
    <w:multiLevelType w:val="multilevel"/>
    <w:tmpl w:val="ABEC2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5CFE3D8E"/>
    <w:multiLevelType w:val="multilevel"/>
    <w:tmpl w:val="431E3A6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78" w15:restartNumberingAfterBreak="0">
    <w:nsid w:val="5D10083E"/>
    <w:multiLevelType w:val="hybridMultilevel"/>
    <w:tmpl w:val="A2CAC0A0"/>
    <w:lvl w:ilvl="0" w:tplc="041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DFD0C6A"/>
    <w:multiLevelType w:val="multilevel"/>
    <w:tmpl w:val="C8AC1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5EBA4464"/>
    <w:multiLevelType w:val="multilevel"/>
    <w:tmpl w:val="F69AF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F382758"/>
    <w:multiLevelType w:val="multilevel"/>
    <w:tmpl w:val="1C74D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03D4E6C"/>
    <w:multiLevelType w:val="multilevel"/>
    <w:tmpl w:val="6C3A8304"/>
    <w:lvl w:ilvl="0">
      <w:start w:val="1"/>
      <w:numFmt w:val="decimal"/>
      <w:lvlText w:val="%1."/>
      <w:lvlJc w:val="left"/>
      <w:pPr>
        <w:tabs>
          <w:tab w:val="num" w:pos="357"/>
        </w:tabs>
        <w:ind w:left="454" w:hanging="94"/>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3" w15:restartNumberingAfterBreak="0">
    <w:nsid w:val="611774EA"/>
    <w:multiLevelType w:val="hybridMultilevel"/>
    <w:tmpl w:val="0FF2F2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15:restartNumberingAfterBreak="0">
    <w:nsid w:val="61717780"/>
    <w:multiLevelType w:val="hybridMultilevel"/>
    <w:tmpl w:val="81FC44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61985DAD"/>
    <w:multiLevelType w:val="hybridMultilevel"/>
    <w:tmpl w:val="F60E2742"/>
    <w:lvl w:ilvl="0" w:tplc="041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5757CEF"/>
    <w:multiLevelType w:val="multilevel"/>
    <w:tmpl w:val="5470C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59F50CD"/>
    <w:multiLevelType w:val="hybridMultilevel"/>
    <w:tmpl w:val="0D8E3C04"/>
    <w:lvl w:ilvl="0" w:tplc="041A000F">
      <w:start w:val="1"/>
      <w:numFmt w:val="decimal"/>
      <w:lvlText w:val="%1."/>
      <w:lvlJc w:val="left"/>
      <w:pPr>
        <w:tabs>
          <w:tab w:val="num" w:pos="720"/>
        </w:tabs>
        <w:ind w:left="720" w:hanging="360"/>
      </w:pPr>
    </w:lvl>
    <w:lvl w:ilvl="1" w:tplc="041A0019" w:tentative="1">
      <w:start w:val="1"/>
      <w:numFmt w:val="lowerLetter"/>
      <w:lvlText w:val="%2."/>
      <w:lvlJc w:val="left"/>
      <w:pPr>
        <w:tabs>
          <w:tab w:val="num" w:pos="1440"/>
        </w:tabs>
        <w:ind w:left="1440" w:hanging="360"/>
      </w:pPr>
    </w:lvl>
    <w:lvl w:ilvl="2" w:tplc="041A001B" w:tentative="1">
      <w:start w:val="1"/>
      <w:numFmt w:val="lowerRoman"/>
      <w:lvlText w:val="%3."/>
      <w:lvlJc w:val="right"/>
      <w:pPr>
        <w:tabs>
          <w:tab w:val="num" w:pos="2160"/>
        </w:tabs>
        <w:ind w:left="2160" w:hanging="180"/>
      </w:pPr>
    </w:lvl>
    <w:lvl w:ilvl="3" w:tplc="041A000F" w:tentative="1">
      <w:start w:val="1"/>
      <w:numFmt w:val="decimal"/>
      <w:lvlText w:val="%4."/>
      <w:lvlJc w:val="left"/>
      <w:pPr>
        <w:tabs>
          <w:tab w:val="num" w:pos="2880"/>
        </w:tabs>
        <w:ind w:left="2880" w:hanging="360"/>
      </w:pPr>
    </w:lvl>
    <w:lvl w:ilvl="4" w:tplc="041A0019" w:tentative="1">
      <w:start w:val="1"/>
      <w:numFmt w:val="lowerLetter"/>
      <w:lvlText w:val="%5."/>
      <w:lvlJc w:val="left"/>
      <w:pPr>
        <w:tabs>
          <w:tab w:val="num" w:pos="3600"/>
        </w:tabs>
        <w:ind w:left="3600" w:hanging="360"/>
      </w:pPr>
    </w:lvl>
    <w:lvl w:ilvl="5" w:tplc="041A001B" w:tentative="1">
      <w:start w:val="1"/>
      <w:numFmt w:val="lowerRoman"/>
      <w:lvlText w:val="%6."/>
      <w:lvlJc w:val="right"/>
      <w:pPr>
        <w:tabs>
          <w:tab w:val="num" w:pos="4320"/>
        </w:tabs>
        <w:ind w:left="4320" w:hanging="180"/>
      </w:pPr>
    </w:lvl>
    <w:lvl w:ilvl="6" w:tplc="041A000F" w:tentative="1">
      <w:start w:val="1"/>
      <w:numFmt w:val="decimal"/>
      <w:lvlText w:val="%7."/>
      <w:lvlJc w:val="left"/>
      <w:pPr>
        <w:tabs>
          <w:tab w:val="num" w:pos="5040"/>
        </w:tabs>
        <w:ind w:left="5040" w:hanging="360"/>
      </w:pPr>
    </w:lvl>
    <w:lvl w:ilvl="7" w:tplc="041A0019" w:tentative="1">
      <w:start w:val="1"/>
      <w:numFmt w:val="lowerLetter"/>
      <w:lvlText w:val="%8."/>
      <w:lvlJc w:val="left"/>
      <w:pPr>
        <w:tabs>
          <w:tab w:val="num" w:pos="5760"/>
        </w:tabs>
        <w:ind w:left="5760" w:hanging="360"/>
      </w:pPr>
    </w:lvl>
    <w:lvl w:ilvl="8" w:tplc="041A001B" w:tentative="1">
      <w:start w:val="1"/>
      <w:numFmt w:val="lowerRoman"/>
      <w:lvlText w:val="%9."/>
      <w:lvlJc w:val="right"/>
      <w:pPr>
        <w:tabs>
          <w:tab w:val="num" w:pos="6480"/>
        </w:tabs>
        <w:ind w:left="6480" w:hanging="180"/>
      </w:pPr>
    </w:lvl>
  </w:abstractNum>
  <w:abstractNum w:abstractNumId="88" w15:restartNumberingAfterBreak="0">
    <w:nsid w:val="668307D9"/>
    <w:multiLevelType w:val="hybridMultilevel"/>
    <w:tmpl w:val="89D42F0C"/>
    <w:lvl w:ilvl="0" w:tplc="041A0001">
      <w:start w:val="1"/>
      <w:numFmt w:val="bullet"/>
      <w:lvlText w:val=""/>
      <w:lvlJc w:val="left"/>
      <w:pPr>
        <w:ind w:left="643"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15:restartNumberingAfterBreak="0">
    <w:nsid w:val="68DC7D57"/>
    <w:multiLevelType w:val="hybridMultilevel"/>
    <w:tmpl w:val="72708CEE"/>
    <w:lvl w:ilvl="0" w:tplc="041A0001">
      <w:start w:val="1"/>
      <w:numFmt w:val="bullet"/>
      <w:lvlText w:val=""/>
      <w:lvlJc w:val="left"/>
      <w:pPr>
        <w:tabs>
          <w:tab w:val="num" w:pos="1259"/>
        </w:tabs>
        <w:ind w:left="1259" w:hanging="360"/>
      </w:pPr>
      <w:rPr>
        <w:rFonts w:ascii="Symbol" w:hAnsi="Symbol" w:hint="default"/>
      </w:rPr>
    </w:lvl>
    <w:lvl w:ilvl="1" w:tplc="041A0003">
      <w:start w:val="1"/>
      <w:numFmt w:val="bullet"/>
      <w:lvlText w:val="o"/>
      <w:lvlJc w:val="left"/>
      <w:pPr>
        <w:tabs>
          <w:tab w:val="num" w:pos="1979"/>
        </w:tabs>
        <w:ind w:left="1979" w:hanging="360"/>
      </w:pPr>
      <w:rPr>
        <w:rFonts w:ascii="Courier New" w:hAnsi="Courier New" w:cs="Courier New" w:hint="default"/>
      </w:rPr>
    </w:lvl>
    <w:lvl w:ilvl="2" w:tplc="041A0005" w:tentative="1">
      <w:start w:val="1"/>
      <w:numFmt w:val="bullet"/>
      <w:lvlText w:val=""/>
      <w:lvlJc w:val="left"/>
      <w:pPr>
        <w:tabs>
          <w:tab w:val="num" w:pos="2699"/>
        </w:tabs>
        <w:ind w:left="2699" w:hanging="360"/>
      </w:pPr>
      <w:rPr>
        <w:rFonts w:ascii="Wingdings" w:hAnsi="Wingdings" w:hint="default"/>
      </w:rPr>
    </w:lvl>
    <w:lvl w:ilvl="3" w:tplc="041A0001" w:tentative="1">
      <w:start w:val="1"/>
      <w:numFmt w:val="bullet"/>
      <w:lvlText w:val=""/>
      <w:lvlJc w:val="left"/>
      <w:pPr>
        <w:tabs>
          <w:tab w:val="num" w:pos="3419"/>
        </w:tabs>
        <w:ind w:left="3419" w:hanging="360"/>
      </w:pPr>
      <w:rPr>
        <w:rFonts w:ascii="Symbol" w:hAnsi="Symbol" w:hint="default"/>
      </w:rPr>
    </w:lvl>
    <w:lvl w:ilvl="4" w:tplc="041A0003" w:tentative="1">
      <w:start w:val="1"/>
      <w:numFmt w:val="bullet"/>
      <w:lvlText w:val="o"/>
      <w:lvlJc w:val="left"/>
      <w:pPr>
        <w:tabs>
          <w:tab w:val="num" w:pos="4139"/>
        </w:tabs>
        <w:ind w:left="4139" w:hanging="360"/>
      </w:pPr>
      <w:rPr>
        <w:rFonts w:ascii="Courier New" w:hAnsi="Courier New" w:cs="Courier New" w:hint="default"/>
      </w:rPr>
    </w:lvl>
    <w:lvl w:ilvl="5" w:tplc="041A0005" w:tentative="1">
      <w:start w:val="1"/>
      <w:numFmt w:val="bullet"/>
      <w:lvlText w:val=""/>
      <w:lvlJc w:val="left"/>
      <w:pPr>
        <w:tabs>
          <w:tab w:val="num" w:pos="4859"/>
        </w:tabs>
        <w:ind w:left="4859" w:hanging="360"/>
      </w:pPr>
      <w:rPr>
        <w:rFonts w:ascii="Wingdings" w:hAnsi="Wingdings" w:hint="default"/>
      </w:rPr>
    </w:lvl>
    <w:lvl w:ilvl="6" w:tplc="041A0001" w:tentative="1">
      <w:start w:val="1"/>
      <w:numFmt w:val="bullet"/>
      <w:lvlText w:val=""/>
      <w:lvlJc w:val="left"/>
      <w:pPr>
        <w:tabs>
          <w:tab w:val="num" w:pos="5579"/>
        </w:tabs>
        <w:ind w:left="5579" w:hanging="360"/>
      </w:pPr>
      <w:rPr>
        <w:rFonts w:ascii="Symbol" w:hAnsi="Symbol" w:hint="default"/>
      </w:rPr>
    </w:lvl>
    <w:lvl w:ilvl="7" w:tplc="041A0003" w:tentative="1">
      <w:start w:val="1"/>
      <w:numFmt w:val="bullet"/>
      <w:lvlText w:val="o"/>
      <w:lvlJc w:val="left"/>
      <w:pPr>
        <w:tabs>
          <w:tab w:val="num" w:pos="6299"/>
        </w:tabs>
        <w:ind w:left="6299" w:hanging="360"/>
      </w:pPr>
      <w:rPr>
        <w:rFonts w:ascii="Courier New" w:hAnsi="Courier New" w:cs="Courier New" w:hint="default"/>
      </w:rPr>
    </w:lvl>
    <w:lvl w:ilvl="8" w:tplc="041A0005" w:tentative="1">
      <w:start w:val="1"/>
      <w:numFmt w:val="bullet"/>
      <w:lvlText w:val=""/>
      <w:lvlJc w:val="left"/>
      <w:pPr>
        <w:tabs>
          <w:tab w:val="num" w:pos="7019"/>
        </w:tabs>
        <w:ind w:left="7019" w:hanging="360"/>
      </w:pPr>
      <w:rPr>
        <w:rFonts w:ascii="Wingdings" w:hAnsi="Wingdings" w:hint="default"/>
      </w:rPr>
    </w:lvl>
  </w:abstractNum>
  <w:abstractNum w:abstractNumId="90" w15:restartNumberingAfterBreak="0">
    <w:nsid w:val="691645F4"/>
    <w:multiLevelType w:val="hybridMultilevel"/>
    <w:tmpl w:val="E7286D54"/>
    <w:lvl w:ilvl="0" w:tplc="CC4AE4FA">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9FD6F69"/>
    <w:multiLevelType w:val="hybridMultilevel"/>
    <w:tmpl w:val="9E00E50E"/>
    <w:lvl w:ilvl="0" w:tplc="0409000F">
      <w:start w:val="1"/>
      <w:numFmt w:val="decimal"/>
      <w:lvlText w:val="%1."/>
      <w:lvlJc w:val="left"/>
      <w:pPr>
        <w:ind w:left="1069"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2" w15:restartNumberingAfterBreak="0">
    <w:nsid w:val="6B200847"/>
    <w:multiLevelType w:val="hybridMultilevel"/>
    <w:tmpl w:val="8D627950"/>
    <w:lvl w:ilvl="0" w:tplc="041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3" w15:restartNumberingAfterBreak="0">
    <w:nsid w:val="6BF26A7C"/>
    <w:multiLevelType w:val="multilevel"/>
    <w:tmpl w:val="C9E26B10"/>
    <w:lvl w:ilvl="0">
      <w:start w:val="1"/>
      <w:numFmt w:val="bullet"/>
      <w:lvlText w:val=""/>
      <w:lvlJc w:val="left"/>
      <w:pPr>
        <w:tabs>
          <w:tab w:val="num" w:pos="1003"/>
        </w:tabs>
        <w:ind w:left="1003" w:hanging="360"/>
      </w:pPr>
      <w:rPr>
        <w:rFonts w:ascii="Symbol" w:hAnsi="Symbol" w:hint="default"/>
      </w:rPr>
    </w:lvl>
    <w:lvl w:ilvl="1">
      <w:start w:val="1"/>
      <w:numFmt w:val="bullet"/>
      <w:lvlText w:val="o"/>
      <w:lvlJc w:val="left"/>
      <w:pPr>
        <w:tabs>
          <w:tab w:val="num" w:pos="1723"/>
        </w:tabs>
        <w:ind w:left="1723" w:hanging="360"/>
      </w:pPr>
      <w:rPr>
        <w:rFonts w:ascii="Courier New" w:hAnsi="Courier New" w:cs="Courier New" w:hint="default"/>
      </w:rPr>
    </w:lvl>
    <w:lvl w:ilvl="2">
      <w:start w:val="1"/>
      <w:numFmt w:val="bullet"/>
      <w:lvlText w:val=""/>
      <w:lvlJc w:val="left"/>
      <w:pPr>
        <w:tabs>
          <w:tab w:val="num" w:pos="2443"/>
        </w:tabs>
        <w:ind w:left="2443" w:hanging="360"/>
      </w:pPr>
      <w:rPr>
        <w:rFonts w:ascii="Wingdings" w:hAnsi="Wingdings" w:hint="default"/>
      </w:rPr>
    </w:lvl>
    <w:lvl w:ilvl="3">
      <w:start w:val="1"/>
      <w:numFmt w:val="bullet"/>
      <w:lvlText w:val=""/>
      <w:lvlJc w:val="left"/>
      <w:pPr>
        <w:tabs>
          <w:tab w:val="num" w:pos="3163"/>
        </w:tabs>
        <w:ind w:left="3163" w:hanging="360"/>
      </w:pPr>
      <w:rPr>
        <w:rFonts w:ascii="Symbol" w:hAnsi="Symbol" w:hint="default"/>
      </w:rPr>
    </w:lvl>
    <w:lvl w:ilvl="4">
      <w:start w:val="1"/>
      <w:numFmt w:val="bullet"/>
      <w:lvlText w:val="o"/>
      <w:lvlJc w:val="left"/>
      <w:pPr>
        <w:tabs>
          <w:tab w:val="num" w:pos="3883"/>
        </w:tabs>
        <w:ind w:left="3883" w:hanging="360"/>
      </w:pPr>
      <w:rPr>
        <w:rFonts w:ascii="Courier New" w:hAnsi="Courier New" w:cs="Courier New" w:hint="default"/>
      </w:rPr>
    </w:lvl>
    <w:lvl w:ilvl="5">
      <w:start w:val="1"/>
      <w:numFmt w:val="bullet"/>
      <w:lvlText w:val=""/>
      <w:lvlJc w:val="left"/>
      <w:pPr>
        <w:tabs>
          <w:tab w:val="num" w:pos="4603"/>
        </w:tabs>
        <w:ind w:left="4603" w:hanging="360"/>
      </w:pPr>
      <w:rPr>
        <w:rFonts w:ascii="Wingdings" w:hAnsi="Wingdings" w:hint="default"/>
      </w:rPr>
    </w:lvl>
    <w:lvl w:ilvl="6">
      <w:start w:val="1"/>
      <w:numFmt w:val="bullet"/>
      <w:lvlText w:val=""/>
      <w:lvlJc w:val="left"/>
      <w:pPr>
        <w:tabs>
          <w:tab w:val="num" w:pos="5323"/>
        </w:tabs>
        <w:ind w:left="5323" w:hanging="360"/>
      </w:pPr>
      <w:rPr>
        <w:rFonts w:ascii="Symbol" w:hAnsi="Symbol" w:hint="default"/>
      </w:rPr>
    </w:lvl>
    <w:lvl w:ilvl="7">
      <w:start w:val="1"/>
      <w:numFmt w:val="bullet"/>
      <w:lvlText w:val="o"/>
      <w:lvlJc w:val="left"/>
      <w:pPr>
        <w:tabs>
          <w:tab w:val="num" w:pos="6043"/>
        </w:tabs>
        <w:ind w:left="6043" w:hanging="360"/>
      </w:pPr>
      <w:rPr>
        <w:rFonts w:ascii="Courier New" w:hAnsi="Courier New" w:cs="Courier New" w:hint="default"/>
      </w:rPr>
    </w:lvl>
    <w:lvl w:ilvl="8">
      <w:start w:val="1"/>
      <w:numFmt w:val="bullet"/>
      <w:lvlText w:val=""/>
      <w:lvlJc w:val="left"/>
      <w:pPr>
        <w:tabs>
          <w:tab w:val="num" w:pos="6763"/>
        </w:tabs>
        <w:ind w:left="6763" w:hanging="360"/>
      </w:pPr>
      <w:rPr>
        <w:rFonts w:ascii="Wingdings" w:hAnsi="Wingdings" w:hint="default"/>
      </w:rPr>
    </w:lvl>
  </w:abstractNum>
  <w:abstractNum w:abstractNumId="94" w15:restartNumberingAfterBreak="0">
    <w:nsid w:val="710E017E"/>
    <w:multiLevelType w:val="multilevel"/>
    <w:tmpl w:val="0DD295D4"/>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95" w15:restartNumberingAfterBreak="0">
    <w:nsid w:val="71587B18"/>
    <w:multiLevelType w:val="hybridMultilevel"/>
    <w:tmpl w:val="3F8083A8"/>
    <w:lvl w:ilvl="0" w:tplc="041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1AA469A"/>
    <w:multiLevelType w:val="hybridMultilevel"/>
    <w:tmpl w:val="A0741AB6"/>
    <w:lvl w:ilvl="0" w:tplc="041A000F">
      <w:start w:val="1"/>
      <w:numFmt w:val="decimal"/>
      <w:lvlText w:val="%1."/>
      <w:lvlJc w:val="left"/>
      <w:pPr>
        <w:tabs>
          <w:tab w:val="num" w:pos="1003"/>
        </w:tabs>
        <w:ind w:left="1003" w:hanging="360"/>
      </w:pPr>
      <w:rPr>
        <w:rFonts w:hint="default"/>
      </w:rPr>
    </w:lvl>
    <w:lvl w:ilvl="1" w:tplc="041A0003" w:tentative="1">
      <w:start w:val="1"/>
      <w:numFmt w:val="bullet"/>
      <w:lvlText w:val="o"/>
      <w:lvlJc w:val="left"/>
      <w:pPr>
        <w:tabs>
          <w:tab w:val="num" w:pos="1723"/>
        </w:tabs>
        <w:ind w:left="1723" w:hanging="360"/>
      </w:pPr>
      <w:rPr>
        <w:rFonts w:ascii="Courier New" w:hAnsi="Courier New" w:cs="Courier New" w:hint="default"/>
      </w:rPr>
    </w:lvl>
    <w:lvl w:ilvl="2" w:tplc="041A0005" w:tentative="1">
      <w:start w:val="1"/>
      <w:numFmt w:val="bullet"/>
      <w:lvlText w:val=""/>
      <w:lvlJc w:val="left"/>
      <w:pPr>
        <w:tabs>
          <w:tab w:val="num" w:pos="2443"/>
        </w:tabs>
        <w:ind w:left="2443" w:hanging="360"/>
      </w:pPr>
      <w:rPr>
        <w:rFonts w:ascii="Wingdings" w:hAnsi="Wingdings" w:hint="default"/>
      </w:rPr>
    </w:lvl>
    <w:lvl w:ilvl="3" w:tplc="041A0001" w:tentative="1">
      <w:start w:val="1"/>
      <w:numFmt w:val="bullet"/>
      <w:lvlText w:val=""/>
      <w:lvlJc w:val="left"/>
      <w:pPr>
        <w:tabs>
          <w:tab w:val="num" w:pos="3163"/>
        </w:tabs>
        <w:ind w:left="3163" w:hanging="360"/>
      </w:pPr>
      <w:rPr>
        <w:rFonts w:ascii="Symbol" w:hAnsi="Symbol" w:hint="default"/>
      </w:rPr>
    </w:lvl>
    <w:lvl w:ilvl="4" w:tplc="041A0003" w:tentative="1">
      <w:start w:val="1"/>
      <w:numFmt w:val="bullet"/>
      <w:lvlText w:val="o"/>
      <w:lvlJc w:val="left"/>
      <w:pPr>
        <w:tabs>
          <w:tab w:val="num" w:pos="3883"/>
        </w:tabs>
        <w:ind w:left="3883" w:hanging="360"/>
      </w:pPr>
      <w:rPr>
        <w:rFonts w:ascii="Courier New" w:hAnsi="Courier New" w:cs="Courier New" w:hint="default"/>
      </w:rPr>
    </w:lvl>
    <w:lvl w:ilvl="5" w:tplc="041A0005" w:tentative="1">
      <w:start w:val="1"/>
      <w:numFmt w:val="bullet"/>
      <w:lvlText w:val=""/>
      <w:lvlJc w:val="left"/>
      <w:pPr>
        <w:tabs>
          <w:tab w:val="num" w:pos="4603"/>
        </w:tabs>
        <w:ind w:left="4603" w:hanging="360"/>
      </w:pPr>
      <w:rPr>
        <w:rFonts w:ascii="Wingdings" w:hAnsi="Wingdings" w:hint="default"/>
      </w:rPr>
    </w:lvl>
    <w:lvl w:ilvl="6" w:tplc="041A0001" w:tentative="1">
      <w:start w:val="1"/>
      <w:numFmt w:val="bullet"/>
      <w:lvlText w:val=""/>
      <w:lvlJc w:val="left"/>
      <w:pPr>
        <w:tabs>
          <w:tab w:val="num" w:pos="5323"/>
        </w:tabs>
        <w:ind w:left="5323" w:hanging="360"/>
      </w:pPr>
      <w:rPr>
        <w:rFonts w:ascii="Symbol" w:hAnsi="Symbol" w:hint="default"/>
      </w:rPr>
    </w:lvl>
    <w:lvl w:ilvl="7" w:tplc="041A0003" w:tentative="1">
      <w:start w:val="1"/>
      <w:numFmt w:val="bullet"/>
      <w:lvlText w:val="o"/>
      <w:lvlJc w:val="left"/>
      <w:pPr>
        <w:tabs>
          <w:tab w:val="num" w:pos="6043"/>
        </w:tabs>
        <w:ind w:left="6043" w:hanging="360"/>
      </w:pPr>
      <w:rPr>
        <w:rFonts w:ascii="Courier New" w:hAnsi="Courier New" w:cs="Courier New" w:hint="default"/>
      </w:rPr>
    </w:lvl>
    <w:lvl w:ilvl="8" w:tplc="041A0005" w:tentative="1">
      <w:start w:val="1"/>
      <w:numFmt w:val="bullet"/>
      <w:lvlText w:val=""/>
      <w:lvlJc w:val="left"/>
      <w:pPr>
        <w:tabs>
          <w:tab w:val="num" w:pos="6763"/>
        </w:tabs>
        <w:ind w:left="6763" w:hanging="360"/>
      </w:pPr>
      <w:rPr>
        <w:rFonts w:ascii="Wingdings" w:hAnsi="Wingdings" w:hint="default"/>
      </w:rPr>
    </w:lvl>
  </w:abstractNum>
  <w:abstractNum w:abstractNumId="97" w15:restartNumberingAfterBreak="0">
    <w:nsid w:val="72FB450B"/>
    <w:multiLevelType w:val="hybridMultilevel"/>
    <w:tmpl w:val="E19234D8"/>
    <w:lvl w:ilvl="0" w:tplc="041A0001">
      <w:start w:val="1"/>
      <w:numFmt w:val="bullet"/>
      <w:lvlText w:val=""/>
      <w:lvlJc w:val="left"/>
      <w:pPr>
        <w:tabs>
          <w:tab w:val="num" w:pos="720"/>
        </w:tabs>
        <w:ind w:left="720" w:hanging="360"/>
      </w:pPr>
      <w:rPr>
        <w:rFonts w:ascii="Symbol" w:hAnsi="Symbol" w:hint="default"/>
      </w:rPr>
    </w:lvl>
    <w:lvl w:ilvl="1" w:tplc="041A0003" w:tentative="1">
      <w:start w:val="1"/>
      <w:numFmt w:val="bullet"/>
      <w:lvlText w:val="o"/>
      <w:lvlJc w:val="left"/>
      <w:pPr>
        <w:tabs>
          <w:tab w:val="num" w:pos="1440"/>
        </w:tabs>
        <w:ind w:left="1440" w:hanging="360"/>
      </w:pPr>
      <w:rPr>
        <w:rFonts w:ascii="Courier New" w:hAnsi="Courier New" w:cs="Courier New" w:hint="default"/>
      </w:rPr>
    </w:lvl>
    <w:lvl w:ilvl="2" w:tplc="041A0005" w:tentative="1">
      <w:start w:val="1"/>
      <w:numFmt w:val="bullet"/>
      <w:lvlText w:val=""/>
      <w:lvlJc w:val="left"/>
      <w:pPr>
        <w:tabs>
          <w:tab w:val="num" w:pos="2160"/>
        </w:tabs>
        <w:ind w:left="2160" w:hanging="360"/>
      </w:pPr>
      <w:rPr>
        <w:rFonts w:ascii="Wingdings" w:hAnsi="Wingdings" w:hint="default"/>
      </w:rPr>
    </w:lvl>
    <w:lvl w:ilvl="3" w:tplc="041A0001" w:tentative="1">
      <w:start w:val="1"/>
      <w:numFmt w:val="bullet"/>
      <w:lvlText w:val=""/>
      <w:lvlJc w:val="left"/>
      <w:pPr>
        <w:tabs>
          <w:tab w:val="num" w:pos="2880"/>
        </w:tabs>
        <w:ind w:left="2880" w:hanging="360"/>
      </w:pPr>
      <w:rPr>
        <w:rFonts w:ascii="Symbol" w:hAnsi="Symbol" w:hint="default"/>
      </w:rPr>
    </w:lvl>
    <w:lvl w:ilvl="4" w:tplc="041A0003" w:tentative="1">
      <w:start w:val="1"/>
      <w:numFmt w:val="bullet"/>
      <w:lvlText w:val="o"/>
      <w:lvlJc w:val="left"/>
      <w:pPr>
        <w:tabs>
          <w:tab w:val="num" w:pos="3600"/>
        </w:tabs>
        <w:ind w:left="3600" w:hanging="360"/>
      </w:pPr>
      <w:rPr>
        <w:rFonts w:ascii="Courier New" w:hAnsi="Courier New" w:cs="Courier New" w:hint="default"/>
      </w:rPr>
    </w:lvl>
    <w:lvl w:ilvl="5" w:tplc="041A0005" w:tentative="1">
      <w:start w:val="1"/>
      <w:numFmt w:val="bullet"/>
      <w:lvlText w:val=""/>
      <w:lvlJc w:val="left"/>
      <w:pPr>
        <w:tabs>
          <w:tab w:val="num" w:pos="4320"/>
        </w:tabs>
        <w:ind w:left="4320" w:hanging="360"/>
      </w:pPr>
      <w:rPr>
        <w:rFonts w:ascii="Wingdings" w:hAnsi="Wingdings" w:hint="default"/>
      </w:rPr>
    </w:lvl>
    <w:lvl w:ilvl="6" w:tplc="041A0001" w:tentative="1">
      <w:start w:val="1"/>
      <w:numFmt w:val="bullet"/>
      <w:lvlText w:val=""/>
      <w:lvlJc w:val="left"/>
      <w:pPr>
        <w:tabs>
          <w:tab w:val="num" w:pos="5040"/>
        </w:tabs>
        <w:ind w:left="5040" w:hanging="360"/>
      </w:pPr>
      <w:rPr>
        <w:rFonts w:ascii="Symbol" w:hAnsi="Symbol" w:hint="default"/>
      </w:rPr>
    </w:lvl>
    <w:lvl w:ilvl="7" w:tplc="041A0003" w:tentative="1">
      <w:start w:val="1"/>
      <w:numFmt w:val="bullet"/>
      <w:lvlText w:val="o"/>
      <w:lvlJc w:val="left"/>
      <w:pPr>
        <w:tabs>
          <w:tab w:val="num" w:pos="5760"/>
        </w:tabs>
        <w:ind w:left="5760" w:hanging="360"/>
      </w:pPr>
      <w:rPr>
        <w:rFonts w:ascii="Courier New" w:hAnsi="Courier New" w:cs="Courier New" w:hint="default"/>
      </w:rPr>
    </w:lvl>
    <w:lvl w:ilvl="8" w:tplc="041A0005" w:tentative="1">
      <w:start w:val="1"/>
      <w:numFmt w:val="bullet"/>
      <w:lvlText w:val=""/>
      <w:lvlJc w:val="left"/>
      <w:pPr>
        <w:tabs>
          <w:tab w:val="num" w:pos="6480"/>
        </w:tabs>
        <w:ind w:left="6480" w:hanging="360"/>
      </w:pPr>
      <w:rPr>
        <w:rFonts w:ascii="Wingdings" w:hAnsi="Wingdings" w:hint="default"/>
      </w:rPr>
    </w:lvl>
  </w:abstractNum>
  <w:abstractNum w:abstractNumId="98" w15:restartNumberingAfterBreak="0">
    <w:nsid w:val="73420EA5"/>
    <w:multiLevelType w:val="multilevel"/>
    <w:tmpl w:val="21C25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74C035C3"/>
    <w:multiLevelType w:val="multilevel"/>
    <w:tmpl w:val="6FA80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5465B9C"/>
    <w:multiLevelType w:val="multilevel"/>
    <w:tmpl w:val="5134C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54E7C63"/>
    <w:multiLevelType w:val="multilevel"/>
    <w:tmpl w:val="851C2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5965314"/>
    <w:multiLevelType w:val="hybridMultilevel"/>
    <w:tmpl w:val="C9E26B10"/>
    <w:lvl w:ilvl="0" w:tplc="041A0001">
      <w:start w:val="1"/>
      <w:numFmt w:val="bullet"/>
      <w:lvlText w:val=""/>
      <w:lvlJc w:val="left"/>
      <w:pPr>
        <w:tabs>
          <w:tab w:val="num" w:pos="1003"/>
        </w:tabs>
        <w:ind w:left="1003" w:hanging="360"/>
      </w:pPr>
      <w:rPr>
        <w:rFonts w:ascii="Symbol" w:hAnsi="Symbol" w:hint="default"/>
      </w:rPr>
    </w:lvl>
    <w:lvl w:ilvl="1" w:tplc="041A0003" w:tentative="1">
      <w:start w:val="1"/>
      <w:numFmt w:val="bullet"/>
      <w:lvlText w:val="o"/>
      <w:lvlJc w:val="left"/>
      <w:pPr>
        <w:tabs>
          <w:tab w:val="num" w:pos="1723"/>
        </w:tabs>
        <w:ind w:left="1723" w:hanging="360"/>
      </w:pPr>
      <w:rPr>
        <w:rFonts w:ascii="Courier New" w:hAnsi="Courier New" w:cs="Courier New" w:hint="default"/>
      </w:rPr>
    </w:lvl>
    <w:lvl w:ilvl="2" w:tplc="041A0005" w:tentative="1">
      <w:start w:val="1"/>
      <w:numFmt w:val="bullet"/>
      <w:lvlText w:val=""/>
      <w:lvlJc w:val="left"/>
      <w:pPr>
        <w:tabs>
          <w:tab w:val="num" w:pos="2443"/>
        </w:tabs>
        <w:ind w:left="2443" w:hanging="360"/>
      </w:pPr>
      <w:rPr>
        <w:rFonts w:ascii="Wingdings" w:hAnsi="Wingdings" w:hint="default"/>
      </w:rPr>
    </w:lvl>
    <w:lvl w:ilvl="3" w:tplc="041A0001" w:tentative="1">
      <w:start w:val="1"/>
      <w:numFmt w:val="bullet"/>
      <w:lvlText w:val=""/>
      <w:lvlJc w:val="left"/>
      <w:pPr>
        <w:tabs>
          <w:tab w:val="num" w:pos="3163"/>
        </w:tabs>
        <w:ind w:left="3163" w:hanging="360"/>
      </w:pPr>
      <w:rPr>
        <w:rFonts w:ascii="Symbol" w:hAnsi="Symbol" w:hint="default"/>
      </w:rPr>
    </w:lvl>
    <w:lvl w:ilvl="4" w:tplc="041A0003" w:tentative="1">
      <w:start w:val="1"/>
      <w:numFmt w:val="bullet"/>
      <w:lvlText w:val="o"/>
      <w:lvlJc w:val="left"/>
      <w:pPr>
        <w:tabs>
          <w:tab w:val="num" w:pos="3883"/>
        </w:tabs>
        <w:ind w:left="3883" w:hanging="360"/>
      </w:pPr>
      <w:rPr>
        <w:rFonts w:ascii="Courier New" w:hAnsi="Courier New" w:cs="Courier New" w:hint="default"/>
      </w:rPr>
    </w:lvl>
    <w:lvl w:ilvl="5" w:tplc="041A0005" w:tentative="1">
      <w:start w:val="1"/>
      <w:numFmt w:val="bullet"/>
      <w:lvlText w:val=""/>
      <w:lvlJc w:val="left"/>
      <w:pPr>
        <w:tabs>
          <w:tab w:val="num" w:pos="4603"/>
        </w:tabs>
        <w:ind w:left="4603" w:hanging="360"/>
      </w:pPr>
      <w:rPr>
        <w:rFonts w:ascii="Wingdings" w:hAnsi="Wingdings" w:hint="default"/>
      </w:rPr>
    </w:lvl>
    <w:lvl w:ilvl="6" w:tplc="041A0001" w:tentative="1">
      <w:start w:val="1"/>
      <w:numFmt w:val="bullet"/>
      <w:lvlText w:val=""/>
      <w:lvlJc w:val="left"/>
      <w:pPr>
        <w:tabs>
          <w:tab w:val="num" w:pos="5323"/>
        </w:tabs>
        <w:ind w:left="5323" w:hanging="360"/>
      </w:pPr>
      <w:rPr>
        <w:rFonts w:ascii="Symbol" w:hAnsi="Symbol" w:hint="default"/>
      </w:rPr>
    </w:lvl>
    <w:lvl w:ilvl="7" w:tplc="041A0003" w:tentative="1">
      <w:start w:val="1"/>
      <w:numFmt w:val="bullet"/>
      <w:lvlText w:val="o"/>
      <w:lvlJc w:val="left"/>
      <w:pPr>
        <w:tabs>
          <w:tab w:val="num" w:pos="6043"/>
        </w:tabs>
        <w:ind w:left="6043" w:hanging="360"/>
      </w:pPr>
      <w:rPr>
        <w:rFonts w:ascii="Courier New" w:hAnsi="Courier New" w:cs="Courier New" w:hint="default"/>
      </w:rPr>
    </w:lvl>
    <w:lvl w:ilvl="8" w:tplc="041A0005" w:tentative="1">
      <w:start w:val="1"/>
      <w:numFmt w:val="bullet"/>
      <w:lvlText w:val=""/>
      <w:lvlJc w:val="left"/>
      <w:pPr>
        <w:tabs>
          <w:tab w:val="num" w:pos="6763"/>
        </w:tabs>
        <w:ind w:left="6763" w:hanging="360"/>
      </w:pPr>
      <w:rPr>
        <w:rFonts w:ascii="Wingdings" w:hAnsi="Wingdings" w:hint="default"/>
      </w:rPr>
    </w:lvl>
  </w:abstractNum>
  <w:abstractNum w:abstractNumId="103" w15:restartNumberingAfterBreak="0">
    <w:nsid w:val="75DD7DAA"/>
    <w:multiLevelType w:val="multilevel"/>
    <w:tmpl w:val="76D65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77135EEE"/>
    <w:multiLevelType w:val="multilevel"/>
    <w:tmpl w:val="255A6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789367D5"/>
    <w:multiLevelType w:val="multilevel"/>
    <w:tmpl w:val="216ED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790513C2"/>
    <w:multiLevelType w:val="hybridMultilevel"/>
    <w:tmpl w:val="77800CE2"/>
    <w:lvl w:ilvl="0" w:tplc="041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791B4CFB"/>
    <w:multiLevelType w:val="multilevel"/>
    <w:tmpl w:val="DED05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C4B1464"/>
    <w:multiLevelType w:val="multilevel"/>
    <w:tmpl w:val="D004C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87478787">
    <w:abstractNumId w:val="0"/>
  </w:num>
  <w:num w:numId="2" w16cid:durableId="121727732">
    <w:abstractNumId w:val="48"/>
  </w:num>
  <w:num w:numId="3" w16cid:durableId="1601714172">
    <w:abstractNumId w:val="15"/>
  </w:num>
  <w:num w:numId="4" w16cid:durableId="89204254">
    <w:abstractNumId w:val="22"/>
  </w:num>
  <w:num w:numId="5" w16cid:durableId="1705608">
    <w:abstractNumId w:val="77"/>
  </w:num>
  <w:num w:numId="6" w16cid:durableId="1122383568">
    <w:abstractNumId w:val="75"/>
  </w:num>
  <w:num w:numId="7" w16cid:durableId="243495344">
    <w:abstractNumId w:val="1"/>
  </w:num>
  <w:num w:numId="8" w16cid:durableId="739063311">
    <w:abstractNumId w:val="2"/>
  </w:num>
  <w:num w:numId="9" w16cid:durableId="345178847">
    <w:abstractNumId w:val="3"/>
  </w:num>
  <w:num w:numId="10" w16cid:durableId="1223372325">
    <w:abstractNumId w:val="4"/>
  </w:num>
  <w:num w:numId="11" w16cid:durableId="2085451944">
    <w:abstractNumId w:val="5"/>
  </w:num>
  <w:num w:numId="12" w16cid:durableId="339814821">
    <w:abstractNumId w:val="6"/>
  </w:num>
  <w:num w:numId="13" w16cid:durableId="1703746093">
    <w:abstractNumId w:val="97"/>
  </w:num>
  <w:num w:numId="14" w16cid:durableId="1679305640">
    <w:abstractNumId w:val="7"/>
  </w:num>
  <w:num w:numId="15" w16cid:durableId="2135364585">
    <w:abstractNumId w:val="70"/>
  </w:num>
  <w:num w:numId="16" w16cid:durableId="107509447">
    <w:abstractNumId w:val="45"/>
  </w:num>
  <w:num w:numId="17" w16cid:durableId="264847986">
    <w:abstractNumId w:val="82"/>
  </w:num>
  <w:num w:numId="18" w16cid:durableId="1347904788">
    <w:abstractNumId w:val="57"/>
  </w:num>
  <w:num w:numId="19" w16cid:durableId="1783960728">
    <w:abstractNumId w:val="87"/>
  </w:num>
  <w:num w:numId="20" w16cid:durableId="1250583572">
    <w:abstractNumId w:val="16"/>
  </w:num>
  <w:num w:numId="21" w16cid:durableId="547374975">
    <w:abstractNumId w:val="102"/>
  </w:num>
  <w:num w:numId="22" w16cid:durableId="67925681">
    <w:abstractNumId w:val="93"/>
  </w:num>
  <w:num w:numId="23" w16cid:durableId="851839937">
    <w:abstractNumId w:val="96"/>
  </w:num>
  <w:num w:numId="24" w16cid:durableId="605965408">
    <w:abstractNumId w:val="51"/>
  </w:num>
  <w:num w:numId="25" w16cid:durableId="1359552235">
    <w:abstractNumId w:val="20"/>
  </w:num>
  <w:num w:numId="26" w16cid:durableId="1187670798">
    <w:abstractNumId w:val="89"/>
  </w:num>
  <w:num w:numId="27" w16cid:durableId="1440370011">
    <w:abstractNumId w:val="27"/>
  </w:num>
  <w:num w:numId="28" w16cid:durableId="1567572713">
    <w:abstractNumId w:val="49"/>
  </w:num>
  <w:num w:numId="29" w16cid:durableId="814878507">
    <w:abstractNumId w:val="101"/>
  </w:num>
  <w:num w:numId="30" w16cid:durableId="159394472">
    <w:abstractNumId w:val="32"/>
  </w:num>
  <w:num w:numId="31" w16cid:durableId="406725847">
    <w:abstractNumId w:val="60"/>
  </w:num>
  <w:num w:numId="32" w16cid:durableId="180357362">
    <w:abstractNumId w:val="108"/>
  </w:num>
  <w:num w:numId="33" w16cid:durableId="1314144939">
    <w:abstractNumId w:val="66"/>
  </w:num>
  <w:num w:numId="34" w16cid:durableId="1746412189">
    <w:abstractNumId w:val="75"/>
  </w:num>
  <w:num w:numId="35" w16cid:durableId="201596385">
    <w:abstractNumId w:val="75"/>
  </w:num>
  <w:num w:numId="36" w16cid:durableId="2040079001">
    <w:abstractNumId w:val="75"/>
  </w:num>
  <w:num w:numId="37" w16cid:durableId="153693359">
    <w:abstractNumId w:val="52"/>
  </w:num>
  <w:num w:numId="38" w16cid:durableId="2049645269">
    <w:abstractNumId w:val="94"/>
  </w:num>
  <w:num w:numId="39" w16cid:durableId="159976170">
    <w:abstractNumId w:val="23"/>
  </w:num>
  <w:num w:numId="40" w16cid:durableId="1889027519">
    <w:abstractNumId w:val="65"/>
  </w:num>
  <w:num w:numId="41" w16cid:durableId="97794183">
    <w:abstractNumId w:val="26"/>
  </w:num>
  <w:num w:numId="42" w16cid:durableId="1158884694">
    <w:abstractNumId w:val="47"/>
  </w:num>
  <w:num w:numId="43" w16cid:durableId="2118017309">
    <w:abstractNumId w:val="83"/>
  </w:num>
  <w:num w:numId="44" w16cid:durableId="1654722275">
    <w:abstractNumId w:val="28"/>
  </w:num>
  <w:num w:numId="45" w16cid:durableId="1416973884">
    <w:abstractNumId w:val="69"/>
  </w:num>
  <w:num w:numId="46" w16cid:durableId="686297185">
    <w:abstractNumId w:val="55"/>
  </w:num>
  <w:num w:numId="47" w16cid:durableId="1622958320">
    <w:abstractNumId w:val="107"/>
  </w:num>
  <w:num w:numId="48" w16cid:durableId="258829139">
    <w:abstractNumId w:val="37"/>
  </w:num>
  <w:num w:numId="49" w16cid:durableId="1280719914">
    <w:abstractNumId w:val="84"/>
  </w:num>
  <w:num w:numId="50" w16cid:durableId="1131938521">
    <w:abstractNumId w:val="91"/>
  </w:num>
  <w:num w:numId="51" w16cid:durableId="1346206796">
    <w:abstractNumId w:val="68"/>
  </w:num>
  <w:num w:numId="52" w16cid:durableId="160585658">
    <w:abstractNumId w:val="42"/>
  </w:num>
  <w:num w:numId="53" w16cid:durableId="1390878073">
    <w:abstractNumId w:val="9"/>
  </w:num>
  <w:num w:numId="54" w16cid:durableId="1857381593">
    <w:abstractNumId w:val="21"/>
  </w:num>
  <w:num w:numId="55" w16cid:durableId="195243029">
    <w:abstractNumId w:val="12"/>
  </w:num>
  <w:num w:numId="56" w16cid:durableId="2139953258">
    <w:abstractNumId w:val="71"/>
  </w:num>
  <w:num w:numId="57" w16cid:durableId="1033582129">
    <w:abstractNumId w:val="75"/>
    <w:lvlOverride w:ilvl="0">
      <w:startOverride w:val="2"/>
    </w:lvlOverride>
    <w:lvlOverride w:ilvl="1">
      <w:startOverride w:val="5"/>
    </w:lvlOverride>
    <w:lvlOverride w:ilvl="2">
      <w:startOverride w:val="2"/>
    </w:lvlOverride>
    <w:lvlOverride w:ilvl="3">
      <w:startOverride w:val="1"/>
    </w:lvlOverride>
  </w:num>
  <w:num w:numId="58" w16cid:durableId="1326787212">
    <w:abstractNumId w:val="90"/>
  </w:num>
  <w:num w:numId="59" w16cid:durableId="567229482">
    <w:abstractNumId w:val="62"/>
  </w:num>
  <w:num w:numId="60" w16cid:durableId="1215586038">
    <w:abstractNumId w:val="92"/>
  </w:num>
  <w:num w:numId="61" w16cid:durableId="1532650616">
    <w:abstractNumId w:val="53"/>
  </w:num>
  <w:num w:numId="62" w16cid:durableId="1130710106">
    <w:abstractNumId w:val="106"/>
  </w:num>
  <w:num w:numId="63" w16cid:durableId="8026925">
    <w:abstractNumId w:val="99"/>
  </w:num>
  <w:num w:numId="64" w16cid:durableId="648904104">
    <w:abstractNumId w:val="72"/>
  </w:num>
  <w:num w:numId="65" w16cid:durableId="2012754748">
    <w:abstractNumId w:val="46"/>
  </w:num>
  <w:num w:numId="66" w16cid:durableId="1503930358">
    <w:abstractNumId w:val="61"/>
  </w:num>
  <w:num w:numId="67" w16cid:durableId="2072121313">
    <w:abstractNumId w:val="81"/>
  </w:num>
  <w:num w:numId="68" w16cid:durableId="184832570">
    <w:abstractNumId w:val="80"/>
  </w:num>
  <w:num w:numId="69" w16cid:durableId="375205760">
    <w:abstractNumId w:val="67"/>
  </w:num>
  <w:num w:numId="70" w16cid:durableId="134764299">
    <w:abstractNumId w:val="74"/>
  </w:num>
  <w:num w:numId="71" w16cid:durableId="1462533715">
    <w:abstractNumId w:val="18"/>
  </w:num>
  <w:num w:numId="72" w16cid:durableId="1272322777">
    <w:abstractNumId w:val="14"/>
  </w:num>
  <w:num w:numId="73" w16cid:durableId="831406418">
    <w:abstractNumId w:val="41"/>
  </w:num>
  <w:num w:numId="74" w16cid:durableId="1238250493">
    <w:abstractNumId w:val="38"/>
  </w:num>
  <w:num w:numId="75" w16cid:durableId="1857497666">
    <w:abstractNumId w:val="73"/>
  </w:num>
  <w:num w:numId="76" w16cid:durableId="99885570">
    <w:abstractNumId w:val="95"/>
  </w:num>
  <w:num w:numId="77" w16cid:durableId="1370716432">
    <w:abstractNumId w:val="35"/>
  </w:num>
  <w:num w:numId="78" w16cid:durableId="1414007455">
    <w:abstractNumId w:val="31"/>
  </w:num>
  <w:num w:numId="79" w16cid:durableId="1311401280">
    <w:abstractNumId w:val="10"/>
  </w:num>
  <w:num w:numId="80" w16cid:durableId="1203786274">
    <w:abstractNumId w:val="64"/>
  </w:num>
  <w:num w:numId="81" w16cid:durableId="1307667028">
    <w:abstractNumId w:val="50"/>
  </w:num>
  <w:num w:numId="82" w16cid:durableId="1983926452">
    <w:abstractNumId w:val="85"/>
  </w:num>
  <w:num w:numId="83" w16cid:durableId="854924037">
    <w:abstractNumId w:val="63"/>
  </w:num>
  <w:num w:numId="84" w16cid:durableId="1443913930">
    <w:abstractNumId w:val="8"/>
  </w:num>
  <w:num w:numId="85" w16cid:durableId="1318993593">
    <w:abstractNumId w:val="86"/>
  </w:num>
  <w:num w:numId="86" w16cid:durableId="482282688">
    <w:abstractNumId w:val="100"/>
  </w:num>
  <w:num w:numId="87" w16cid:durableId="249438113">
    <w:abstractNumId w:val="19"/>
  </w:num>
  <w:num w:numId="88" w16cid:durableId="2120373277">
    <w:abstractNumId w:val="44"/>
  </w:num>
  <w:num w:numId="89" w16cid:durableId="1857770837">
    <w:abstractNumId w:val="78"/>
  </w:num>
  <w:num w:numId="90" w16cid:durableId="974944315">
    <w:abstractNumId w:val="17"/>
  </w:num>
  <w:num w:numId="91" w16cid:durableId="671025477">
    <w:abstractNumId w:val="56"/>
  </w:num>
  <w:num w:numId="92" w16cid:durableId="223950418">
    <w:abstractNumId w:val="43"/>
  </w:num>
  <w:num w:numId="93" w16cid:durableId="1364794631">
    <w:abstractNumId w:val="39"/>
  </w:num>
  <w:num w:numId="94" w16cid:durableId="1520008129">
    <w:abstractNumId w:val="104"/>
  </w:num>
  <w:num w:numId="95" w16cid:durableId="569005209">
    <w:abstractNumId w:val="79"/>
  </w:num>
  <w:num w:numId="96" w16cid:durableId="1092124317">
    <w:abstractNumId w:val="24"/>
  </w:num>
  <w:num w:numId="97" w16cid:durableId="203635221">
    <w:abstractNumId w:val="29"/>
  </w:num>
  <w:num w:numId="98" w16cid:durableId="2037850622">
    <w:abstractNumId w:val="105"/>
  </w:num>
  <w:num w:numId="99" w16cid:durableId="549073600">
    <w:abstractNumId w:val="36"/>
  </w:num>
  <w:num w:numId="100" w16cid:durableId="1438868313">
    <w:abstractNumId w:val="33"/>
  </w:num>
  <w:num w:numId="101" w16cid:durableId="926156369">
    <w:abstractNumId w:val="30"/>
  </w:num>
  <w:num w:numId="102" w16cid:durableId="1836217073">
    <w:abstractNumId w:val="13"/>
  </w:num>
  <w:num w:numId="103" w16cid:durableId="2018539925">
    <w:abstractNumId w:val="76"/>
  </w:num>
  <w:num w:numId="104" w16cid:durableId="1477987740">
    <w:abstractNumId w:val="11"/>
  </w:num>
  <w:num w:numId="105" w16cid:durableId="358820790">
    <w:abstractNumId w:val="25"/>
  </w:num>
  <w:num w:numId="106" w16cid:durableId="772020656">
    <w:abstractNumId w:val="40"/>
  </w:num>
  <w:num w:numId="107" w16cid:durableId="520317007">
    <w:abstractNumId w:val="88"/>
  </w:num>
  <w:num w:numId="108" w16cid:durableId="1783257018">
    <w:abstractNumId w:val="54"/>
  </w:num>
  <w:num w:numId="109" w16cid:durableId="1679381839">
    <w:abstractNumId w:val="103"/>
  </w:num>
  <w:num w:numId="110" w16cid:durableId="1487283874">
    <w:abstractNumId w:val="98"/>
  </w:num>
  <w:num w:numId="111" w16cid:durableId="611205586">
    <w:abstractNumId w:val="59"/>
  </w:num>
  <w:num w:numId="112" w16cid:durableId="745299477">
    <w:abstractNumId w:val="58"/>
  </w:num>
  <w:num w:numId="113" w16cid:durableId="465047356">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08"/>
  <w:hyphenationZone w:val="425"/>
  <w:noPunctuationKerning/>
  <w:characterSpacingControl w:val="doNotCompress"/>
  <w:hdrShapeDefaults>
    <o:shapedefaults v:ext="edit" spidmax="2163"/>
  </w:hdrShapeDefaults>
  <w:footnotePr>
    <w:footnote w:id="-1"/>
    <w:footnote w:id="0"/>
  </w:footnotePr>
  <w:endnotePr>
    <w:endnote w:id="-1"/>
    <w:endnote w:id="0"/>
  </w:endnotePr>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135025"/>
    <w:rsid w:val="00001633"/>
    <w:rsid w:val="00002480"/>
    <w:rsid w:val="00003E6A"/>
    <w:rsid w:val="00004927"/>
    <w:rsid w:val="00005D05"/>
    <w:rsid w:val="00006377"/>
    <w:rsid w:val="00010059"/>
    <w:rsid w:val="00017289"/>
    <w:rsid w:val="000231EF"/>
    <w:rsid w:val="00024B86"/>
    <w:rsid w:val="00025C3B"/>
    <w:rsid w:val="00027E44"/>
    <w:rsid w:val="00031252"/>
    <w:rsid w:val="000314FD"/>
    <w:rsid w:val="000319D6"/>
    <w:rsid w:val="000326A6"/>
    <w:rsid w:val="0003403B"/>
    <w:rsid w:val="00040DF8"/>
    <w:rsid w:val="00041518"/>
    <w:rsid w:val="0004372D"/>
    <w:rsid w:val="0004434F"/>
    <w:rsid w:val="00047249"/>
    <w:rsid w:val="00047A38"/>
    <w:rsid w:val="00051CC8"/>
    <w:rsid w:val="000567B8"/>
    <w:rsid w:val="000607B8"/>
    <w:rsid w:val="0006312E"/>
    <w:rsid w:val="00063FF6"/>
    <w:rsid w:val="000644B8"/>
    <w:rsid w:val="000745CD"/>
    <w:rsid w:val="00075239"/>
    <w:rsid w:val="00077C4E"/>
    <w:rsid w:val="00081B9D"/>
    <w:rsid w:val="00081DA8"/>
    <w:rsid w:val="000854BD"/>
    <w:rsid w:val="000900CA"/>
    <w:rsid w:val="0009230B"/>
    <w:rsid w:val="00095430"/>
    <w:rsid w:val="000A2CAA"/>
    <w:rsid w:val="000A36E2"/>
    <w:rsid w:val="000A453E"/>
    <w:rsid w:val="000A71B4"/>
    <w:rsid w:val="000B1544"/>
    <w:rsid w:val="000B2E25"/>
    <w:rsid w:val="000B2F27"/>
    <w:rsid w:val="000B3501"/>
    <w:rsid w:val="000B44B3"/>
    <w:rsid w:val="000C1B1C"/>
    <w:rsid w:val="000D4224"/>
    <w:rsid w:val="000D4AED"/>
    <w:rsid w:val="000E0225"/>
    <w:rsid w:val="000E32C5"/>
    <w:rsid w:val="000E42AA"/>
    <w:rsid w:val="000F1765"/>
    <w:rsid w:val="000F4C42"/>
    <w:rsid w:val="00101B25"/>
    <w:rsid w:val="00102072"/>
    <w:rsid w:val="001129F9"/>
    <w:rsid w:val="00114D60"/>
    <w:rsid w:val="00116372"/>
    <w:rsid w:val="00117BF8"/>
    <w:rsid w:val="00121DF0"/>
    <w:rsid w:val="00123170"/>
    <w:rsid w:val="00130F8D"/>
    <w:rsid w:val="00131897"/>
    <w:rsid w:val="0013460D"/>
    <w:rsid w:val="00135025"/>
    <w:rsid w:val="00135C2E"/>
    <w:rsid w:val="00135FBB"/>
    <w:rsid w:val="00141B61"/>
    <w:rsid w:val="00144CF4"/>
    <w:rsid w:val="001501C2"/>
    <w:rsid w:val="001518DF"/>
    <w:rsid w:val="001547C4"/>
    <w:rsid w:val="00161B62"/>
    <w:rsid w:val="0016394A"/>
    <w:rsid w:val="001662DC"/>
    <w:rsid w:val="001738CC"/>
    <w:rsid w:val="00173FCE"/>
    <w:rsid w:val="0017449F"/>
    <w:rsid w:val="00174810"/>
    <w:rsid w:val="00177A97"/>
    <w:rsid w:val="00181DAD"/>
    <w:rsid w:val="001821DF"/>
    <w:rsid w:val="00183BA1"/>
    <w:rsid w:val="0018458C"/>
    <w:rsid w:val="00194434"/>
    <w:rsid w:val="001A3666"/>
    <w:rsid w:val="001A4D55"/>
    <w:rsid w:val="001A50F3"/>
    <w:rsid w:val="001A5C28"/>
    <w:rsid w:val="001B104F"/>
    <w:rsid w:val="001B7F77"/>
    <w:rsid w:val="001C06AA"/>
    <w:rsid w:val="001D6D3E"/>
    <w:rsid w:val="001E12B3"/>
    <w:rsid w:val="001E3A95"/>
    <w:rsid w:val="001F2E0C"/>
    <w:rsid w:val="001F2EA9"/>
    <w:rsid w:val="001F50A7"/>
    <w:rsid w:val="00203625"/>
    <w:rsid w:val="002055CA"/>
    <w:rsid w:val="00213CDE"/>
    <w:rsid w:val="002176E2"/>
    <w:rsid w:val="00217913"/>
    <w:rsid w:val="00220BDD"/>
    <w:rsid w:val="00224FEB"/>
    <w:rsid w:val="002274E6"/>
    <w:rsid w:val="002278AB"/>
    <w:rsid w:val="002336ED"/>
    <w:rsid w:val="002341DD"/>
    <w:rsid w:val="00234680"/>
    <w:rsid w:val="00236678"/>
    <w:rsid w:val="002420D0"/>
    <w:rsid w:val="00242B82"/>
    <w:rsid w:val="00246CDE"/>
    <w:rsid w:val="0025045C"/>
    <w:rsid w:val="00252D6A"/>
    <w:rsid w:val="00254272"/>
    <w:rsid w:val="00270F64"/>
    <w:rsid w:val="002724F7"/>
    <w:rsid w:val="00272CCD"/>
    <w:rsid w:val="00274174"/>
    <w:rsid w:val="0027593A"/>
    <w:rsid w:val="00277713"/>
    <w:rsid w:val="00294874"/>
    <w:rsid w:val="00296687"/>
    <w:rsid w:val="002967E1"/>
    <w:rsid w:val="00296C2D"/>
    <w:rsid w:val="002A2C73"/>
    <w:rsid w:val="002A4997"/>
    <w:rsid w:val="002A50D0"/>
    <w:rsid w:val="002B0012"/>
    <w:rsid w:val="002B1FC7"/>
    <w:rsid w:val="002B43EB"/>
    <w:rsid w:val="002B7038"/>
    <w:rsid w:val="002B771E"/>
    <w:rsid w:val="002C28C1"/>
    <w:rsid w:val="002C5130"/>
    <w:rsid w:val="002C7947"/>
    <w:rsid w:val="002D06A3"/>
    <w:rsid w:val="002E0E0A"/>
    <w:rsid w:val="002E1F11"/>
    <w:rsid w:val="002F029B"/>
    <w:rsid w:val="002F2B1B"/>
    <w:rsid w:val="002F5897"/>
    <w:rsid w:val="002F6364"/>
    <w:rsid w:val="0030160C"/>
    <w:rsid w:val="003031D4"/>
    <w:rsid w:val="003044F5"/>
    <w:rsid w:val="00313A15"/>
    <w:rsid w:val="00313A24"/>
    <w:rsid w:val="00314E2B"/>
    <w:rsid w:val="00314E60"/>
    <w:rsid w:val="00315A07"/>
    <w:rsid w:val="00317EE6"/>
    <w:rsid w:val="0032001A"/>
    <w:rsid w:val="003208B4"/>
    <w:rsid w:val="003210EE"/>
    <w:rsid w:val="003212C0"/>
    <w:rsid w:val="00325A6D"/>
    <w:rsid w:val="00326A38"/>
    <w:rsid w:val="003310D1"/>
    <w:rsid w:val="00331C16"/>
    <w:rsid w:val="0033620B"/>
    <w:rsid w:val="00352DC6"/>
    <w:rsid w:val="00354486"/>
    <w:rsid w:val="003550E7"/>
    <w:rsid w:val="0036282C"/>
    <w:rsid w:val="00363351"/>
    <w:rsid w:val="003646DC"/>
    <w:rsid w:val="0037024B"/>
    <w:rsid w:val="00374865"/>
    <w:rsid w:val="00375489"/>
    <w:rsid w:val="00376A0D"/>
    <w:rsid w:val="003774F8"/>
    <w:rsid w:val="0038120C"/>
    <w:rsid w:val="00381297"/>
    <w:rsid w:val="00382A6E"/>
    <w:rsid w:val="00382D66"/>
    <w:rsid w:val="00384307"/>
    <w:rsid w:val="00394A8A"/>
    <w:rsid w:val="00396A57"/>
    <w:rsid w:val="00397AB3"/>
    <w:rsid w:val="003A045D"/>
    <w:rsid w:val="003A26AA"/>
    <w:rsid w:val="003A2C5B"/>
    <w:rsid w:val="003A5470"/>
    <w:rsid w:val="003A6389"/>
    <w:rsid w:val="003A671D"/>
    <w:rsid w:val="003B2F44"/>
    <w:rsid w:val="003B5C95"/>
    <w:rsid w:val="003B6EE5"/>
    <w:rsid w:val="003D0BED"/>
    <w:rsid w:val="003D0C5F"/>
    <w:rsid w:val="003D144E"/>
    <w:rsid w:val="003D3324"/>
    <w:rsid w:val="003D3568"/>
    <w:rsid w:val="003D36C9"/>
    <w:rsid w:val="003D52EF"/>
    <w:rsid w:val="003D63E4"/>
    <w:rsid w:val="003E508B"/>
    <w:rsid w:val="003E67AF"/>
    <w:rsid w:val="003F2447"/>
    <w:rsid w:val="003F3EF1"/>
    <w:rsid w:val="003F6477"/>
    <w:rsid w:val="00407446"/>
    <w:rsid w:val="00407E98"/>
    <w:rsid w:val="00420979"/>
    <w:rsid w:val="004240C8"/>
    <w:rsid w:val="0042713E"/>
    <w:rsid w:val="004322DB"/>
    <w:rsid w:val="00432E70"/>
    <w:rsid w:val="004338AC"/>
    <w:rsid w:val="004451D1"/>
    <w:rsid w:val="004575B2"/>
    <w:rsid w:val="00462267"/>
    <w:rsid w:val="00463974"/>
    <w:rsid w:val="00465F82"/>
    <w:rsid w:val="00476348"/>
    <w:rsid w:val="004821D6"/>
    <w:rsid w:val="004833B0"/>
    <w:rsid w:val="00493109"/>
    <w:rsid w:val="0049393B"/>
    <w:rsid w:val="00497621"/>
    <w:rsid w:val="004A1073"/>
    <w:rsid w:val="004A3036"/>
    <w:rsid w:val="004A7EA4"/>
    <w:rsid w:val="004B21C8"/>
    <w:rsid w:val="004B2414"/>
    <w:rsid w:val="004B549A"/>
    <w:rsid w:val="004B5660"/>
    <w:rsid w:val="004B57DF"/>
    <w:rsid w:val="004B7898"/>
    <w:rsid w:val="004B7E97"/>
    <w:rsid w:val="004C1214"/>
    <w:rsid w:val="004D1F7F"/>
    <w:rsid w:val="004D6E4D"/>
    <w:rsid w:val="004E1DF2"/>
    <w:rsid w:val="004F3E24"/>
    <w:rsid w:val="004F49C6"/>
    <w:rsid w:val="004F575A"/>
    <w:rsid w:val="004F5BD5"/>
    <w:rsid w:val="004F6167"/>
    <w:rsid w:val="00501EAA"/>
    <w:rsid w:val="00502CE4"/>
    <w:rsid w:val="005043EE"/>
    <w:rsid w:val="00505310"/>
    <w:rsid w:val="005054CF"/>
    <w:rsid w:val="005061FB"/>
    <w:rsid w:val="00507238"/>
    <w:rsid w:val="00511B34"/>
    <w:rsid w:val="00515446"/>
    <w:rsid w:val="00515742"/>
    <w:rsid w:val="0051789A"/>
    <w:rsid w:val="0052262A"/>
    <w:rsid w:val="00523BBA"/>
    <w:rsid w:val="00531D90"/>
    <w:rsid w:val="005373A8"/>
    <w:rsid w:val="00543B59"/>
    <w:rsid w:val="00543EB8"/>
    <w:rsid w:val="00550FF0"/>
    <w:rsid w:val="00551045"/>
    <w:rsid w:val="005515CE"/>
    <w:rsid w:val="00553ED9"/>
    <w:rsid w:val="00554C3A"/>
    <w:rsid w:val="00563C2C"/>
    <w:rsid w:val="00564045"/>
    <w:rsid w:val="005679E8"/>
    <w:rsid w:val="00580049"/>
    <w:rsid w:val="00580902"/>
    <w:rsid w:val="00583777"/>
    <w:rsid w:val="00587492"/>
    <w:rsid w:val="00590FD0"/>
    <w:rsid w:val="00591F82"/>
    <w:rsid w:val="005922AA"/>
    <w:rsid w:val="00595705"/>
    <w:rsid w:val="00596DFB"/>
    <w:rsid w:val="005A1253"/>
    <w:rsid w:val="005A196D"/>
    <w:rsid w:val="005A212E"/>
    <w:rsid w:val="005A3E1B"/>
    <w:rsid w:val="005A44D9"/>
    <w:rsid w:val="005A52AA"/>
    <w:rsid w:val="005A6EE0"/>
    <w:rsid w:val="005B204E"/>
    <w:rsid w:val="005B2603"/>
    <w:rsid w:val="005B62DD"/>
    <w:rsid w:val="005C2012"/>
    <w:rsid w:val="005C28BA"/>
    <w:rsid w:val="005C3F8B"/>
    <w:rsid w:val="005C4B01"/>
    <w:rsid w:val="005C5554"/>
    <w:rsid w:val="005D0582"/>
    <w:rsid w:val="005D0670"/>
    <w:rsid w:val="005D22E8"/>
    <w:rsid w:val="005D2F4C"/>
    <w:rsid w:val="005D36DA"/>
    <w:rsid w:val="005D3F59"/>
    <w:rsid w:val="005D568E"/>
    <w:rsid w:val="005D6599"/>
    <w:rsid w:val="005E1C7F"/>
    <w:rsid w:val="005E319F"/>
    <w:rsid w:val="005E4FAB"/>
    <w:rsid w:val="005F4A8F"/>
    <w:rsid w:val="005F7BF1"/>
    <w:rsid w:val="00603010"/>
    <w:rsid w:val="0061170B"/>
    <w:rsid w:val="00611A1D"/>
    <w:rsid w:val="00612D41"/>
    <w:rsid w:val="00616DF1"/>
    <w:rsid w:val="00622F4F"/>
    <w:rsid w:val="00631167"/>
    <w:rsid w:val="00635225"/>
    <w:rsid w:val="00636134"/>
    <w:rsid w:val="00641A99"/>
    <w:rsid w:val="0065326F"/>
    <w:rsid w:val="0065633C"/>
    <w:rsid w:val="00662B4B"/>
    <w:rsid w:val="00662E54"/>
    <w:rsid w:val="00666F85"/>
    <w:rsid w:val="00667338"/>
    <w:rsid w:val="00670B49"/>
    <w:rsid w:val="00673E8B"/>
    <w:rsid w:val="00674776"/>
    <w:rsid w:val="0067490C"/>
    <w:rsid w:val="00676FA3"/>
    <w:rsid w:val="00685C10"/>
    <w:rsid w:val="0069175D"/>
    <w:rsid w:val="00696F5A"/>
    <w:rsid w:val="006A0E35"/>
    <w:rsid w:val="006A317E"/>
    <w:rsid w:val="006A530C"/>
    <w:rsid w:val="006A6EB0"/>
    <w:rsid w:val="006A769A"/>
    <w:rsid w:val="006A7AB2"/>
    <w:rsid w:val="006B0EE1"/>
    <w:rsid w:val="006B31A2"/>
    <w:rsid w:val="006B3D79"/>
    <w:rsid w:val="006B6699"/>
    <w:rsid w:val="006C202B"/>
    <w:rsid w:val="006C3071"/>
    <w:rsid w:val="006C7521"/>
    <w:rsid w:val="006D0361"/>
    <w:rsid w:val="006D1087"/>
    <w:rsid w:val="006D23D7"/>
    <w:rsid w:val="006D5050"/>
    <w:rsid w:val="006D553C"/>
    <w:rsid w:val="006D6B14"/>
    <w:rsid w:val="006D7BCE"/>
    <w:rsid w:val="006F7F4E"/>
    <w:rsid w:val="00701307"/>
    <w:rsid w:val="00701D3E"/>
    <w:rsid w:val="0070207D"/>
    <w:rsid w:val="007042A3"/>
    <w:rsid w:val="00710DD3"/>
    <w:rsid w:val="00713EB5"/>
    <w:rsid w:val="0071443C"/>
    <w:rsid w:val="007168E4"/>
    <w:rsid w:val="0071758F"/>
    <w:rsid w:val="00723057"/>
    <w:rsid w:val="00734DD5"/>
    <w:rsid w:val="00740EE1"/>
    <w:rsid w:val="00746CDE"/>
    <w:rsid w:val="00747A1D"/>
    <w:rsid w:val="00747E7A"/>
    <w:rsid w:val="00750888"/>
    <w:rsid w:val="00752208"/>
    <w:rsid w:val="00753010"/>
    <w:rsid w:val="007612FC"/>
    <w:rsid w:val="00761AAF"/>
    <w:rsid w:val="00762BC3"/>
    <w:rsid w:val="00766A25"/>
    <w:rsid w:val="00766DDA"/>
    <w:rsid w:val="007706CF"/>
    <w:rsid w:val="007720BA"/>
    <w:rsid w:val="0077355A"/>
    <w:rsid w:val="007735CD"/>
    <w:rsid w:val="007803D6"/>
    <w:rsid w:val="00780A25"/>
    <w:rsid w:val="00782F6F"/>
    <w:rsid w:val="00785FB2"/>
    <w:rsid w:val="00790325"/>
    <w:rsid w:val="00793340"/>
    <w:rsid w:val="00793929"/>
    <w:rsid w:val="00794E02"/>
    <w:rsid w:val="007A171A"/>
    <w:rsid w:val="007A511C"/>
    <w:rsid w:val="007A5D1B"/>
    <w:rsid w:val="007A7C65"/>
    <w:rsid w:val="007B1FF1"/>
    <w:rsid w:val="007B3E8C"/>
    <w:rsid w:val="007B454F"/>
    <w:rsid w:val="007B694F"/>
    <w:rsid w:val="007C3317"/>
    <w:rsid w:val="007D1476"/>
    <w:rsid w:val="007D29F9"/>
    <w:rsid w:val="007D482C"/>
    <w:rsid w:val="007D5BE0"/>
    <w:rsid w:val="007F0AFC"/>
    <w:rsid w:val="007F0B45"/>
    <w:rsid w:val="007F1DAE"/>
    <w:rsid w:val="007F329F"/>
    <w:rsid w:val="007F52AA"/>
    <w:rsid w:val="007F6377"/>
    <w:rsid w:val="007F65FD"/>
    <w:rsid w:val="00801769"/>
    <w:rsid w:val="00801EE3"/>
    <w:rsid w:val="00804D21"/>
    <w:rsid w:val="00805E22"/>
    <w:rsid w:val="00805FFB"/>
    <w:rsid w:val="00807D16"/>
    <w:rsid w:val="00817327"/>
    <w:rsid w:val="00822106"/>
    <w:rsid w:val="008272AC"/>
    <w:rsid w:val="008302FD"/>
    <w:rsid w:val="008303DC"/>
    <w:rsid w:val="0083161C"/>
    <w:rsid w:val="00831772"/>
    <w:rsid w:val="00831B8E"/>
    <w:rsid w:val="00831C4D"/>
    <w:rsid w:val="008322AB"/>
    <w:rsid w:val="00834EED"/>
    <w:rsid w:val="008379D7"/>
    <w:rsid w:val="00840233"/>
    <w:rsid w:val="008438EB"/>
    <w:rsid w:val="00843941"/>
    <w:rsid w:val="00854416"/>
    <w:rsid w:val="00861954"/>
    <w:rsid w:val="00866819"/>
    <w:rsid w:val="00867113"/>
    <w:rsid w:val="00872FCC"/>
    <w:rsid w:val="00874DA0"/>
    <w:rsid w:val="00877426"/>
    <w:rsid w:val="00877E1F"/>
    <w:rsid w:val="008857F8"/>
    <w:rsid w:val="00890482"/>
    <w:rsid w:val="008925C8"/>
    <w:rsid w:val="00893643"/>
    <w:rsid w:val="0089542B"/>
    <w:rsid w:val="008A7A29"/>
    <w:rsid w:val="008B0097"/>
    <w:rsid w:val="008B095B"/>
    <w:rsid w:val="008B3084"/>
    <w:rsid w:val="008B33A3"/>
    <w:rsid w:val="008B3E21"/>
    <w:rsid w:val="008B4C8C"/>
    <w:rsid w:val="008B65E3"/>
    <w:rsid w:val="008B7582"/>
    <w:rsid w:val="008C0B5A"/>
    <w:rsid w:val="008C6D97"/>
    <w:rsid w:val="008D49F0"/>
    <w:rsid w:val="008E3330"/>
    <w:rsid w:val="008E463D"/>
    <w:rsid w:val="008E482A"/>
    <w:rsid w:val="008E5C50"/>
    <w:rsid w:val="008F4BDD"/>
    <w:rsid w:val="008F694B"/>
    <w:rsid w:val="008F7547"/>
    <w:rsid w:val="00900BB4"/>
    <w:rsid w:val="00911947"/>
    <w:rsid w:val="009138C1"/>
    <w:rsid w:val="0092363D"/>
    <w:rsid w:val="0093344A"/>
    <w:rsid w:val="0093397F"/>
    <w:rsid w:val="00935BCB"/>
    <w:rsid w:val="00940107"/>
    <w:rsid w:val="00942A5D"/>
    <w:rsid w:val="009455CD"/>
    <w:rsid w:val="009462B2"/>
    <w:rsid w:val="0094740B"/>
    <w:rsid w:val="00952668"/>
    <w:rsid w:val="00952D21"/>
    <w:rsid w:val="00955EB1"/>
    <w:rsid w:val="00957B66"/>
    <w:rsid w:val="0096561F"/>
    <w:rsid w:val="00966AF5"/>
    <w:rsid w:val="0098156B"/>
    <w:rsid w:val="00986C1B"/>
    <w:rsid w:val="00991309"/>
    <w:rsid w:val="0099402B"/>
    <w:rsid w:val="0099411B"/>
    <w:rsid w:val="0099431A"/>
    <w:rsid w:val="00997095"/>
    <w:rsid w:val="009A0110"/>
    <w:rsid w:val="009A4C88"/>
    <w:rsid w:val="009A68C2"/>
    <w:rsid w:val="009B00AF"/>
    <w:rsid w:val="009B2805"/>
    <w:rsid w:val="009B2958"/>
    <w:rsid w:val="009C1245"/>
    <w:rsid w:val="009C1994"/>
    <w:rsid w:val="009C4A1F"/>
    <w:rsid w:val="009C5AC6"/>
    <w:rsid w:val="009C5F34"/>
    <w:rsid w:val="009D085C"/>
    <w:rsid w:val="009D28E3"/>
    <w:rsid w:val="009D2BEB"/>
    <w:rsid w:val="009D5A07"/>
    <w:rsid w:val="009E3DF5"/>
    <w:rsid w:val="009E796F"/>
    <w:rsid w:val="009F2471"/>
    <w:rsid w:val="009F43FF"/>
    <w:rsid w:val="009F6D2F"/>
    <w:rsid w:val="00A00D41"/>
    <w:rsid w:val="00A023B0"/>
    <w:rsid w:val="00A03126"/>
    <w:rsid w:val="00A11709"/>
    <w:rsid w:val="00A138D3"/>
    <w:rsid w:val="00A2240B"/>
    <w:rsid w:val="00A228F4"/>
    <w:rsid w:val="00A24811"/>
    <w:rsid w:val="00A2493E"/>
    <w:rsid w:val="00A320FE"/>
    <w:rsid w:val="00A32C1F"/>
    <w:rsid w:val="00A4499F"/>
    <w:rsid w:val="00A47E8D"/>
    <w:rsid w:val="00A548C7"/>
    <w:rsid w:val="00A56AEA"/>
    <w:rsid w:val="00A61A74"/>
    <w:rsid w:val="00A7504B"/>
    <w:rsid w:val="00A804C0"/>
    <w:rsid w:val="00A81F29"/>
    <w:rsid w:val="00A85118"/>
    <w:rsid w:val="00A8531C"/>
    <w:rsid w:val="00A86ED0"/>
    <w:rsid w:val="00A91DDE"/>
    <w:rsid w:val="00A93D06"/>
    <w:rsid w:val="00AA088B"/>
    <w:rsid w:val="00AA0AB1"/>
    <w:rsid w:val="00AA3D26"/>
    <w:rsid w:val="00AA45BC"/>
    <w:rsid w:val="00AA5D01"/>
    <w:rsid w:val="00AA751D"/>
    <w:rsid w:val="00AA7D74"/>
    <w:rsid w:val="00AB4B54"/>
    <w:rsid w:val="00AB6D1E"/>
    <w:rsid w:val="00AC391E"/>
    <w:rsid w:val="00AC4C7A"/>
    <w:rsid w:val="00AC608F"/>
    <w:rsid w:val="00AD2105"/>
    <w:rsid w:val="00AD610E"/>
    <w:rsid w:val="00AE12E2"/>
    <w:rsid w:val="00AE2A81"/>
    <w:rsid w:val="00AE3ACE"/>
    <w:rsid w:val="00AE4C51"/>
    <w:rsid w:val="00AF053A"/>
    <w:rsid w:val="00AF0756"/>
    <w:rsid w:val="00AF372E"/>
    <w:rsid w:val="00AF546A"/>
    <w:rsid w:val="00AF6560"/>
    <w:rsid w:val="00B0212E"/>
    <w:rsid w:val="00B02ADB"/>
    <w:rsid w:val="00B07D7B"/>
    <w:rsid w:val="00B10D20"/>
    <w:rsid w:val="00B12344"/>
    <w:rsid w:val="00B13973"/>
    <w:rsid w:val="00B13CC5"/>
    <w:rsid w:val="00B27607"/>
    <w:rsid w:val="00B334D2"/>
    <w:rsid w:val="00B33E33"/>
    <w:rsid w:val="00B34970"/>
    <w:rsid w:val="00B402D5"/>
    <w:rsid w:val="00B50CA3"/>
    <w:rsid w:val="00B525E8"/>
    <w:rsid w:val="00B525EB"/>
    <w:rsid w:val="00B568AE"/>
    <w:rsid w:val="00B56EED"/>
    <w:rsid w:val="00B632EE"/>
    <w:rsid w:val="00B63C04"/>
    <w:rsid w:val="00B642FC"/>
    <w:rsid w:val="00B72A56"/>
    <w:rsid w:val="00B7373D"/>
    <w:rsid w:val="00B770C1"/>
    <w:rsid w:val="00B80070"/>
    <w:rsid w:val="00B821D9"/>
    <w:rsid w:val="00B825F5"/>
    <w:rsid w:val="00B82C3A"/>
    <w:rsid w:val="00B87AD1"/>
    <w:rsid w:val="00B936FA"/>
    <w:rsid w:val="00B9514F"/>
    <w:rsid w:val="00B957B1"/>
    <w:rsid w:val="00B97BCE"/>
    <w:rsid w:val="00BA1102"/>
    <w:rsid w:val="00BA5D85"/>
    <w:rsid w:val="00BA79E1"/>
    <w:rsid w:val="00BA7A57"/>
    <w:rsid w:val="00BA7D8B"/>
    <w:rsid w:val="00BB1923"/>
    <w:rsid w:val="00BB289F"/>
    <w:rsid w:val="00BB3472"/>
    <w:rsid w:val="00BB4F82"/>
    <w:rsid w:val="00BB79A1"/>
    <w:rsid w:val="00BB7F90"/>
    <w:rsid w:val="00BC0605"/>
    <w:rsid w:val="00BC1B7E"/>
    <w:rsid w:val="00BC2A39"/>
    <w:rsid w:val="00BC5BE6"/>
    <w:rsid w:val="00BC6F0B"/>
    <w:rsid w:val="00BD1163"/>
    <w:rsid w:val="00BD445C"/>
    <w:rsid w:val="00BE15C5"/>
    <w:rsid w:val="00BE230D"/>
    <w:rsid w:val="00BE2699"/>
    <w:rsid w:val="00BE308A"/>
    <w:rsid w:val="00BF2783"/>
    <w:rsid w:val="00BF39DD"/>
    <w:rsid w:val="00BF54D3"/>
    <w:rsid w:val="00BF7478"/>
    <w:rsid w:val="00C03DFE"/>
    <w:rsid w:val="00C0670C"/>
    <w:rsid w:val="00C11366"/>
    <w:rsid w:val="00C12053"/>
    <w:rsid w:val="00C140CF"/>
    <w:rsid w:val="00C15A7C"/>
    <w:rsid w:val="00C20334"/>
    <w:rsid w:val="00C224A2"/>
    <w:rsid w:val="00C2359D"/>
    <w:rsid w:val="00C3194C"/>
    <w:rsid w:val="00C330FF"/>
    <w:rsid w:val="00C43367"/>
    <w:rsid w:val="00C445E8"/>
    <w:rsid w:val="00C4505A"/>
    <w:rsid w:val="00C53B8D"/>
    <w:rsid w:val="00C5546A"/>
    <w:rsid w:val="00C63A16"/>
    <w:rsid w:val="00C65DE0"/>
    <w:rsid w:val="00C74AEA"/>
    <w:rsid w:val="00C772BF"/>
    <w:rsid w:val="00C7730B"/>
    <w:rsid w:val="00C82A5C"/>
    <w:rsid w:val="00C87C1C"/>
    <w:rsid w:val="00C90ABA"/>
    <w:rsid w:val="00C9372F"/>
    <w:rsid w:val="00C9487F"/>
    <w:rsid w:val="00C95307"/>
    <w:rsid w:val="00CA26E5"/>
    <w:rsid w:val="00CA3705"/>
    <w:rsid w:val="00CA63BF"/>
    <w:rsid w:val="00CB103F"/>
    <w:rsid w:val="00CB16EA"/>
    <w:rsid w:val="00CB24CD"/>
    <w:rsid w:val="00CB25BD"/>
    <w:rsid w:val="00CB339F"/>
    <w:rsid w:val="00CB49FA"/>
    <w:rsid w:val="00CC0980"/>
    <w:rsid w:val="00CC382C"/>
    <w:rsid w:val="00CC4617"/>
    <w:rsid w:val="00CC5337"/>
    <w:rsid w:val="00CD4AF8"/>
    <w:rsid w:val="00CD5D2B"/>
    <w:rsid w:val="00CD6DDE"/>
    <w:rsid w:val="00CD7DE8"/>
    <w:rsid w:val="00CE17D2"/>
    <w:rsid w:val="00CE3FA2"/>
    <w:rsid w:val="00CE4119"/>
    <w:rsid w:val="00CE6833"/>
    <w:rsid w:val="00CF05AF"/>
    <w:rsid w:val="00CF19FC"/>
    <w:rsid w:val="00CF4AD2"/>
    <w:rsid w:val="00D00BE1"/>
    <w:rsid w:val="00D01963"/>
    <w:rsid w:val="00D03E39"/>
    <w:rsid w:val="00D05802"/>
    <w:rsid w:val="00D05D9B"/>
    <w:rsid w:val="00D0602B"/>
    <w:rsid w:val="00D10130"/>
    <w:rsid w:val="00D10C5C"/>
    <w:rsid w:val="00D1560E"/>
    <w:rsid w:val="00D20DF1"/>
    <w:rsid w:val="00D22301"/>
    <w:rsid w:val="00D22C34"/>
    <w:rsid w:val="00D235A7"/>
    <w:rsid w:val="00D316CC"/>
    <w:rsid w:val="00D31BE1"/>
    <w:rsid w:val="00D36320"/>
    <w:rsid w:val="00D41E86"/>
    <w:rsid w:val="00D41FD8"/>
    <w:rsid w:val="00D42951"/>
    <w:rsid w:val="00D45398"/>
    <w:rsid w:val="00D46F7C"/>
    <w:rsid w:val="00D47EC8"/>
    <w:rsid w:val="00D5254C"/>
    <w:rsid w:val="00D55C18"/>
    <w:rsid w:val="00D6002C"/>
    <w:rsid w:val="00D70CF0"/>
    <w:rsid w:val="00D71FE1"/>
    <w:rsid w:val="00D760F3"/>
    <w:rsid w:val="00D7792A"/>
    <w:rsid w:val="00D77B0E"/>
    <w:rsid w:val="00D902FC"/>
    <w:rsid w:val="00D91455"/>
    <w:rsid w:val="00D95BE9"/>
    <w:rsid w:val="00D96BF6"/>
    <w:rsid w:val="00DA0DDB"/>
    <w:rsid w:val="00DA33C8"/>
    <w:rsid w:val="00DA5842"/>
    <w:rsid w:val="00DA6ED2"/>
    <w:rsid w:val="00DA7875"/>
    <w:rsid w:val="00DB22FA"/>
    <w:rsid w:val="00DB35E1"/>
    <w:rsid w:val="00DC2DF3"/>
    <w:rsid w:val="00DC4664"/>
    <w:rsid w:val="00DC4D54"/>
    <w:rsid w:val="00DD0371"/>
    <w:rsid w:val="00DD1931"/>
    <w:rsid w:val="00DD22EF"/>
    <w:rsid w:val="00DE4951"/>
    <w:rsid w:val="00DF3D86"/>
    <w:rsid w:val="00DF55F9"/>
    <w:rsid w:val="00E006AD"/>
    <w:rsid w:val="00E0178D"/>
    <w:rsid w:val="00E04894"/>
    <w:rsid w:val="00E05D97"/>
    <w:rsid w:val="00E12C07"/>
    <w:rsid w:val="00E12D90"/>
    <w:rsid w:val="00E14CB7"/>
    <w:rsid w:val="00E1533E"/>
    <w:rsid w:val="00E179ED"/>
    <w:rsid w:val="00E17CC4"/>
    <w:rsid w:val="00E215E4"/>
    <w:rsid w:val="00E2465F"/>
    <w:rsid w:val="00E27DE8"/>
    <w:rsid w:val="00E31C3B"/>
    <w:rsid w:val="00E40B55"/>
    <w:rsid w:val="00E41816"/>
    <w:rsid w:val="00E428BA"/>
    <w:rsid w:val="00E5047A"/>
    <w:rsid w:val="00E50DAA"/>
    <w:rsid w:val="00E562C2"/>
    <w:rsid w:val="00E56EBA"/>
    <w:rsid w:val="00E57584"/>
    <w:rsid w:val="00E609E0"/>
    <w:rsid w:val="00E645C7"/>
    <w:rsid w:val="00E7021C"/>
    <w:rsid w:val="00E775BD"/>
    <w:rsid w:val="00E77EFD"/>
    <w:rsid w:val="00E85C9B"/>
    <w:rsid w:val="00E92292"/>
    <w:rsid w:val="00E92D0D"/>
    <w:rsid w:val="00E96774"/>
    <w:rsid w:val="00EA4FD6"/>
    <w:rsid w:val="00EA641F"/>
    <w:rsid w:val="00EB0396"/>
    <w:rsid w:val="00EB5A35"/>
    <w:rsid w:val="00EB76FC"/>
    <w:rsid w:val="00EC62AD"/>
    <w:rsid w:val="00ED13B2"/>
    <w:rsid w:val="00ED2E75"/>
    <w:rsid w:val="00ED56B2"/>
    <w:rsid w:val="00ED5BAB"/>
    <w:rsid w:val="00ED6081"/>
    <w:rsid w:val="00EE0A4F"/>
    <w:rsid w:val="00EE0E95"/>
    <w:rsid w:val="00EE37AB"/>
    <w:rsid w:val="00EE4E01"/>
    <w:rsid w:val="00EF07AF"/>
    <w:rsid w:val="00F00704"/>
    <w:rsid w:val="00F0242E"/>
    <w:rsid w:val="00F048A7"/>
    <w:rsid w:val="00F161BC"/>
    <w:rsid w:val="00F17AA3"/>
    <w:rsid w:val="00F25B5F"/>
    <w:rsid w:val="00F2651C"/>
    <w:rsid w:val="00F26A32"/>
    <w:rsid w:val="00F3112C"/>
    <w:rsid w:val="00F326B7"/>
    <w:rsid w:val="00F335EE"/>
    <w:rsid w:val="00F37E46"/>
    <w:rsid w:val="00F4248E"/>
    <w:rsid w:val="00F44948"/>
    <w:rsid w:val="00F4743E"/>
    <w:rsid w:val="00F47670"/>
    <w:rsid w:val="00F47B78"/>
    <w:rsid w:val="00F55F54"/>
    <w:rsid w:val="00F62A95"/>
    <w:rsid w:val="00F65E4A"/>
    <w:rsid w:val="00F72BFB"/>
    <w:rsid w:val="00F73319"/>
    <w:rsid w:val="00F76653"/>
    <w:rsid w:val="00F81B81"/>
    <w:rsid w:val="00F932C5"/>
    <w:rsid w:val="00F93F25"/>
    <w:rsid w:val="00FA05C9"/>
    <w:rsid w:val="00FA2076"/>
    <w:rsid w:val="00FB0919"/>
    <w:rsid w:val="00FB5059"/>
    <w:rsid w:val="00FC1828"/>
    <w:rsid w:val="00FC1CD8"/>
    <w:rsid w:val="00FC2885"/>
    <w:rsid w:val="00FC39A5"/>
    <w:rsid w:val="00FC6D35"/>
    <w:rsid w:val="00FD19CE"/>
    <w:rsid w:val="00FD458B"/>
    <w:rsid w:val="00FD4682"/>
    <w:rsid w:val="00FE129B"/>
    <w:rsid w:val="00FE3D8B"/>
    <w:rsid w:val="00FF21E2"/>
    <w:rsid w:val="00FF2386"/>
    <w:rsid w:val="00FF2D17"/>
    <w:rsid w:val="00FF37CB"/>
    <w:rsid w:val="00FF6D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163"/>
    <o:shapelayout v:ext="edit">
      <o:idmap v:ext="edit" data="2"/>
    </o:shapelayout>
  </w:shapeDefaults>
  <w:decimalSymbol w:val=","/>
  <w:listSeparator w:val=";"/>
  <w14:docId w14:val="3A3CBE17"/>
  <w15:chartTrackingRefBased/>
  <w15:docId w15:val="{F29C58A2-6B34-4E0A-9BB4-3BC2658814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unhideWhenUsed="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uiPriority="51"/>
    <w:lsdException w:name="Smart Hyperlink" w:uiPriority="52"/>
    <w:lsdException w:name="Hashtag" w:uiPriority="46"/>
    <w:lsdException w:name="Unresolved Mention" w:uiPriority="47"/>
    <w:lsdException w:name="Smart Link" w:uiPriority="48"/>
  </w:latentStyles>
  <w:style w:type="paragraph" w:default="1" w:styleId="Normal">
    <w:name w:val="Normal"/>
    <w:aliases w:val="Obican tekst"/>
    <w:qFormat/>
    <w:rsid w:val="00D1560E"/>
    <w:pPr>
      <w:spacing w:before="120" w:after="120"/>
    </w:pPr>
    <w:rPr>
      <w:rFonts w:ascii="Arial" w:hAnsi="Arial"/>
      <w:sz w:val="24"/>
      <w:szCs w:val="24"/>
      <w:lang w:val="hr-HR" w:eastAsia="hr-HR"/>
    </w:rPr>
  </w:style>
  <w:style w:type="paragraph" w:styleId="Heading1">
    <w:name w:val="heading 1"/>
    <w:basedOn w:val="Normal"/>
    <w:next w:val="Normal"/>
    <w:link w:val="Heading1Char"/>
    <w:qFormat/>
    <w:rsid w:val="003031D4"/>
    <w:pPr>
      <w:pageBreakBefore/>
      <w:numPr>
        <w:numId w:val="36"/>
      </w:numPr>
      <w:spacing w:before="240" w:after="360"/>
      <w:outlineLvl w:val="0"/>
    </w:pPr>
    <w:rPr>
      <w:b/>
      <w:bCs/>
      <w:sz w:val="30"/>
    </w:rPr>
  </w:style>
  <w:style w:type="paragraph" w:styleId="Heading2">
    <w:name w:val="heading 2"/>
    <w:basedOn w:val="Normal"/>
    <w:next w:val="Normal"/>
    <w:link w:val="Heading2Char"/>
    <w:autoRedefine/>
    <w:qFormat/>
    <w:rsid w:val="00B27607"/>
    <w:pPr>
      <w:keepNext/>
      <w:spacing w:before="400" w:after="240"/>
      <w:ind w:left="578" w:hanging="578"/>
      <w:jc w:val="both"/>
      <w:outlineLvl w:val="1"/>
    </w:pPr>
    <w:rPr>
      <w:rFonts w:cs="Arial"/>
      <w:b/>
      <w:bCs/>
      <w:iCs/>
      <w:sz w:val="28"/>
      <w:szCs w:val="28"/>
    </w:rPr>
  </w:style>
  <w:style w:type="paragraph" w:styleId="Heading3">
    <w:name w:val="heading 3"/>
    <w:basedOn w:val="Normal"/>
    <w:next w:val="Normal"/>
    <w:link w:val="Heading3Char"/>
    <w:autoRedefine/>
    <w:qFormat/>
    <w:rsid w:val="003031D4"/>
    <w:pPr>
      <w:keepNext/>
      <w:spacing w:before="360" w:after="180"/>
      <w:outlineLvl w:val="2"/>
    </w:pPr>
    <w:rPr>
      <w:rFonts w:cs="Arial"/>
      <w:b/>
      <w:bCs/>
      <w:sz w:val="26"/>
      <w:lang w:eastAsia="en-US"/>
    </w:rPr>
  </w:style>
  <w:style w:type="paragraph" w:styleId="Heading4">
    <w:name w:val="heading 4"/>
    <w:basedOn w:val="Normal"/>
    <w:next w:val="Normal"/>
    <w:link w:val="Heading4Char"/>
    <w:qFormat/>
    <w:rsid w:val="00952668"/>
    <w:pPr>
      <w:spacing w:before="240"/>
      <w:outlineLvl w:val="3"/>
    </w:pPr>
    <w:rPr>
      <w:b/>
      <w:bCs/>
      <w:lang w:val="en-US" w:eastAsia="en-US"/>
    </w:rPr>
  </w:style>
  <w:style w:type="paragraph" w:styleId="Heading5">
    <w:name w:val="heading 5"/>
    <w:basedOn w:val="Normal"/>
    <w:next w:val="Normal"/>
    <w:link w:val="Heading5Char"/>
    <w:qFormat/>
    <w:rsid w:val="008B4C8C"/>
    <w:pPr>
      <w:numPr>
        <w:ilvl w:val="4"/>
        <w:numId w:val="36"/>
      </w:numPr>
      <w:spacing w:before="240" w:after="60"/>
      <w:outlineLvl w:val="4"/>
    </w:pPr>
    <w:rPr>
      <w:bCs/>
      <w:iCs/>
      <w:szCs w:val="26"/>
    </w:rPr>
  </w:style>
  <w:style w:type="paragraph" w:styleId="Heading6">
    <w:name w:val="heading 6"/>
    <w:basedOn w:val="Normal"/>
    <w:next w:val="Normal"/>
    <w:qFormat/>
    <w:rsid w:val="008B4C8C"/>
    <w:pPr>
      <w:numPr>
        <w:ilvl w:val="5"/>
        <w:numId w:val="36"/>
      </w:numPr>
      <w:spacing w:before="240" w:after="60"/>
      <w:outlineLvl w:val="5"/>
    </w:pPr>
    <w:rPr>
      <w:bCs/>
      <w:i/>
      <w:szCs w:val="22"/>
    </w:rPr>
  </w:style>
  <w:style w:type="paragraph" w:styleId="Heading7">
    <w:name w:val="heading 7"/>
    <w:basedOn w:val="Normal"/>
    <w:next w:val="Normal"/>
    <w:qFormat/>
    <w:rsid w:val="008B4C8C"/>
    <w:pPr>
      <w:numPr>
        <w:ilvl w:val="6"/>
        <w:numId w:val="36"/>
      </w:numPr>
      <w:spacing w:before="240" w:after="60"/>
      <w:outlineLvl w:val="6"/>
    </w:pPr>
  </w:style>
  <w:style w:type="paragraph" w:styleId="Heading8">
    <w:name w:val="heading 8"/>
    <w:basedOn w:val="Normal"/>
    <w:next w:val="Normal"/>
    <w:qFormat/>
    <w:rsid w:val="008B4C8C"/>
    <w:pPr>
      <w:numPr>
        <w:ilvl w:val="7"/>
        <w:numId w:val="36"/>
      </w:numPr>
      <w:spacing w:before="240" w:after="60"/>
      <w:outlineLvl w:val="7"/>
    </w:pPr>
    <w:rPr>
      <w:i/>
      <w:iCs/>
    </w:rPr>
  </w:style>
  <w:style w:type="paragraph" w:styleId="Heading9">
    <w:name w:val="heading 9"/>
    <w:basedOn w:val="Normal"/>
    <w:next w:val="Normal"/>
    <w:qFormat/>
    <w:rsid w:val="008B4C8C"/>
    <w:pPr>
      <w:numPr>
        <w:ilvl w:val="8"/>
        <w:numId w:val="36"/>
      </w:numPr>
      <w:spacing w:before="240" w:after="60"/>
      <w:outlineLvl w:val="8"/>
    </w:pPr>
    <w:rPr>
      <w:rFonts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kod">
    <w:name w:val="kod"/>
    <w:basedOn w:val="Normal"/>
    <w:rsid w:val="00B87AD1"/>
    <w:pPr>
      <w:spacing w:before="240" w:after="240"/>
      <w:ind w:left="708"/>
    </w:pPr>
    <w:rPr>
      <w:rFonts w:ascii="Courier New" w:hAnsi="Courier New"/>
      <w:sz w:val="22"/>
    </w:rPr>
  </w:style>
  <w:style w:type="paragraph" w:customStyle="1" w:styleId="Naslovtablice">
    <w:name w:val="Naslov tablice"/>
    <w:basedOn w:val="Normal"/>
    <w:next w:val="Normal"/>
    <w:autoRedefine/>
    <w:rsid w:val="005B2603"/>
    <w:pPr>
      <w:spacing w:before="240" w:after="240"/>
      <w:jc w:val="center"/>
    </w:pPr>
    <w:rPr>
      <w:rFonts w:cs="Arial"/>
      <w:i/>
    </w:rPr>
  </w:style>
  <w:style w:type="paragraph" w:styleId="Caption">
    <w:name w:val="caption"/>
    <w:basedOn w:val="Normal"/>
    <w:next w:val="Normal"/>
    <w:autoRedefine/>
    <w:qFormat/>
    <w:rsid w:val="00505310"/>
    <w:pPr>
      <w:spacing w:before="240"/>
      <w:jc w:val="center"/>
    </w:pPr>
    <w:rPr>
      <w:bCs/>
      <w:iCs/>
      <w:noProof/>
      <w:sz w:val="22"/>
      <w:szCs w:val="18"/>
    </w:rPr>
  </w:style>
  <w:style w:type="paragraph" w:customStyle="1" w:styleId="Slika">
    <w:name w:val="Slika"/>
    <w:basedOn w:val="Normal"/>
    <w:next w:val="Naslovslike"/>
    <w:autoRedefine/>
    <w:rsid w:val="00420979"/>
    <w:pPr>
      <w:spacing w:before="240" w:after="240"/>
      <w:jc w:val="center"/>
    </w:pPr>
    <w:rPr>
      <w:noProof/>
      <w:sz w:val="22"/>
    </w:rPr>
  </w:style>
  <w:style w:type="paragraph" w:customStyle="1" w:styleId="Mjestoidatum">
    <w:name w:val="Mjesto i datum"/>
    <w:basedOn w:val="Normal"/>
    <w:link w:val="MjestoidatumChar"/>
    <w:rsid w:val="009138C1"/>
    <w:pPr>
      <w:jc w:val="center"/>
    </w:pPr>
    <w:rPr>
      <w:sz w:val="28"/>
    </w:rPr>
  </w:style>
  <w:style w:type="paragraph" w:styleId="TOC1">
    <w:name w:val="toc 1"/>
    <w:basedOn w:val="Normal"/>
    <w:next w:val="Normal"/>
    <w:autoRedefine/>
    <w:uiPriority w:val="39"/>
    <w:rsid w:val="00B27607"/>
    <w:pPr>
      <w:tabs>
        <w:tab w:val="left" w:pos="480"/>
        <w:tab w:val="right" w:leader="dot" w:pos="9060"/>
      </w:tabs>
      <w:spacing w:before="240"/>
    </w:pPr>
    <w:rPr>
      <w:rFonts w:cs="Arial"/>
      <w:noProof/>
      <w:szCs w:val="28"/>
    </w:rPr>
  </w:style>
  <w:style w:type="paragraph" w:styleId="TOC2">
    <w:name w:val="toc 2"/>
    <w:basedOn w:val="Normal"/>
    <w:next w:val="Normal"/>
    <w:autoRedefine/>
    <w:uiPriority w:val="39"/>
    <w:rsid w:val="00ED5BAB"/>
    <w:pPr>
      <w:tabs>
        <w:tab w:val="left" w:pos="960"/>
        <w:tab w:val="right" w:leader="dot" w:pos="9060"/>
      </w:tabs>
      <w:ind w:left="240"/>
    </w:pPr>
    <w:rPr>
      <w:rFonts w:cs="Arial"/>
      <w:noProof/>
    </w:rPr>
  </w:style>
  <w:style w:type="paragraph" w:styleId="TOC3">
    <w:name w:val="toc 3"/>
    <w:basedOn w:val="Normal"/>
    <w:next w:val="Normal"/>
    <w:autoRedefine/>
    <w:uiPriority w:val="39"/>
    <w:rsid w:val="00ED5BAB"/>
    <w:pPr>
      <w:tabs>
        <w:tab w:val="left" w:pos="1440"/>
        <w:tab w:val="right" w:leader="dot" w:pos="9060"/>
      </w:tabs>
      <w:ind w:left="480"/>
    </w:pPr>
    <w:rPr>
      <w:rFonts w:cs="Arial"/>
      <w:noProof/>
      <w:sz w:val="22"/>
      <w:szCs w:val="22"/>
    </w:rPr>
  </w:style>
  <w:style w:type="paragraph" w:customStyle="1" w:styleId="Naslovslike">
    <w:name w:val="Naslov slike"/>
    <w:basedOn w:val="Normal"/>
    <w:next w:val="Normal"/>
    <w:rsid w:val="00B87AD1"/>
    <w:pPr>
      <w:spacing w:before="240" w:after="240"/>
      <w:jc w:val="center"/>
    </w:pPr>
    <w:rPr>
      <w:rFonts w:cs="Arial"/>
      <w:i/>
      <w:noProof/>
      <w:szCs w:val="22"/>
    </w:rPr>
  </w:style>
  <w:style w:type="character" w:customStyle="1" w:styleId="MjestoidatumChar">
    <w:name w:val="Mjesto i datum Char"/>
    <w:link w:val="Mjestoidatum"/>
    <w:rsid w:val="009138C1"/>
    <w:rPr>
      <w:rFonts w:ascii="Arial" w:hAnsi="Arial"/>
      <w:sz w:val="28"/>
      <w:szCs w:val="24"/>
      <w:lang w:val="hr-HR" w:eastAsia="hr-HR" w:bidi="ar-SA"/>
    </w:rPr>
  </w:style>
  <w:style w:type="character" w:customStyle="1" w:styleId="hiperlink">
    <w:name w:val="hiperlink"/>
    <w:rsid w:val="005B2603"/>
    <w:rPr>
      <w:rFonts w:ascii="Arial" w:hAnsi="Arial"/>
      <w:color w:val="0000FF"/>
      <w:sz w:val="22"/>
      <w:u w:val="single"/>
      <w:lang w:val="hr-HR"/>
    </w:rPr>
  </w:style>
  <w:style w:type="paragraph" w:customStyle="1" w:styleId="Autordokumenta">
    <w:name w:val="Autor dokumenta"/>
    <w:basedOn w:val="Normal"/>
    <w:next w:val="Heading1"/>
    <w:autoRedefine/>
    <w:rsid w:val="009138C1"/>
    <w:pPr>
      <w:spacing w:before="240" w:after="240"/>
      <w:jc w:val="center"/>
    </w:pPr>
    <w:rPr>
      <w:bCs/>
      <w:i/>
    </w:rPr>
  </w:style>
  <w:style w:type="paragraph" w:customStyle="1" w:styleId="Naslovdokumenta">
    <w:name w:val="Naslov dokumenta"/>
    <w:basedOn w:val="Normal"/>
    <w:next w:val="Autordokumenta"/>
    <w:rsid w:val="005B2603"/>
    <w:pPr>
      <w:spacing w:before="240" w:after="240"/>
      <w:jc w:val="center"/>
    </w:pPr>
    <w:rPr>
      <w:b/>
      <w:sz w:val="36"/>
    </w:rPr>
  </w:style>
  <w:style w:type="character" w:styleId="Hyperlink">
    <w:name w:val="Hyperlink"/>
    <w:uiPriority w:val="99"/>
    <w:rsid w:val="00750888"/>
    <w:rPr>
      <w:color w:val="0000FF"/>
      <w:u w:val="single"/>
    </w:rPr>
  </w:style>
  <w:style w:type="paragraph" w:styleId="Header">
    <w:name w:val="header"/>
    <w:basedOn w:val="Normal"/>
    <w:rsid w:val="00F73319"/>
    <w:pPr>
      <w:tabs>
        <w:tab w:val="center" w:pos="4703"/>
        <w:tab w:val="right" w:pos="9406"/>
      </w:tabs>
    </w:pPr>
  </w:style>
  <w:style w:type="paragraph" w:styleId="Footer">
    <w:name w:val="footer"/>
    <w:basedOn w:val="Normal"/>
    <w:rsid w:val="00F73319"/>
    <w:pPr>
      <w:tabs>
        <w:tab w:val="center" w:pos="4703"/>
        <w:tab w:val="right" w:pos="9406"/>
      </w:tabs>
    </w:pPr>
  </w:style>
  <w:style w:type="character" w:styleId="PageNumber">
    <w:name w:val="page number"/>
    <w:basedOn w:val="DefaultParagraphFont"/>
    <w:rsid w:val="00F73319"/>
  </w:style>
  <w:style w:type="paragraph" w:styleId="BalloonText">
    <w:name w:val="Balloon Text"/>
    <w:basedOn w:val="Normal"/>
    <w:semiHidden/>
    <w:rsid w:val="001F2E0C"/>
    <w:rPr>
      <w:rFonts w:ascii="Tahoma" w:hAnsi="Tahoma" w:cs="Tahoma"/>
      <w:sz w:val="16"/>
      <w:szCs w:val="16"/>
    </w:rPr>
  </w:style>
  <w:style w:type="paragraph" w:styleId="DocumentMap">
    <w:name w:val="Document Map"/>
    <w:basedOn w:val="Normal"/>
    <w:link w:val="DocumentMapChar"/>
    <w:rsid w:val="00CD5D2B"/>
    <w:rPr>
      <w:rFonts w:ascii="Times New Roman" w:hAnsi="Times New Roman"/>
    </w:rPr>
  </w:style>
  <w:style w:type="character" w:customStyle="1" w:styleId="DocumentMapChar">
    <w:name w:val="Document Map Char"/>
    <w:link w:val="DocumentMap"/>
    <w:rsid w:val="00CD5D2B"/>
    <w:rPr>
      <w:sz w:val="24"/>
      <w:szCs w:val="24"/>
      <w:lang w:val="hr-HR" w:eastAsia="hr-HR"/>
    </w:rPr>
  </w:style>
  <w:style w:type="character" w:styleId="UnresolvedMention">
    <w:name w:val="Unresolved Mention"/>
    <w:uiPriority w:val="47"/>
    <w:rsid w:val="00AA5D01"/>
    <w:rPr>
      <w:color w:val="605E5C"/>
      <w:shd w:val="clear" w:color="auto" w:fill="E1DFDD"/>
    </w:rPr>
  </w:style>
  <w:style w:type="paragraph" w:styleId="ListParagraph">
    <w:name w:val="List Paragraph"/>
    <w:basedOn w:val="Normal"/>
    <w:uiPriority w:val="72"/>
    <w:qFormat/>
    <w:rsid w:val="00986C1B"/>
    <w:pPr>
      <w:ind w:left="720"/>
    </w:pPr>
  </w:style>
  <w:style w:type="character" w:styleId="Strong">
    <w:name w:val="Strong"/>
    <w:uiPriority w:val="22"/>
    <w:qFormat/>
    <w:rsid w:val="00986C1B"/>
    <w:rPr>
      <w:b/>
      <w:bCs/>
    </w:rPr>
  </w:style>
  <w:style w:type="paragraph" w:styleId="Subtitle">
    <w:name w:val="Subtitle"/>
    <w:basedOn w:val="Normal"/>
    <w:next w:val="Normal"/>
    <w:link w:val="SubtitleChar"/>
    <w:qFormat/>
    <w:rsid w:val="004F3E24"/>
    <w:pPr>
      <w:spacing w:after="60"/>
      <w:jc w:val="center"/>
      <w:outlineLvl w:val="1"/>
    </w:pPr>
    <w:rPr>
      <w:rFonts w:ascii="Aptos Display" w:hAnsi="Aptos Display"/>
    </w:rPr>
  </w:style>
  <w:style w:type="character" w:customStyle="1" w:styleId="SubtitleChar">
    <w:name w:val="Subtitle Char"/>
    <w:link w:val="Subtitle"/>
    <w:rsid w:val="004F3E24"/>
    <w:rPr>
      <w:rFonts w:ascii="Aptos Display" w:eastAsia="Times New Roman" w:hAnsi="Aptos Display" w:cs="Times New Roman"/>
      <w:sz w:val="24"/>
      <w:szCs w:val="24"/>
      <w:lang w:val="hr-HR" w:eastAsia="hr-HR"/>
    </w:rPr>
  </w:style>
  <w:style w:type="paragraph" w:styleId="Quote">
    <w:name w:val="Quote"/>
    <w:basedOn w:val="Normal"/>
    <w:next w:val="Normal"/>
    <w:link w:val="QuoteChar"/>
    <w:uiPriority w:val="73"/>
    <w:qFormat/>
    <w:rsid w:val="004F3E24"/>
    <w:pPr>
      <w:spacing w:before="200" w:after="160"/>
      <w:ind w:left="864" w:right="864"/>
      <w:jc w:val="center"/>
    </w:pPr>
    <w:rPr>
      <w:i/>
      <w:iCs/>
      <w:color w:val="404040"/>
    </w:rPr>
  </w:style>
  <w:style w:type="character" w:customStyle="1" w:styleId="QuoteChar">
    <w:name w:val="Quote Char"/>
    <w:link w:val="Quote"/>
    <w:uiPriority w:val="73"/>
    <w:rsid w:val="004F3E24"/>
    <w:rPr>
      <w:rFonts w:ascii="Arial" w:hAnsi="Arial"/>
      <w:i/>
      <w:iCs/>
      <w:color w:val="404040"/>
      <w:sz w:val="24"/>
      <w:szCs w:val="24"/>
      <w:lang w:val="hr-HR" w:eastAsia="hr-HR"/>
    </w:rPr>
  </w:style>
  <w:style w:type="character" w:customStyle="1" w:styleId="Heading4Char">
    <w:name w:val="Heading 4 Char"/>
    <w:link w:val="Heading4"/>
    <w:rsid w:val="00952668"/>
    <w:rPr>
      <w:rFonts w:ascii="Arial" w:hAnsi="Arial"/>
      <w:b/>
      <w:bCs/>
      <w:sz w:val="24"/>
      <w:szCs w:val="24"/>
    </w:rPr>
  </w:style>
  <w:style w:type="character" w:customStyle="1" w:styleId="Heading5Char">
    <w:name w:val="Heading 5 Char"/>
    <w:link w:val="Heading5"/>
    <w:rsid w:val="0098156B"/>
    <w:rPr>
      <w:rFonts w:ascii="Arial" w:hAnsi="Arial"/>
      <w:bCs/>
      <w:iCs/>
      <w:sz w:val="24"/>
      <w:szCs w:val="26"/>
      <w:lang w:val="hr-HR" w:eastAsia="hr-HR"/>
    </w:rPr>
  </w:style>
  <w:style w:type="character" w:customStyle="1" w:styleId="Heading2Char">
    <w:name w:val="Heading 2 Char"/>
    <w:link w:val="Heading2"/>
    <w:rsid w:val="00B27607"/>
    <w:rPr>
      <w:rFonts w:ascii="Arial" w:hAnsi="Arial" w:cs="Arial"/>
      <w:b/>
      <w:bCs/>
      <w:iCs/>
      <w:sz w:val="28"/>
      <w:szCs w:val="28"/>
      <w:lang w:val="hr-HR" w:eastAsia="hr-HR"/>
    </w:rPr>
  </w:style>
  <w:style w:type="character" w:customStyle="1" w:styleId="Heading3Char">
    <w:name w:val="Heading 3 Char"/>
    <w:link w:val="Heading3"/>
    <w:rsid w:val="003031D4"/>
    <w:rPr>
      <w:rFonts w:ascii="Arial" w:hAnsi="Arial" w:cs="Arial"/>
      <w:b/>
      <w:bCs/>
      <w:sz w:val="26"/>
      <w:szCs w:val="24"/>
      <w:lang w:val="hr-HR"/>
    </w:rPr>
  </w:style>
  <w:style w:type="character" w:styleId="FollowedHyperlink">
    <w:name w:val="FollowedHyperlink"/>
    <w:rsid w:val="009D085C"/>
    <w:rPr>
      <w:color w:val="96607D"/>
      <w:u w:val="single"/>
    </w:rPr>
  </w:style>
  <w:style w:type="character" w:customStyle="1" w:styleId="Heading1Char">
    <w:name w:val="Heading 1 Char"/>
    <w:link w:val="Heading1"/>
    <w:rsid w:val="003031D4"/>
    <w:rPr>
      <w:rFonts w:ascii="Arial" w:hAnsi="Arial"/>
      <w:b/>
      <w:bCs/>
      <w:sz w:val="30"/>
      <w:szCs w:val="24"/>
      <w:lang w:val="hr-HR" w:eastAsia="hr-HR"/>
    </w:rPr>
  </w:style>
  <w:style w:type="paragraph" w:styleId="NormalWeb">
    <w:name w:val="Normal (Web)"/>
    <w:basedOn w:val="Normal"/>
    <w:uiPriority w:val="99"/>
    <w:unhideWhenUsed/>
    <w:rsid w:val="00274174"/>
    <w:pPr>
      <w:spacing w:before="100" w:beforeAutospacing="1" w:after="100" w:afterAutospacing="1"/>
    </w:pPr>
    <w:rPr>
      <w:rFonts w:ascii="Times New Roman" w:hAnsi="Times New Roman"/>
      <w:lang w:val="en-US" w:eastAsia="en-US"/>
    </w:rPr>
  </w:style>
  <w:style w:type="character" w:styleId="Emphasis">
    <w:name w:val="Emphasis"/>
    <w:uiPriority w:val="20"/>
    <w:qFormat/>
    <w:rsid w:val="00274174"/>
    <w:rPr>
      <w:i/>
      <w:iCs/>
    </w:rPr>
  </w:style>
  <w:style w:type="paragraph" w:styleId="Title">
    <w:name w:val="Title"/>
    <w:basedOn w:val="Normal"/>
    <w:next w:val="Normal"/>
    <w:link w:val="TitleChar"/>
    <w:qFormat/>
    <w:rsid w:val="007A511C"/>
    <w:pPr>
      <w:spacing w:before="240" w:after="60"/>
      <w:jc w:val="center"/>
      <w:outlineLvl w:val="0"/>
    </w:pPr>
    <w:rPr>
      <w:rFonts w:ascii="Aptos Display" w:hAnsi="Aptos Display"/>
      <w:b/>
      <w:bCs/>
      <w:kern w:val="28"/>
      <w:sz w:val="32"/>
      <w:szCs w:val="32"/>
    </w:rPr>
  </w:style>
  <w:style w:type="character" w:customStyle="1" w:styleId="TitleChar">
    <w:name w:val="Title Char"/>
    <w:link w:val="Title"/>
    <w:rsid w:val="007A511C"/>
    <w:rPr>
      <w:rFonts w:ascii="Aptos Display" w:eastAsia="Times New Roman" w:hAnsi="Aptos Display" w:cs="Times New Roman"/>
      <w:b/>
      <w:bCs/>
      <w:kern w:val="28"/>
      <w:sz w:val="32"/>
      <w:szCs w:val="32"/>
      <w:lang w:val="hr-HR" w:eastAsia="hr-HR"/>
    </w:rPr>
  </w:style>
  <w:style w:type="paragraph" w:customStyle="1" w:styleId="font-claude-response-body">
    <w:name w:val="font-claude-response-body"/>
    <w:basedOn w:val="Normal"/>
    <w:rsid w:val="001C06AA"/>
    <w:pPr>
      <w:spacing w:before="100" w:beforeAutospacing="1" w:after="100" w:afterAutospacing="1"/>
    </w:pPr>
    <w:rPr>
      <w:rFonts w:ascii="Times New Roman" w:hAnsi="Times New Roman"/>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635952">
      <w:bodyDiv w:val="1"/>
      <w:marLeft w:val="0"/>
      <w:marRight w:val="0"/>
      <w:marTop w:val="0"/>
      <w:marBottom w:val="0"/>
      <w:divBdr>
        <w:top w:val="none" w:sz="0" w:space="0" w:color="auto"/>
        <w:left w:val="none" w:sz="0" w:space="0" w:color="auto"/>
        <w:bottom w:val="none" w:sz="0" w:space="0" w:color="auto"/>
        <w:right w:val="none" w:sz="0" w:space="0" w:color="auto"/>
      </w:divBdr>
    </w:div>
    <w:div w:id="59211140">
      <w:bodyDiv w:val="1"/>
      <w:marLeft w:val="0"/>
      <w:marRight w:val="0"/>
      <w:marTop w:val="0"/>
      <w:marBottom w:val="0"/>
      <w:divBdr>
        <w:top w:val="none" w:sz="0" w:space="0" w:color="auto"/>
        <w:left w:val="none" w:sz="0" w:space="0" w:color="auto"/>
        <w:bottom w:val="none" w:sz="0" w:space="0" w:color="auto"/>
        <w:right w:val="none" w:sz="0" w:space="0" w:color="auto"/>
      </w:divBdr>
    </w:div>
    <w:div w:id="71970194">
      <w:bodyDiv w:val="1"/>
      <w:marLeft w:val="0"/>
      <w:marRight w:val="0"/>
      <w:marTop w:val="0"/>
      <w:marBottom w:val="0"/>
      <w:divBdr>
        <w:top w:val="none" w:sz="0" w:space="0" w:color="auto"/>
        <w:left w:val="none" w:sz="0" w:space="0" w:color="auto"/>
        <w:bottom w:val="none" w:sz="0" w:space="0" w:color="auto"/>
        <w:right w:val="none" w:sz="0" w:space="0" w:color="auto"/>
      </w:divBdr>
    </w:div>
    <w:div w:id="79569811">
      <w:bodyDiv w:val="1"/>
      <w:marLeft w:val="0"/>
      <w:marRight w:val="0"/>
      <w:marTop w:val="0"/>
      <w:marBottom w:val="0"/>
      <w:divBdr>
        <w:top w:val="none" w:sz="0" w:space="0" w:color="auto"/>
        <w:left w:val="none" w:sz="0" w:space="0" w:color="auto"/>
        <w:bottom w:val="none" w:sz="0" w:space="0" w:color="auto"/>
        <w:right w:val="none" w:sz="0" w:space="0" w:color="auto"/>
      </w:divBdr>
    </w:div>
    <w:div w:id="108816770">
      <w:bodyDiv w:val="1"/>
      <w:marLeft w:val="0"/>
      <w:marRight w:val="0"/>
      <w:marTop w:val="0"/>
      <w:marBottom w:val="0"/>
      <w:divBdr>
        <w:top w:val="none" w:sz="0" w:space="0" w:color="auto"/>
        <w:left w:val="none" w:sz="0" w:space="0" w:color="auto"/>
        <w:bottom w:val="none" w:sz="0" w:space="0" w:color="auto"/>
        <w:right w:val="none" w:sz="0" w:space="0" w:color="auto"/>
      </w:divBdr>
    </w:div>
    <w:div w:id="132606437">
      <w:bodyDiv w:val="1"/>
      <w:marLeft w:val="0"/>
      <w:marRight w:val="0"/>
      <w:marTop w:val="0"/>
      <w:marBottom w:val="0"/>
      <w:divBdr>
        <w:top w:val="none" w:sz="0" w:space="0" w:color="auto"/>
        <w:left w:val="none" w:sz="0" w:space="0" w:color="auto"/>
        <w:bottom w:val="none" w:sz="0" w:space="0" w:color="auto"/>
        <w:right w:val="none" w:sz="0" w:space="0" w:color="auto"/>
      </w:divBdr>
    </w:div>
    <w:div w:id="148445636">
      <w:bodyDiv w:val="1"/>
      <w:marLeft w:val="0"/>
      <w:marRight w:val="0"/>
      <w:marTop w:val="0"/>
      <w:marBottom w:val="0"/>
      <w:divBdr>
        <w:top w:val="none" w:sz="0" w:space="0" w:color="auto"/>
        <w:left w:val="none" w:sz="0" w:space="0" w:color="auto"/>
        <w:bottom w:val="none" w:sz="0" w:space="0" w:color="auto"/>
        <w:right w:val="none" w:sz="0" w:space="0" w:color="auto"/>
      </w:divBdr>
      <w:divsChild>
        <w:div w:id="2005164442">
          <w:marLeft w:val="0"/>
          <w:marRight w:val="0"/>
          <w:marTop w:val="0"/>
          <w:marBottom w:val="0"/>
          <w:divBdr>
            <w:top w:val="none" w:sz="0" w:space="0" w:color="auto"/>
            <w:left w:val="none" w:sz="0" w:space="0" w:color="auto"/>
            <w:bottom w:val="none" w:sz="0" w:space="0" w:color="auto"/>
            <w:right w:val="none" w:sz="0" w:space="0" w:color="auto"/>
          </w:divBdr>
          <w:divsChild>
            <w:div w:id="123905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83474">
      <w:bodyDiv w:val="1"/>
      <w:marLeft w:val="0"/>
      <w:marRight w:val="0"/>
      <w:marTop w:val="0"/>
      <w:marBottom w:val="0"/>
      <w:divBdr>
        <w:top w:val="none" w:sz="0" w:space="0" w:color="auto"/>
        <w:left w:val="none" w:sz="0" w:space="0" w:color="auto"/>
        <w:bottom w:val="none" w:sz="0" w:space="0" w:color="auto"/>
        <w:right w:val="none" w:sz="0" w:space="0" w:color="auto"/>
      </w:divBdr>
    </w:div>
    <w:div w:id="180556397">
      <w:bodyDiv w:val="1"/>
      <w:marLeft w:val="0"/>
      <w:marRight w:val="0"/>
      <w:marTop w:val="0"/>
      <w:marBottom w:val="0"/>
      <w:divBdr>
        <w:top w:val="none" w:sz="0" w:space="0" w:color="auto"/>
        <w:left w:val="none" w:sz="0" w:space="0" w:color="auto"/>
        <w:bottom w:val="none" w:sz="0" w:space="0" w:color="auto"/>
        <w:right w:val="none" w:sz="0" w:space="0" w:color="auto"/>
      </w:divBdr>
    </w:div>
    <w:div w:id="254099278">
      <w:bodyDiv w:val="1"/>
      <w:marLeft w:val="0"/>
      <w:marRight w:val="0"/>
      <w:marTop w:val="0"/>
      <w:marBottom w:val="0"/>
      <w:divBdr>
        <w:top w:val="none" w:sz="0" w:space="0" w:color="auto"/>
        <w:left w:val="none" w:sz="0" w:space="0" w:color="auto"/>
        <w:bottom w:val="none" w:sz="0" w:space="0" w:color="auto"/>
        <w:right w:val="none" w:sz="0" w:space="0" w:color="auto"/>
      </w:divBdr>
    </w:div>
    <w:div w:id="262422199">
      <w:bodyDiv w:val="1"/>
      <w:marLeft w:val="0"/>
      <w:marRight w:val="0"/>
      <w:marTop w:val="0"/>
      <w:marBottom w:val="0"/>
      <w:divBdr>
        <w:top w:val="none" w:sz="0" w:space="0" w:color="auto"/>
        <w:left w:val="none" w:sz="0" w:space="0" w:color="auto"/>
        <w:bottom w:val="none" w:sz="0" w:space="0" w:color="auto"/>
        <w:right w:val="none" w:sz="0" w:space="0" w:color="auto"/>
      </w:divBdr>
    </w:div>
    <w:div w:id="297077680">
      <w:bodyDiv w:val="1"/>
      <w:marLeft w:val="0"/>
      <w:marRight w:val="0"/>
      <w:marTop w:val="0"/>
      <w:marBottom w:val="0"/>
      <w:divBdr>
        <w:top w:val="none" w:sz="0" w:space="0" w:color="auto"/>
        <w:left w:val="none" w:sz="0" w:space="0" w:color="auto"/>
        <w:bottom w:val="none" w:sz="0" w:space="0" w:color="auto"/>
        <w:right w:val="none" w:sz="0" w:space="0" w:color="auto"/>
      </w:divBdr>
    </w:div>
    <w:div w:id="319500782">
      <w:bodyDiv w:val="1"/>
      <w:marLeft w:val="0"/>
      <w:marRight w:val="0"/>
      <w:marTop w:val="0"/>
      <w:marBottom w:val="0"/>
      <w:divBdr>
        <w:top w:val="none" w:sz="0" w:space="0" w:color="auto"/>
        <w:left w:val="none" w:sz="0" w:space="0" w:color="auto"/>
        <w:bottom w:val="none" w:sz="0" w:space="0" w:color="auto"/>
        <w:right w:val="none" w:sz="0" w:space="0" w:color="auto"/>
      </w:divBdr>
    </w:div>
    <w:div w:id="343439521">
      <w:bodyDiv w:val="1"/>
      <w:marLeft w:val="0"/>
      <w:marRight w:val="0"/>
      <w:marTop w:val="0"/>
      <w:marBottom w:val="0"/>
      <w:divBdr>
        <w:top w:val="none" w:sz="0" w:space="0" w:color="auto"/>
        <w:left w:val="none" w:sz="0" w:space="0" w:color="auto"/>
        <w:bottom w:val="none" w:sz="0" w:space="0" w:color="auto"/>
        <w:right w:val="none" w:sz="0" w:space="0" w:color="auto"/>
      </w:divBdr>
    </w:div>
    <w:div w:id="348528554">
      <w:bodyDiv w:val="1"/>
      <w:marLeft w:val="0"/>
      <w:marRight w:val="0"/>
      <w:marTop w:val="0"/>
      <w:marBottom w:val="0"/>
      <w:divBdr>
        <w:top w:val="none" w:sz="0" w:space="0" w:color="auto"/>
        <w:left w:val="none" w:sz="0" w:space="0" w:color="auto"/>
        <w:bottom w:val="none" w:sz="0" w:space="0" w:color="auto"/>
        <w:right w:val="none" w:sz="0" w:space="0" w:color="auto"/>
      </w:divBdr>
      <w:divsChild>
        <w:div w:id="179902880">
          <w:marLeft w:val="0"/>
          <w:marRight w:val="0"/>
          <w:marTop w:val="0"/>
          <w:marBottom w:val="0"/>
          <w:divBdr>
            <w:top w:val="none" w:sz="0" w:space="0" w:color="auto"/>
            <w:left w:val="none" w:sz="0" w:space="0" w:color="auto"/>
            <w:bottom w:val="none" w:sz="0" w:space="0" w:color="auto"/>
            <w:right w:val="none" w:sz="0" w:space="0" w:color="auto"/>
          </w:divBdr>
          <w:divsChild>
            <w:div w:id="729307159">
              <w:marLeft w:val="0"/>
              <w:marRight w:val="0"/>
              <w:marTop w:val="0"/>
              <w:marBottom w:val="0"/>
              <w:divBdr>
                <w:top w:val="none" w:sz="0" w:space="0" w:color="auto"/>
                <w:left w:val="none" w:sz="0" w:space="0" w:color="auto"/>
                <w:bottom w:val="none" w:sz="0" w:space="0" w:color="auto"/>
                <w:right w:val="none" w:sz="0" w:space="0" w:color="auto"/>
              </w:divBdr>
            </w:div>
            <w:div w:id="1350839457">
              <w:marLeft w:val="0"/>
              <w:marRight w:val="0"/>
              <w:marTop w:val="0"/>
              <w:marBottom w:val="0"/>
              <w:divBdr>
                <w:top w:val="none" w:sz="0" w:space="0" w:color="auto"/>
                <w:left w:val="none" w:sz="0" w:space="0" w:color="auto"/>
                <w:bottom w:val="none" w:sz="0" w:space="0" w:color="auto"/>
                <w:right w:val="none" w:sz="0" w:space="0" w:color="auto"/>
              </w:divBdr>
              <w:divsChild>
                <w:div w:id="2117476626">
                  <w:marLeft w:val="0"/>
                  <w:marRight w:val="0"/>
                  <w:marTop w:val="0"/>
                  <w:marBottom w:val="0"/>
                  <w:divBdr>
                    <w:top w:val="none" w:sz="0" w:space="0" w:color="auto"/>
                    <w:left w:val="none" w:sz="0" w:space="0" w:color="auto"/>
                    <w:bottom w:val="none" w:sz="0" w:space="0" w:color="auto"/>
                    <w:right w:val="none" w:sz="0" w:space="0" w:color="auto"/>
                  </w:divBdr>
                  <w:divsChild>
                    <w:div w:id="194125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18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504106">
      <w:bodyDiv w:val="1"/>
      <w:marLeft w:val="0"/>
      <w:marRight w:val="0"/>
      <w:marTop w:val="0"/>
      <w:marBottom w:val="0"/>
      <w:divBdr>
        <w:top w:val="none" w:sz="0" w:space="0" w:color="auto"/>
        <w:left w:val="none" w:sz="0" w:space="0" w:color="auto"/>
        <w:bottom w:val="none" w:sz="0" w:space="0" w:color="auto"/>
        <w:right w:val="none" w:sz="0" w:space="0" w:color="auto"/>
      </w:divBdr>
    </w:div>
    <w:div w:id="396784350">
      <w:bodyDiv w:val="1"/>
      <w:marLeft w:val="0"/>
      <w:marRight w:val="0"/>
      <w:marTop w:val="0"/>
      <w:marBottom w:val="0"/>
      <w:divBdr>
        <w:top w:val="none" w:sz="0" w:space="0" w:color="auto"/>
        <w:left w:val="none" w:sz="0" w:space="0" w:color="auto"/>
        <w:bottom w:val="none" w:sz="0" w:space="0" w:color="auto"/>
        <w:right w:val="none" w:sz="0" w:space="0" w:color="auto"/>
      </w:divBdr>
    </w:div>
    <w:div w:id="477384942">
      <w:bodyDiv w:val="1"/>
      <w:marLeft w:val="0"/>
      <w:marRight w:val="0"/>
      <w:marTop w:val="0"/>
      <w:marBottom w:val="0"/>
      <w:divBdr>
        <w:top w:val="none" w:sz="0" w:space="0" w:color="auto"/>
        <w:left w:val="none" w:sz="0" w:space="0" w:color="auto"/>
        <w:bottom w:val="none" w:sz="0" w:space="0" w:color="auto"/>
        <w:right w:val="none" w:sz="0" w:space="0" w:color="auto"/>
      </w:divBdr>
    </w:div>
    <w:div w:id="492140300">
      <w:bodyDiv w:val="1"/>
      <w:marLeft w:val="0"/>
      <w:marRight w:val="0"/>
      <w:marTop w:val="0"/>
      <w:marBottom w:val="0"/>
      <w:divBdr>
        <w:top w:val="none" w:sz="0" w:space="0" w:color="auto"/>
        <w:left w:val="none" w:sz="0" w:space="0" w:color="auto"/>
        <w:bottom w:val="none" w:sz="0" w:space="0" w:color="auto"/>
        <w:right w:val="none" w:sz="0" w:space="0" w:color="auto"/>
      </w:divBdr>
      <w:divsChild>
        <w:div w:id="981617603">
          <w:marLeft w:val="0"/>
          <w:marRight w:val="0"/>
          <w:marTop w:val="0"/>
          <w:marBottom w:val="0"/>
          <w:divBdr>
            <w:top w:val="none" w:sz="0" w:space="0" w:color="auto"/>
            <w:left w:val="none" w:sz="0" w:space="0" w:color="auto"/>
            <w:bottom w:val="none" w:sz="0" w:space="0" w:color="auto"/>
            <w:right w:val="none" w:sz="0" w:space="0" w:color="auto"/>
          </w:divBdr>
          <w:divsChild>
            <w:div w:id="1685395137">
              <w:marLeft w:val="0"/>
              <w:marRight w:val="0"/>
              <w:marTop w:val="0"/>
              <w:marBottom w:val="0"/>
              <w:divBdr>
                <w:top w:val="none" w:sz="0" w:space="0" w:color="auto"/>
                <w:left w:val="none" w:sz="0" w:space="0" w:color="auto"/>
                <w:bottom w:val="none" w:sz="0" w:space="0" w:color="auto"/>
                <w:right w:val="none" w:sz="0" w:space="0" w:color="auto"/>
              </w:divBdr>
              <w:divsChild>
                <w:div w:id="1457722699">
                  <w:marLeft w:val="0"/>
                  <w:marRight w:val="0"/>
                  <w:marTop w:val="0"/>
                  <w:marBottom w:val="0"/>
                  <w:divBdr>
                    <w:top w:val="none" w:sz="0" w:space="0" w:color="auto"/>
                    <w:left w:val="none" w:sz="0" w:space="0" w:color="auto"/>
                    <w:bottom w:val="none" w:sz="0" w:space="0" w:color="auto"/>
                    <w:right w:val="none" w:sz="0" w:space="0" w:color="auto"/>
                  </w:divBdr>
                  <w:divsChild>
                    <w:div w:id="90283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541994">
              <w:marLeft w:val="0"/>
              <w:marRight w:val="0"/>
              <w:marTop w:val="0"/>
              <w:marBottom w:val="0"/>
              <w:divBdr>
                <w:top w:val="none" w:sz="0" w:space="0" w:color="auto"/>
                <w:left w:val="none" w:sz="0" w:space="0" w:color="auto"/>
                <w:bottom w:val="none" w:sz="0" w:space="0" w:color="auto"/>
                <w:right w:val="none" w:sz="0" w:space="0" w:color="auto"/>
              </w:divBdr>
            </w:div>
            <w:div w:id="208556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135053">
      <w:bodyDiv w:val="1"/>
      <w:marLeft w:val="0"/>
      <w:marRight w:val="0"/>
      <w:marTop w:val="0"/>
      <w:marBottom w:val="0"/>
      <w:divBdr>
        <w:top w:val="none" w:sz="0" w:space="0" w:color="auto"/>
        <w:left w:val="none" w:sz="0" w:space="0" w:color="auto"/>
        <w:bottom w:val="none" w:sz="0" w:space="0" w:color="auto"/>
        <w:right w:val="none" w:sz="0" w:space="0" w:color="auto"/>
      </w:divBdr>
      <w:divsChild>
        <w:div w:id="1627856452">
          <w:marLeft w:val="0"/>
          <w:marRight w:val="0"/>
          <w:marTop w:val="0"/>
          <w:marBottom w:val="0"/>
          <w:divBdr>
            <w:top w:val="none" w:sz="0" w:space="0" w:color="auto"/>
            <w:left w:val="none" w:sz="0" w:space="0" w:color="auto"/>
            <w:bottom w:val="none" w:sz="0" w:space="0" w:color="auto"/>
            <w:right w:val="none" w:sz="0" w:space="0" w:color="auto"/>
          </w:divBdr>
        </w:div>
      </w:divsChild>
    </w:div>
    <w:div w:id="531067523">
      <w:bodyDiv w:val="1"/>
      <w:marLeft w:val="0"/>
      <w:marRight w:val="0"/>
      <w:marTop w:val="0"/>
      <w:marBottom w:val="0"/>
      <w:divBdr>
        <w:top w:val="none" w:sz="0" w:space="0" w:color="auto"/>
        <w:left w:val="none" w:sz="0" w:space="0" w:color="auto"/>
        <w:bottom w:val="none" w:sz="0" w:space="0" w:color="auto"/>
        <w:right w:val="none" w:sz="0" w:space="0" w:color="auto"/>
      </w:divBdr>
    </w:div>
    <w:div w:id="558321841">
      <w:bodyDiv w:val="1"/>
      <w:marLeft w:val="0"/>
      <w:marRight w:val="0"/>
      <w:marTop w:val="0"/>
      <w:marBottom w:val="0"/>
      <w:divBdr>
        <w:top w:val="none" w:sz="0" w:space="0" w:color="auto"/>
        <w:left w:val="none" w:sz="0" w:space="0" w:color="auto"/>
        <w:bottom w:val="none" w:sz="0" w:space="0" w:color="auto"/>
        <w:right w:val="none" w:sz="0" w:space="0" w:color="auto"/>
      </w:divBdr>
      <w:divsChild>
        <w:div w:id="1425413786">
          <w:marLeft w:val="0"/>
          <w:marRight w:val="0"/>
          <w:marTop w:val="0"/>
          <w:marBottom w:val="0"/>
          <w:divBdr>
            <w:top w:val="none" w:sz="0" w:space="0" w:color="auto"/>
            <w:left w:val="none" w:sz="0" w:space="0" w:color="auto"/>
            <w:bottom w:val="none" w:sz="0" w:space="0" w:color="auto"/>
            <w:right w:val="none" w:sz="0" w:space="0" w:color="auto"/>
          </w:divBdr>
        </w:div>
      </w:divsChild>
    </w:div>
    <w:div w:id="574626276">
      <w:bodyDiv w:val="1"/>
      <w:marLeft w:val="0"/>
      <w:marRight w:val="0"/>
      <w:marTop w:val="0"/>
      <w:marBottom w:val="0"/>
      <w:divBdr>
        <w:top w:val="none" w:sz="0" w:space="0" w:color="auto"/>
        <w:left w:val="none" w:sz="0" w:space="0" w:color="auto"/>
        <w:bottom w:val="none" w:sz="0" w:space="0" w:color="auto"/>
        <w:right w:val="none" w:sz="0" w:space="0" w:color="auto"/>
      </w:divBdr>
    </w:div>
    <w:div w:id="596909152">
      <w:bodyDiv w:val="1"/>
      <w:marLeft w:val="0"/>
      <w:marRight w:val="0"/>
      <w:marTop w:val="0"/>
      <w:marBottom w:val="0"/>
      <w:divBdr>
        <w:top w:val="none" w:sz="0" w:space="0" w:color="auto"/>
        <w:left w:val="none" w:sz="0" w:space="0" w:color="auto"/>
        <w:bottom w:val="none" w:sz="0" w:space="0" w:color="auto"/>
        <w:right w:val="none" w:sz="0" w:space="0" w:color="auto"/>
      </w:divBdr>
    </w:div>
    <w:div w:id="607813426">
      <w:bodyDiv w:val="1"/>
      <w:marLeft w:val="0"/>
      <w:marRight w:val="0"/>
      <w:marTop w:val="0"/>
      <w:marBottom w:val="0"/>
      <w:divBdr>
        <w:top w:val="none" w:sz="0" w:space="0" w:color="auto"/>
        <w:left w:val="none" w:sz="0" w:space="0" w:color="auto"/>
        <w:bottom w:val="none" w:sz="0" w:space="0" w:color="auto"/>
        <w:right w:val="none" w:sz="0" w:space="0" w:color="auto"/>
      </w:divBdr>
    </w:div>
    <w:div w:id="668866628">
      <w:bodyDiv w:val="1"/>
      <w:marLeft w:val="0"/>
      <w:marRight w:val="0"/>
      <w:marTop w:val="0"/>
      <w:marBottom w:val="0"/>
      <w:divBdr>
        <w:top w:val="none" w:sz="0" w:space="0" w:color="auto"/>
        <w:left w:val="none" w:sz="0" w:space="0" w:color="auto"/>
        <w:bottom w:val="none" w:sz="0" w:space="0" w:color="auto"/>
        <w:right w:val="none" w:sz="0" w:space="0" w:color="auto"/>
      </w:divBdr>
    </w:div>
    <w:div w:id="716515887">
      <w:bodyDiv w:val="1"/>
      <w:marLeft w:val="0"/>
      <w:marRight w:val="0"/>
      <w:marTop w:val="0"/>
      <w:marBottom w:val="0"/>
      <w:divBdr>
        <w:top w:val="none" w:sz="0" w:space="0" w:color="auto"/>
        <w:left w:val="none" w:sz="0" w:space="0" w:color="auto"/>
        <w:bottom w:val="none" w:sz="0" w:space="0" w:color="auto"/>
        <w:right w:val="none" w:sz="0" w:space="0" w:color="auto"/>
      </w:divBdr>
    </w:div>
    <w:div w:id="751972279">
      <w:bodyDiv w:val="1"/>
      <w:marLeft w:val="0"/>
      <w:marRight w:val="0"/>
      <w:marTop w:val="0"/>
      <w:marBottom w:val="0"/>
      <w:divBdr>
        <w:top w:val="none" w:sz="0" w:space="0" w:color="auto"/>
        <w:left w:val="none" w:sz="0" w:space="0" w:color="auto"/>
        <w:bottom w:val="none" w:sz="0" w:space="0" w:color="auto"/>
        <w:right w:val="none" w:sz="0" w:space="0" w:color="auto"/>
      </w:divBdr>
    </w:div>
    <w:div w:id="771895723">
      <w:bodyDiv w:val="1"/>
      <w:marLeft w:val="0"/>
      <w:marRight w:val="0"/>
      <w:marTop w:val="0"/>
      <w:marBottom w:val="0"/>
      <w:divBdr>
        <w:top w:val="none" w:sz="0" w:space="0" w:color="auto"/>
        <w:left w:val="none" w:sz="0" w:space="0" w:color="auto"/>
        <w:bottom w:val="none" w:sz="0" w:space="0" w:color="auto"/>
        <w:right w:val="none" w:sz="0" w:space="0" w:color="auto"/>
      </w:divBdr>
    </w:div>
    <w:div w:id="813063090">
      <w:bodyDiv w:val="1"/>
      <w:marLeft w:val="0"/>
      <w:marRight w:val="0"/>
      <w:marTop w:val="0"/>
      <w:marBottom w:val="0"/>
      <w:divBdr>
        <w:top w:val="none" w:sz="0" w:space="0" w:color="auto"/>
        <w:left w:val="none" w:sz="0" w:space="0" w:color="auto"/>
        <w:bottom w:val="none" w:sz="0" w:space="0" w:color="auto"/>
        <w:right w:val="none" w:sz="0" w:space="0" w:color="auto"/>
      </w:divBdr>
    </w:div>
    <w:div w:id="851383699">
      <w:bodyDiv w:val="1"/>
      <w:marLeft w:val="0"/>
      <w:marRight w:val="0"/>
      <w:marTop w:val="0"/>
      <w:marBottom w:val="0"/>
      <w:divBdr>
        <w:top w:val="none" w:sz="0" w:space="0" w:color="auto"/>
        <w:left w:val="none" w:sz="0" w:space="0" w:color="auto"/>
        <w:bottom w:val="none" w:sz="0" w:space="0" w:color="auto"/>
        <w:right w:val="none" w:sz="0" w:space="0" w:color="auto"/>
      </w:divBdr>
    </w:div>
    <w:div w:id="854423842">
      <w:bodyDiv w:val="1"/>
      <w:marLeft w:val="0"/>
      <w:marRight w:val="0"/>
      <w:marTop w:val="0"/>
      <w:marBottom w:val="0"/>
      <w:divBdr>
        <w:top w:val="none" w:sz="0" w:space="0" w:color="auto"/>
        <w:left w:val="none" w:sz="0" w:space="0" w:color="auto"/>
        <w:bottom w:val="none" w:sz="0" w:space="0" w:color="auto"/>
        <w:right w:val="none" w:sz="0" w:space="0" w:color="auto"/>
      </w:divBdr>
      <w:divsChild>
        <w:div w:id="228227058">
          <w:marLeft w:val="0"/>
          <w:marRight w:val="0"/>
          <w:marTop w:val="0"/>
          <w:marBottom w:val="0"/>
          <w:divBdr>
            <w:top w:val="none" w:sz="0" w:space="0" w:color="auto"/>
            <w:left w:val="none" w:sz="0" w:space="0" w:color="auto"/>
            <w:bottom w:val="none" w:sz="0" w:space="0" w:color="auto"/>
            <w:right w:val="none" w:sz="0" w:space="0" w:color="auto"/>
          </w:divBdr>
        </w:div>
      </w:divsChild>
    </w:div>
    <w:div w:id="887499015">
      <w:bodyDiv w:val="1"/>
      <w:marLeft w:val="0"/>
      <w:marRight w:val="0"/>
      <w:marTop w:val="0"/>
      <w:marBottom w:val="0"/>
      <w:divBdr>
        <w:top w:val="none" w:sz="0" w:space="0" w:color="auto"/>
        <w:left w:val="none" w:sz="0" w:space="0" w:color="auto"/>
        <w:bottom w:val="none" w:sz="0" w:space="0" w:color="auto"/>
        <w:right w:val="none" w:sz="0" w:space="0" w:color="auto"/>
      </w:divBdr>
    </w:div>
    <w:div w:id="892470710">
      <w:bodyDiv w:val="1"/>
      <w:marLeft w:val="0"/>
      <w:marRight w:val="0"/>
      <w:marTop w:val="0"/>
      <w:marBottom w:val="0"/>
      <w:divBdr>
        <w:top w:val="none" w:sz="0" w:space="0" w:color="auto"/>
        <w:left w:val="none" w:sz="0" w:space="0" w:color="auto"/>
        <w:bottom w:val="none" w:sz="0" w:space="0" w:color="auto"/>
        <w:right w:val="none" w:sz="0" w:space="0" w:color="auto"/>
      </w:divBdr>
    </w:div>
    <w:div w:id="900100032">
      <w:bodyDiv w:val="1"/>
      <w:marLeft w:val="0"/>
      <w:marRight w:val="0"/>
      <w:marTop w:val="0"/>
      <w:marBottom w:val="0"/>
      <w:divBdr>
        <w:top w:val="none" w:sz="0" w:space="0" w:color="auto"/>
        <w:left w:val="none" w:sz="0" w:space="0" w:color="auto"/>
        <w:bottom w:val="none" w:sz="0" w:space="0" w:color="auto"/>
        <w:right w:val="none" w:sz="0" w:space="0" w:color="auto"/>
      </w:divBdr>
    </w:div>
    <w:div w:id="935018585">
      <w:bodyDiv w:val="1"/>
      <w:marLeft w:val="0"/>
      <w:marRight w:val="0"/>
      <w:marTop w:val="0"/>
      <w:marBottom w:val="0"/>
      <w:divBdr>
        <w:top w:val="none" w:sz="0" w:space="0" w:color="auto"/>
        <w:left w:val="none" w:sz="0" w:space="0" w:color="auto"/>
        <w:bottom w:val="none" w:sz="0" w:space="0" w:color="auto"/>
        <w:right w:val="none" w:sz="0" w:space="0" w:color="auto"/>
      </w:divBdr>
    </w:div>
    <w:div w:id="937368888">
      <w:bodyDiv w:val="1"/>
      <w:marLeft w:val="0"/>
      <w:marRight w:val="0"/>
      <w:marTop w:val="0"/>
      <w:marBottom w:val="0"/>
      <w:divBdr>
        <w:top w:val="none" w:sz="0" w:space="0" w:color="auto"/>
        <w:left w:val="none" w:sz="0" w:space="0" w:color="auto"/>
        <w:bottom w:val="none" w:sz="0" w:space="0" w:color="auto"/>
        <w:right w:val="none" w:sz="0" w:space="0" w:color="auto"/>
      </w:divBdr>
    </w:div>
    <w:div w:id="996611986">
      <w:bodyDiv w:val="1"/>
      <w:marLeft w:val="0"/>
      <w:marRight w:val="0"/>
      <w:marTop w:val="0"/>
      <w:marBottom w:val="0"/>
      <w:divBdr>
        <w:top w:val="none" w:sz="0" w:space="0" w:color="auto"/>
        <w:left w:val="none" w:sz="0" w:space="0" w:color="auto"/>
        <w:bottom w:val="none" w:sz="0" w:space="0" w:color="auto"/>
        <w:right w:val="none" w:sz="0" w:space="0" w:color="auto"/>
      </w:divBdr>
      <w:divsChild>
        <w:div w:id="52848906">
          <w:marLeft w:val="0"/>
          <w:marRight w:val="0"/>
          <w:marTop w:val="0"/>
          <w:marBottom w:val="0"/>
          <w:divBdr>
            <w:top w:val="none" w:sz="0" w:space="0" w:color="auto"/>
            <w:left w:val="none" w:sz="0" w:space="0" w:color="auto"/>
            <w:bottom w:val="none" w:sz="0" w:space="0" w:color="auto"/>
            <w:right w:val="none" w:sz="0" w:space="0" w:color="auto"/>
          </w:divBdr>
        </w:div>
      </w:divsChild>
    </w:div>
    <w:div w:id="1027802837">
      <w:bodyDiv w:val="1"/>
      <w:marLeft w:val="0"/>
      <w:marRight w:val="0"/>
      <w:marTop w:val="0"/>
      <w:marBottom w:val="0"/>
      <w:divBdr>
        <w:top w:val="none" w:sz="0" w:space="0" w:color="auto"/>
        <w:left w:val="none" w:sz="0" w:space="0" w:color="auto"/>
        <w:bottom w:val="none" w:sz="0" w:space="0" w:color="auto"/>
        <w:right w:val="none" w:sz="0" w:space="0" w:color="auto"/>
      </w:divBdr>
    </w:div>
    <w:div w:id="1030570003">
      <w:bodyDiv w:val="1"/>
      <w:marLeft w:val="0"/>
      <w:marRight w:val="0"/>
      <w:marTop w:val="0"/>
      <w:marBottom w:val="0"/>
      <w:divBdr>
        <w:top w:val="none" w:sz="0" w:space="0" w:color="auto"/>
        <w:left w:val="none" w:sz="0" w:space="0" w:color="auto"/>
        <w:bottom w:val="none" w:sz="0" w:space="0" w:color="auto"/>
        <w:right w:val="none" w:sz="0" w:space="0" w:color="auto"/>
      </w:divBdr>
    </w:div>
    <w:div w:id="1035160560">
      <w:bodyDiv w:val="1"/>
      <w:marLeft w:val="0"/>
      <w:marRight w:val="0"/>
      <w:marTop w:val="0"/>
      <w:marBottom w:val="0"/>
      <w:divBdr>
        <w:top w:val="none" w:sz="0" w:space="0" w:color="auto"/>
        <w:left w:val="none" w:sz="0" w:space="0" w:color="auto"/>
        <w:bottom w:val="none" w:sz="0" w:space="0" w:color="auto"/>
        <w:right w:val="none" w:sz="0" w:space="0" w:color="auto"/>
      </w:divBdr>
    </w:div>
    <w:div w:id="1060056990">
      <w:bodyDiv w:val="1"/>
      <w:marLeft w:val="0"/>
      <w:marRight w:val="0"/>
      <w:marTop w:val="0"/>
      <w:marBottom w:val="0"/>
      <w:divBdr>
        <w:top w:val="none" w:sz="0" w:space="0" w:color="auto"/>
        <w:left w:val="none" w:sz="0" w:space="0" w:color="auto"/>
        <w:bottom w:val="none" w:sz="0" w:space="0" w:color="auto"/>
        <w:right w:val="none" w:sz="0" w:space="0" w:color="auto"/>
      </w:divBdr>
      <w:divsChild>
        <w:div w:id="211042270">
          <w:marLeft w:val="0"/>
          <w:marRight w:val="0"/>
          <w:marTop w:val="0"/>
          <w:marBottom w:val="0"/>
          <w:divBdr>
            <w:top w:val="none" w:sz="0" w:space="0" w:color="auto"/>
            <w:left w:val="none" w:sz="0" w:space="0" w:color="auto"/>
            <w:bottom w:val="none" w:sz="0" w:space="0" w:color="auto"/>
            <w:right w:val="none" w:sz="0" w:space="0" w:color="auto"/>
          </w:divBdr>
          <w:divsChild>
            <w:div w:id="61460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6864">
      <w:bodyDiv w:val="1"/>
      <w:marLeft w:val="0"/>
      <w:marRight w:val="0"/>
      <w:marTop w:val="0"/>
      <w:marBottom w:val="0"/>
      <w:divBdr>
        <w:top w:val="none" w:sz="0" w:space="0" w:color="auto"/>
        <w:left w:val="none" w:sz="0" w:space="0" w:color="auto"/>
        <w:bottom w:val="none" w:sz="0" w:space="0" w:color="auto"/>
        <w:right w:val="none" w:sz="0" w:space="0" w:color="auto"/>
      </w:divBdr>
    </w:div>
    <w:div w:id="1086461119">
      <w:bodyDiv w:val="1"/>
      <w:marLeft w:val="0"/>
      <w:marRight w:val="0"/>
      <w:marTop w:val="0"/>
      <w:marBottom w:val="0"/>
      <w:divBdr>
        <w:top w:val="none" w:sz="0" w:space="0" w:color="auto"/>
        <w:left w:val="none" w:sz="0" w:space="0" w:color="auto"/>
        <w:bottom w:val="none" w:sz="0" w:space="0" w:color="auto"/>
        <w:right w:val="none" w:sz="0" w:space="0" w:color="auto"/>
      </w:divBdr>
    </w:div>
    <w:div w:id="1087382699">
      <w:bodyDiv w:val="1"/>
      <w:marLeft w:val="0"/>
      <w:marRight w:val="0"/>
      <w:marTop w:val="0"/>
      <w:marBottom w:val="0"/>
      <w:divBdr>
        <w:top w:val="none" w:sz="0" w:space="0" w:color="auto"/>
        <w:left w:val="none" w:sz="0" w:space="0" w:color="auto"/>
        <w:bottom w:val="none" w:sz="0" w:space="0" w:color="auto"/>
        <w:right w:val="none" w:sz="0" w:space="0" w:color="auto"/>
      </w:divBdr>
      <w:divsChild>
        <w:div w:id="864171107">
          <w:marLeft w:val="0"/>
          <w:marRight w:val="0"/>
          <w:marTop w:val="0"/>
          <w:marBottom w:val="0"/>
          <w:divBdr>
            <w:top w:val="none" w:sz="0" w:space="0" w:color="auto"/>
            <w:left w:val="none" w:sz="0" w:space="0" w:color="auto"/>
            <w:bottom w:val="none" w:sz="0" w:space="0" w:color="auto"/>
            <w:right w:val="none" w:sz="0" w:space="0" w:color="auto"/>
          </w:divBdr>
          <w:divsChild>
            <w:div w:id="133529116">
              <w:marLeft w:val="0"/>
              <w:marRight w:val="0"/>
              <w:marTop w:val="0"/>
              <w:marBottom w:val="0"/>
              <w:divBdr>
                <w:top w:val="none" w:sz="0" w:space="0" w:color="auto"/>
                <w:left w:val="none" w:sz="0" w:space="0" w:color="auto"/>
                <w:bottom w:val="none" w:sz="0" w:space="0" w:color="auto"/>
                <w:right w:val="none" w:sz="0" w:space="0" w:color="auto"/>
              </w:divBdr>
              <w:divsChild>
                <w:div w:id="2089492786">
                  <w:marLeft w:val="0"/>
                  <w:marRight w:val="0"/>
                  <w:marTop w:val="0"/>
                  <w:marBottom w:val="0"/>
                  <w:divBdr>
                    <w:top w:val="none" w:sz="0" w:space="0" w:color="auto"/>
                    <w:left w:val="none" w:sz="0" w:space="0" w:color="auto"/>
                    <w:bottom w:val="none" w:sz="0" w:space="0" w:color="auto"/>
                    <w:right w:val="none" w:sz="0" w:space="0" w:color="auto"/>
                  </w:divBdr>
                  <w:divsChild>
                    <w:div w:id="6645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991101">
              <w:marLeft w:val="0"/>
              <w:marRight w:val="0"/>
              <w:marTop w:val="0"/>
              <w:marBottom w:val="0"/>
              <w:divBdr>
                <w:top w:val="none" w:sz="0" w:space="0" w:color="auto"/>
                <w:left w:val="none" w:sz="0" w:space="0" w:color="auto"/>
                <w:bottom w:val="none" w:sz="0" w:space="0" w:color="auto"/>
                <w:right w:val="none" w:sz="0" w:space="0" w:color="auto"/>
              </w:divBdr>
            </w:div>
            <w:div w:id="48890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808765">
      <w:bodyDiv w:val="1"/>
      <w:marLeft w:val="0"/>
      <w:marRight w:val="0"/>
      <w:marTop w:val="0"/>
      <w:marBottom w:val="0"/>
      <w:divBdr>
        <w:top w:val="none" w:sz="0" w:space="0" w:color="auto"/>
        <w:left w:val="none" w:sz="0" w:space="0" w:color="auto"/>
        <w:bottom w:val="none" w:sz="0" w:space="0" w:color="auto"/>
        <w:right w:val="none" w:sz="0" w:space="0" w:color="auto"/>
      </w:divBdr>
    </w:div>
    <w:div w:id="1108543886">
      <w:bodyDiv w:val="1"/>
      <w:marLeft w:val="0"/>
      <w:marRight w:val="0"/>
      <w:marTop w:val="0"/>
      <w:marBottom w:val="0"/>
      <w:divBdr>
        <w:top w:val="none" w:sz="0" w:space="0" w:color="auto"/>
        <w:left w:val="none" w:sz="0" w:space="0" w:color="auto"/>
        <w:bottom w:val="none" w:sz="0" w:space="0" w:color="auto"/>
        <w:right w:val="none" w:sz="0" w:space="0" w:color="auto"/>
      </w:divBdr>
    </w:div>
    <w:div w:id="1109814195">
      <w:bodyDiv w:val="1"/>
      <w:marLeft w:val="0"/>
      <w:marRight w:val="0"/>
      <w:marTop w:val="0"/>
      <w:marBottom w:val="0"/>
      <w:divBdr>
        <w:top w:val="none" w:sz="0" w:space="0" w:color="auto"/>
        <w:left w:val="none" w:sz="0" w:space="0" w:color="auto"/>
        <w:bottom w:val="none" w:sz="0" w:space="0" w:color="auto"/>
        <w:right w:val="none" w:sz="0" w:space="0" w:color="auto"/>
      </w:divBdr>
      <w:divsChild>
        <w:div w:id="1619682851">
          <w:marLeft w:val="0"/>
          <w:marRight w:val="0"/>
          <w:marTop w:val="0"/>
          <w:marBottom w:val="0"/>
          <w:divBdr>
            <w:top w:val="none" w:sz="0" w:space="0" w:color="auto"/>
            <w:left w:val="none" w:sz="0" w:space="0" w:color="auto"/>
            <w:bottom w:val="none" w:sz="0" w:space="0" w:color="auto"/>
            <w:right w:val="none" w:sz="0" w:space="0" w:color="auto"/>
          </w:divBdr>
        </w:div>
      </w:divsChild>
    </w:div>
    <w:div w:id="1139031365">
      <w:bodyDiv w:val="1"/>
      <w:marLeft w:val="0"/>
      <w:marRight w:val="0"/>
      <w:marTop w:val="0"/>
      <w:marBottom w:val="0"/>
      <w:divBdr>
        <w:top w:val="none" w:sz="0" w:space="0" w:color="auto"/>
        <w:left w:val="none" w:sz="0" w:space="0" w:color="auto"/>
        <w:bottom w:val="none" w:sz="0" w:space="0" w:color="auto"/>
        <w:right w:val="none" w:sz="0" w:space="0" w:color="auto"/>
      </w:divBdr>
    </w:div>
    <w:div w:id="1154032542">
      <w:bodyDiv w:val="1"/>
      <w:marLeft w:val="0"/>
      <w:marRight w:val="0"/>
      <w:marTop w:val="0"/>
      <w:marBottom w:val="0"/>
      <w:divBdr>
        <w:top w:val="none" w:sz="0" w:space="0" w:color="auto"/>
        <w:left w:val="none" w:sz="0" w:space="0" w:color="auto"/>
        <w:bottom w:val="none" w:sz="0" w:space="0" w:color="auto"/>
        <w:right w:val="none" w:sz="0" w:space="0" w:color="auto"/>
      </w:divBdr>
    </w:div>
    <w:div w:id="1174103504">
      <w:bodyDiv w:val="1"/>
      <w:marLeft w:val="0"/>
      <w:marRight w:val="0"/>
      <w:marTop w:val="0"/>
      <w:marBottom w:val="0"/>
      <w:divBdr>
        <w:top w:val="none" w:sz="0" w:space="0" w:color="auto"/>
        <w:left w:val="none" w:sz="0" w:space="0" w:color="auto"/>
        <w:bottom w:val="none" w:sz="0" w:space="0" w:color="auto"/>
        <w:right w:val="none" w:sz="0" w:space="0" w:color="auto"/>
      </w:divBdr>
    </w:div>
    <w:div w:id="1208761789">
      <w:bodyDiv w:val="1"/>
      <w:marLeft w:val="0"/>
      <w:marRight w:val="0"/>
      <w:marTop w:val="0"/>
      <w:marBottom w:val="0"/>
      <w:divBdr>
        <w:top w:val="none" w:sz="0" w:space="0" w:color="auto"/>
        <w:left w:val="none" w:sz="0" w:space="0" w:color="auto"/>
        <w:bottom w:val="none" w:sz="0" w:space="0" w:color="auto"/>
        <w:right w:val="none" w:sz="0" w:space="0" w:color="auto"/>
      </w:divBdr>
    </w:div>
    <w:div w:id="1211574621">
      <w:bodyDiv w:val="1"/>
      <w:marLeft w:val="0"/>
      <w:marRight w:val="0"/>
      <w:marTop w:val="0"/>
      <w:marBottom w:val="0"/>
      <w:divBdr>
        <w:top w:val="none" w:sz="0" w:space="0" w:color="auto"/>
        <w:left w:val="none" w:sz="0" w:space="0" w:color="auto"/>
        <w:bottom w:val="none" w:sz="0" w:space="0" w:color="auto"/>
        <w:right w:val="none" w:sz="0" w:space="0" w:color="auto"/>
      </w:divBdr>
    </w:div>
    <w:div w:id="1219172539">
      <w:bodyDiv w:val="1"/>
      <w:marLeft w:val="0"/>
      <w:marRight w:val="0"/>
      <w:marTop w:val="0"/>
      <w:marBottom w:val="0"/>
      <w:divBdr>
        <w:top w:val="none" w:sz="0" w:space="0" w:color="auto"/>
        <w:left w:val="none" w:sz="0" w:space="0" w:color="auto"/>
        <w:bottom w:val="none" w:sz="0" w:space="0" w:color="auto"/>
        <w:right w:val="none" w:sz="0" w:space="0" w:color="auto"/>
      </w:divBdr>
    </w:div>
    <w:div w:id="1284845682">
      <w:bodyDiv w:val="1"/>
      <w:marLeft w:val="0"/>
      <w:marRight w:val="0"/>
      <w:marTop w:val="0"/>
      <w:marBottom w:val="0"/>
      <w:divBdr>
        <w:top w:val="none" w:sz="0" w:space="0" w:color="auto"/>
        <w:left w:val="none" w:sz="0" w:space="0" w:color="auto"/>
        <w:bottom w:val="none" w:sz="0" w:space="0" w:color="auto"/>
        <w:right w:val="none" w:sz="0" w:space="0" w:color="auto"/>
      </w:divBdr>
    </w:div>
    <w:div w:id="1299727898">
      <w:bodyDiv w:val="1"/>
      <w:marLeft w:val="0"/>
      <w:marRight w:val="0"/>
      <w:marTop w:val="0"/>
      <w:marBottom w:val="0"/>
      <w:divBdr>
        <w:top w:val="none" w:sz="0" w:space="0" w:color="auto"/>
        <w:left w:val="none" w:sz="0" w:space="0" w:color="auto"/>
        <w:bottom w:val="none" w:sz="0" w:space="0" w:color="auto"/>
        <w:right w:val="none" w:sz="0" w:space="0" w:color="auto"/>
      </w:divBdr>
    </w:div>
    <w:div w:id="1303584347">
      <w:bodyDiv w:val="1"/>
      <w:marLeft w:val="0"/>
      <w:marRight w:val="0"/>
      <w:marTop w:val="0"/>
      <w:marBottom w:val="0"/>
      <w:divBdr>
        <w:top w:val="none" w:sz="0" w:space="0" w:color="auto"/>
        <w:left w:val="none" w:sz="0" w:space="0" w:color="auto"/>
        <w:bottom w:val="none" w:sz="0" w:space="0" w:color="auto"/>
        <w:right w:val="none" w:sz="0" w:space="0" w:color="auto"/>
      </w:divBdr>
    </w:div>
    <w:div w:id="1358045268">
      <w:bodyDiv w:val="1"/>
      <w:marLeft w:val="0"/>
      <w:marRight w:val="0"/>
      <w:marTop w:val="0"/>
      <w:marBottom w:val="0"/>
      <w:divBdr>
        <w:top w:val="none" w:sz="0" w:space="0" w:color="auto"/>
        <w:left w:val="none" w:sz="0" w:space="0" w:color="auto"/>
        <w:bottom w:val="none" w:sz="0" w:space="0" w:color="auto"/>
        <w:right w:val="none" w:sz="0" w:space="0" w:color="auto"/>
      </w:divBdr>
    </w:div>
    <w:div w:id="1378161567">
      <w:bodyDiv w:val="1"/>
      <w:marLeft w:val="0"/>
      <w:marRight w:val="0"/>
      <w:marTop w:val="0"/>
      <w:marBottom w:val="0"/>
      <w:divBdr>
        <w:top w:val="none" w:sz="0" w:space="0" w:color="auto"/>
        <w:left w:val="none" w:sz="0" w:space="0" w:color="auto"/>
        <w:bottom w:val="none" w:sz="0" w:space="0" w:color="auto"/>
        <w:right w:val="none" w:sz="0" w:space="0" w:color="auto"/>
      </w:divBdr>
    </w:div>
    <w:div w:id="1458180911">
      <w:bodyDiv w:val="1"/>
      <w:marLeft w:val="0"/>
      <w:marRight w:val="0"/>
      <w:marTop w:val="0"/>
      <w:marBottom w:val="0"/>
      <w:divBdr>
        <w:top w:val="none" w:sz="0" w:space="0" w:color="auto"/>
        <w:left w:val="none" w:sz="0" w:space="0" w:color="auto"/>
        <w:bottom w:val="none" w:sz="0" w:space="0" w:color="auto"/>
        <w:right w:val="none" w:sz="0" w:space="0" w:color="auto"/>
      </w:divBdr>
    </w:div>
    <w:div w:id="1487866541">
      <w:bodyDiv w:val="1"/>
      <w:marLeft w:val="0"/>
      <w:marRight w:val="0"/>
      <w:marTop w:val="0"/>
      <w:marBottom w:val="0"/>
      <w:divBdr>
        <w:top w:val="none" w:sz="0" w:space="0" w:color="auto"/>
        <w:left w:val="none" w:sz="0" w:space="0" w:color="auto"/>
        <w:bottom w:val="none" w:sz="0" w:space="0" w:color="auto"/>
        <w:right w:val="none" w:sz="0" w:space="0" w:color="auto"/>
      </w:divBdr>
    </w:div>
    <w:div w:id="1513304413">
      <w:bodyDiv w:val="1"/>
      <w:marLeft w:val="0"/>
      <w:marRight w:val="0"/>
      <w:marTop w:val="0"/>
      <w:marBottom w:val="0"/>
      <w:divBdr>
        <w:top w:val="none" w:sz="0" w:space="0" w:color="auto"/>
        <w:left w:val="none" w:sz="0" w:space="0" w:color="auto"/>
        <w:bottom w:val="none" w:sz="0" w:space="0" w:color="auto"/>
        <w:right w:val="none" w:sz="0" w:space="0" w:color="auto"/>
      </w:divBdr>
    </w:div>
    <w:div w:id="1570194603">
      <w:bodyDiv w:val="1"/>
      <w:marLeft w:val="0"/>
      <w:marRight w:val="0"/>
      <w:marTop w:val="0"/>
      <w:marBottom w:val="0"/>
      <w:divBdr>
        <w:top w:val="none" w:sz="0" w:space="0" w:color="auto"/>
        <w:left w:val="none" w:sz="0" w:space="0" w:color="auto"/>
        <w:bottom w:val="none" w:sz="0" w:space="0" w:color="auto"/>
        <w:right w:val="none" w:sz="0" w:space="0" w:color="auto"/>
      </w:divBdr>
    </w:div>
    <w:div w:id="1571308514">
      <w:bodyDiv w:val="1"/>
      <w:marLeft w:val="0"/>
      <w:marRight w:val="0"/>
      <w:marTop w:val="0"/>
      <w:marBottom w:val="0"/>
      <w:divBdr>
        <w:top w:val="none" w:sz="0" w:space="0" w:color="auto"/>
        <w:left w:val="none" w:sz="0" w:space="0" w:color="auto"/>
        <w:bottom w:val="none" w:sz="0" w:space="0" w:color="auto"/>
        <w:right w:val="none" w:sz="0" w:space="0" w:color="auto"/>
      </w:divBdr>
    </w:div>
    <w:div w:id="1620406888">
      <w:bodyDiv w:val="1"/>
      <w:marLeft w:val="0"/>
      <w:marRight w:val="0"/>
      <w:marTop w:val="0"/>
      <w:marBottom w:val="0"/>
      <w:divBdr>
        <w:top w:val="none" w:sz="0" w:space="0" w:color="auto"/>
        <w:left w:val="none" w:sz="0" w:space="0" w:color="auto"/>
        <w:bottom w:val="none" w:sz="0" w:space="0" w:color="auto"/>
        <w:right w:val="none" w:sz="0" w:space="0" w:color="auto"/>
      </w:divBdr>
    </w:div>
    <w:div w:id="1631016391">
      <w:bodyDiv w:val="1"/>
      <w:marLeft w:val="0"/>
      <w:marRight w:val="0"/>
      <w:marTop w:val="0"/>
      <w:marBottom w:val="0"/>
      <w:divBdr>
        <w:top w:val="none" w:sz="0" w:space="0" w:color="auto"/>
        <w:left w:val="none" w:sz="0" w:space="0" w:color="auto"/>
        <w:bottom w:val="none" w:sz="0" w:space="0" w:color="auto"/>
        <w:right w:val="none" w:sz="0" w:space="0" w:color="auto"/>
      </w:divBdr>
    </w:div>
    <w:div w:id="1642494641">
      <w:bodyDiv w:val="1"/>
      <w:marLeft w:val="0"/>
      <w:marRight w:val="0"/>
      <w:marTop w:val="0"/>
      <w:marBottom w:val="0"/>
      <w:divBdr>
        <w:top w:val="none" w:sz="0" w:space="0" w:color="auto"/>
        <w:left w:val="none" w:sz="0" w:space="0" w:color="auto"/>
        <w:bottom w:val="none" w:sz="0" w:space="0" w:color="auto"/>
        <w:right w:val="none" w:sz="0" w:space="0" w:color="auto"/>
      </w:divBdr>
    </w:div>
    <w:div w:id="1659917619">
      <w:bodyDiv w:val="1"/>
      <w:marLeft w:val="0"/>
      <w:marRight w:val="0"/>
      <w:marTop w:val="0"/>
      <w:marBottom w:val="0"/>
      <w:divBdr>
        <w:top w:val="none" w:sz="0" w:space="0" w:color="auto"/>
        <w:left w:val="none" w:sz="0" w:space="0" w:color="auto"/>
        <w:bottom w:val="none" w:sz="0" w:space="0" w:color="auto"/>
        <w:right w:val="none" w:sz="0" w:space="0" w:color="auto"/>
      </w:divBdr>
    </w:div>
    <w:div w:id="1675840408">
      <w:bodyDiv w:val="1"/>
      <w:marLeft w:val="0"/>
      <w:marRight w:val="0"/>
      <w:marTop w:val="0"/>
      <w:marBottom w:val="0"/>
      <w:divBdr>
        <w:top w:val="none" w:sz="0" w:space="0" w:color="auto"/>
        <w:left w:val="none" w:sz="0" w:space="0" w:color="auto"/>
        <w:bottom w:val="none" w:sz="0" w:space="0" w:color="auto"/>
        <w:right w:val="none" w:sz="0" w:space="0" w:color="auto"/>
      </w:divBdr>
    </w:div>
    <w:div w:id="1762098344">
      <w:bodyDiv w:val="1"/>
      <w:marLeft w:val="0"/>
      <w:marRight w:val="0"/>
      <w:marTop w:val="0"/>
      <w:marBottom w:val="0"/>
      <w:divBdr>
        <w:top w:val="none" w:sz="0" w:space="0" w:color="auto"/>
        <w:left w:val="none" w:sz="0" w:space="0" w:color="auto"/>
        <w:bottom w:val="none" w:sz="0" w:space="0" w:color="auto"/>
        <w:right w:val="none" w:sz="0" w:space="0" w:color="auto"/>
      </w:divBdr>
    </w:div>
    <w:div w:id="1848983639">
      <w:bodyDiv w:val="1"/>
      <w:marLeft w:val="0"/>
      <w:marRight w:val="0"/>
      <w:marTop w:val="0"/>
      <w:marBottom w:val="0"/>
      <w:divBdr>
        <w:top w:val="none" w:sz="0" w:space="0" w:color="auto"/>
        <w:left w:val="none" w:sz="0" w:space="0" w:color="auto"/>
        <w:bottom w:val="none" w:sz="0" w:space="0" w:color="auto"/>
        <w:right w:val="none" w:sz="0" w:space="0" w:color="auto"/>
      </w:divBdr>
    </w:div>
    <w:div w:id="1857115028">
      <w:bodyDiv w:val="1"/>
      <w:marLeft w:val="0"/>
      <w:marRight w:val="0"/>
      <w:marTop w:val="0"/>
      <w:marBottom w:val="0"/>
      <w:divBdr>
        <w:top w:val="none" w:sz="0" w:space="0" w:color="auto"/>
        <w:left w:val="none" w:sz="0" w:space="0" w:color="auto"/>
        <w:bottom w:val="none" w:sz="0" w:space="0" w:color="auto"/>
        <w:right w:val="none" w:sz="0" w:space="0" w:color="auto"/>
      </w:divBdr>
    </w:div>
    <w:div w:id="1865290410">
      <w:bodyDiv w:val="1"/>
      <w:marLeft w:val="0"/>
      <w:marRight w:val="0"/>
      <w:marTop w:val="0"/>
      <w:marBottom w:val="0"/>
      <w:divBdr>
        <w:top w:val="none" w:sz="0" w:space="0" w:color="auto"/>
        <w:left w:val="none" w:sz="0" w:space="0" w:color="auto"/>
        <w:bottom w:val="none" w:sz="0" w:space="0" w:color="auto"/>
        <w:right w:val="none" w:sz="0" w:space="0" w:color="auto"/>
      </w:divBdr>
    </w:div>
    <w:div w:id="1872063036">
      <w:bodyDiv w:val="1"/>
      <w:marLeft w:val="0"/>
      <w:marRight w:val="0"/>
      <w:marTop w:val="0"/>
      <w:marBottom w:val="0"/>
      <w:divBdr>
        <w:top w:val="none" w:sz="0" w:space="0" w:color="auto"/>
        <w:left w:val="none" w:sz="0" w:space="0" w:color="auto"/>
        <w:bottom w:val="none" w:sz="0" w:space="0" w:color="auto"/>
        <w:right w:val="none" w:sz="0" w:space="0" w:color="auto"/>
      </w:divBdr>
    </w:div>
    <w:div w:id="1873616372">
      <w:bodyDiv w:val="1"/>
      <w:marLeft w:val="0"/>
      <w:marRight w:val="0"/>
      <w:marTop w:val="0"/>
      <w:marBottom w:val="0"/>
      <w:divBdr>
        <w:top w:val="none" w:sz="0" w:space="0" w:color="auto"/>
        <w:left w:val="none" w:sz="0" w:space="0" w:color="auto"/>
        <w:bottom w:val="none" w:sz="0" w:space="0" w:color="auto"/>
        <w:right w:val="none" w:sz="0" w:space="0" w:color="auto"/>
      </w:divBdr>
    </w:div>
    <w:div w:id="1873690729">
      <w:bodyDiv w:val="1"/>
      <w:marLeft w:val="0"/>
      <w:marRight w:val="0"/>
      <w:marTop w:val="0"/>
      <w:marBottom w:val="0"/>
      <w:divBdr>
        <w:top w:val="none" w:sz="0" w:space="0" w:color="auto"/>
        <w:left w:val="none" w:sz="0" w:space="0" w:color="auto"/>
        <w:bottom w:val="none" w:sz="0" w:space="0" w:color="auto"/>
        <w:right w:val="none" w:sz="0" w:space="0" w:color="auto"/>
      </w:divBdr>
    </w:div>
    <w:div w:id="1962571127">
      <w:bodyDiv w:val="1"/>
      <w:marLeft w:val="0"/>
      <w:marRight w:val="0"/>
      <w:marTop w:val="0"/>
      <w:marBottom w:val="0"/>
      <w:divBdr>
        <w:top w:val="none" w:sz="0" w:space="0" w:color="auto"/>
        <w:left w:val="none" w:sz="0" w:space="0" w:color="auto"/>
        <w:bottom w:val="none" w:sz="0" w:space="0" w:color="auto"/>
        <w:right w:val="none" w:sz="0" w:space="0" w:color="auto"/>
      </w:divBdr>
      <w:divsChild>
        <w:div w:id="1725985780">
          <w:marLeft w:val="0"/>
          <w:marRight w:val="0"/>
          <w:marTop w:val="0"/>
          <w:marBottom w:val="0"/>
          <w:divBdr>
            <w:top w:val="none" w:sz="0" w:space="0" w:color="auto"/>
            <w:left w:val="none" w:sz="0" w:space="0" w:color="auto"/>
            <w:bottom w:val="none" w:sz="0" w:space="0" w:color="auto"/>
            <w:right w:val="none" w:sz="0" w:space="0" w:color="auto"/>
          </w:divBdr>
        </w:div>
      </w:divsChild>
    </w:div>
    <w:div w:id="1980913341">
      <w:bodyDiv w:val="1"/>
      <w:marLeft w:val="0"/>
      <w:marRight w:val="0"/>
      <w:marTop w:val="0"/>
      <w:marBottom w:val="0"/>
      <w:divBdr>
        <w:top w:val="none" w:sz="0" w:space="0" w:color="auto"/>
        <w:left w:val="none" w:sz="0" w:space="0" w:color="auto"/>
        <w:bottom w:val="none" w:sz="0" w:space="0" w:color="auto"/>
        <w:right w:val="none" w:sz="0" w:space="0" w:color="auto"/>
      </w:divBdr>
      <w:divsChild>
        <w:div w:id="473722265">
          <w:marLeft w:val="0"/>
          <w:marRight w:val="0"/>
          <w:marTop w:val="0"/>
          <w:marBottom w:val="0"/>
          <w:divBdr>
            <w:top w:val="none" w:sz="0" w:space="0" w:color="auto"/>
            <w:left w:val="none" w:sz="0" w:space="0" w:color="auto"/>
            <w:bottom w:val="none" w:sz="0" w:space="0" w:color="auto"/>
            <w:right w:val="none" w:sz="0" w:space="0" w:color="auto"/>
          </w:divBdr>
        </w:div>
      </w:divsChild>
    </w:div>
    <w:div w:id="1981230509">
      <w:bodyDiv w:val="1"/>
      <w:marLeft w:val="0"/>
      <w:marRight w:val="0"/>
      <w:marTop w:val="0"/>
      <w:marBottom w:val="0"/>
      <w:divBdr>
        <w:top w:val="none" w:sz="0" w:space="0" w:color="auto"/>
        <w:left w:val="none" w:sz="0" w:space="0" w:color="auto"/>
        <w:bottom w:val="none" w:sz="0" w:space="0" w:color="auto"/>
        <w:right w:val="none" w:sz="0" w:space="0" w:color="auto"/>
      </w:divBdr>
    </w:div>
    <w:div w:id="2011639442">
      <w:bodyDiv w:val="1"/>
      <w:marLeft w:val="0"/>
      <w:marRight w:val="0"/>
      <w:marTop w:val="0"/>
      <w:marBottom w:val="0"/>
      <w:divBdr>
        <w:top w:val="none" w:sz="0" w:space="0" w:color="auto"/>
        <w:left w:val="none" w:sz="0" w:space="0" w:color="auto"/>
        <w:bottom w:val="none" w:sz="0" w:space="0" w:color="auto"/>
        <w:right w:val="none" w:sz="0" w:space="0" w:color="auto"/>
      </w:divBdr>
      <w:divsChild>
        <w:div w:id="757022637">
          <w:marLeft w:val="0"/>
          <w:marRight w:val="0"/>
          <w:marTop w:val="0"/>
          <w:marBottom w:val="0"/>
          <w:divBdr>
            <w:top w:val="none" w:sz="0" w:space="0" w:color="auto"/>
            <w:left w:val="none" w:sz="0" w:space="0" w:color="auto"/>
            <w:bottom w:val="none" w:sz="0" w:space="0" w:color="auto"/>
            <w:right w:val="none" w:sz="0" w:space="0" w:color="auto"/>
          </w:divBdr>
        </w:div>
      </w:divsChild>
    </w:div>
    <w:div w:id="2023705510">
      <w:bodyDiv w:val="1"/>
      <w:marLeft w:val="0"/>
      <w:marRight w:val="0"/>
      <w:marTop w:val="0"/>
      <w:marBottom w:val="0"/>
      <w:divBdr>
        <w:top w:val="none" w:sz="0" w:space="0" w:color="auto"/>
        <w:left w:val="none" w:sz="0" w:space="0" w:color="auto"/>
        <w:bottom w:val="none" w:sz="0" w:space="0" w:color="auto"/>
        <w:right w:val="none" w:sz="0" w:space="0" w:color="auto"/>
      </w:divBdr>
      <w:divsChild>
        <w:div w:id="1082604958">
          <w:marLeft w:val="0"/>
          <w:marRight w:val="0"/>
          <w:marTop w:val="0"/>
          <w:marBottom w:val="0"/>
          <w:divBdr>
            <w:top w:val="none" w:sz="0" w:space="0" w:color="auto"/>
            <w:left w:val="none" w:sz="0" w:space="0" w:color="auto"/>
            <w:bottom w:val="none" w:sz="0" w:space="0" w:color="auto"/>
            <w:right w:val="none" w:sz="0" w:space="0" w:color="auto"/>
          </w:divBdr>
        </w:div>
      </w:divsChild>
    </w:div>
    <w:div w:id="2058239217">
      <w:bodyDiv w:val="1"/>
      <w:marLeft w:val="0"/>
      <w:marRight w:val="0"/>
      <w:marTop w:val="0"/>
      <w:marBottom w:val="0"/>
      <w:divBdr>
        <w:top w:val="none" w:sz="0" w:space="0" w:color="auto"/>
        <w:left w:val="none" w:sz="0" w:space="0" w:color="auto"/>
        <w:bottom w:val="none" w:sz="0" w:space="0" w:color="auto"/>
        <w:right w:val="none" w:sz="0" w:space="0" w:color="auto"/>
      </w:divBdr>
      <w:divsChild>
        <w:div w:id="393286180">
          <w:marLeft w:val="0"/>
          <w:marRight w:val="0"/>
          <w:marTop w:val="0"/>
          <w:marBottom w:val="0"/>
          <w:divBdr>
            <w:top w:val="none" w:sz="0" w:space="0" w:color="auto"/>
            <w:left w:val="none" w:sz="0" w:space="0" w:color="auto"/>
            <w:bottom w:val="none" w:sz="0" w:space="0" w:color="auto"/>
            <w:right w:val="none" w:sz="0" w:space="0" w:color="auto"/>
          </w:divBdr>
        </w:div>
      </w:divsChild>
    </w:div>
    <w:div w:id="2106416080">
      <w:bodyDiv w:val="1"/>
      <w:marLeft w:val="0"/>
      <w:marRight w:val="0"/>
      <w:marTop w:val="0"/>
      <w:marBottom w:val="0"/>
      <w:divBdr>
        <w:top w:val="none" w:sz="0" w:space="0" w:color="auto"/>
        <w:left w:val="none" w:sz="0" w:space="0" w:color="auto"/>
        <w:bottom w:val="none" w:sz="0" w:space="0" w:color="auto"/>
        <w:right w:val="none" w:sz="0" w:space="0" w:color="auto"/>
      </w:divBdr>
    </w:div>
    <w:div w:id="2122525413">
      <w:bodyDiv w:val="1"/>
      <w:marLeft w:val="0"/>
      <w:marRight w:val="0"/>
      <w:marTop w:val="0"/>
      <w:marBottom w:val="0"/>
      <w:divBdr>
        <w:top w:val="none" w:sz="0" w:space="0" w:color="auto"/>
        <w:left w:val="none" w:sz="0" w:space="0" w:color="auto"/>
        <w:bottom w:val="none" w:sz="0" w:space="0" w:color="auto"/>
        <w:right w:val="none" w:sz="0" w:space="0" w:color="auto"/>
      </w:divBdr>
    </w:div>
    <w:div w:id="2126845579">
      <w:bodyDiv w:val="1"/>
      <w:marLeft w:val="0"/>
      <w:marRight w:val="0"/>
      <w:marTop w:val="0"/>
      <w:marBottom w:val="0"/>
      <w:divBdr>
        <w:top w:val="none" w:sz="0" w:space="0" w:color="auto"/>
        <w:left w:val="none" w:sz="0" w:space="0" w:color="auto"/>
        <w:bottom w:val="none" w:sz="0" w:space="0" w:color="auto"/>
        <w:right w:val="none" w:sz="0" w:space="0" w:color="auto"/>
      </w:divBdr>
      <w:divsChild>
        <w:div w:id="840042220">
          <w:marLeft w:val="0"/>
          <w:marRight w:val="0"/>
          <w:marTop w:val="0"/>
          <w:marBottom w:val="0"/>
          <w:divBdr>
            <w:top w:val="none" w:sz="0" w:space="0" w:color="auto"/>
            <w:left w:val="none" w:sz="0" w:space="0" w:color="auto"/>
            <w:bottom w:val="none" w:sz="0" w:space="0" w:color="auto"/>
            <w:right w:val="none" w:sz="0" w:space="0" w:color="auto"/>
          </w:divBdr>
        </w:div>
      </w:divsChild>
    </w:div>
    <w:div w:id="21368232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hyperlink" Target="https://directus.io/" TargetMode="External"/><Relationship Id="rId84" Type="http://schemas.openxmlformats.org/officeDocument/2006/relationships/hyperlink" Target="https://www.w3.org/WAI/test-evaluate/tools/list/" TargetMode="External"/><Relationship Id="rId89" Type="http://schemas.openxmlformats.org/officeDocument/2006/relationships/hyperlink" Target="https://www.who.int/publications/i/item/9789240063600" TargetMode="Externa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s://www.contentful.com/headless-cms/" TargetMode="External"/><Relationship Id="rId79" Type="http://schemas.openxmlformats.org/officeDocument/2006/relationships/hyperlink" Target="https://commercetools.com/mach-architecture/headless-commerce" TargetMode="External"/><Relationship Id="rId5" Type="http://schemas.openxmlformats.org/officeDocument/2006/relationships/numbering" Target="numbering.xml"/><Relationship Id="rId90" Type="http://schemas.openxmlformats.org/officeDocument/2006/relationships/hyperlink" Target="https://www.who.int/publications-detail-redirect/world-report-on-vision" TargetMode="External"/><Relationship Id="rId95" Type="http://schemas.openxmlformats.org/officeDocument/2006/relationships/hyperlink" Target="https://arxiv.org/abs/2312.11805"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hyperlink" Target="https://www.oracle.com/content-management/what-is-cms/" TargetMode="External"/><Relationship Id="rId80" Type="http://schemas.openxmlformats.org/officeDocument/2006/relationships/hyperlink" Target="https://www.w3.org/TR/WCAG21/" TargetMode="External"/><Relationship Id="rId85" Type="http://schemas.openxmlformats.org/officeDocument/2006/relationships/hyperlink" Target="http://ict-aac.hr/images/HAKOM_skup/Metodologija/HAKOM_A5_Metodologija_FINAL_WEB.pdf" TargetMode="Externa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docs.strapi.io/cms" TargetMode="Externa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s://www.gartner.com/en/information-technology/glossary/content-management-systems" TargetMode="External"/><Relationship Id="rId75" Type="http://schemas.openxmlformats.org/officeDocument/2006/relationships/hyperlink" Target="https://www.contentful.com/blog/powering-chatbots-with-contentful/" TargetMode="External"/><Relationship Id="rId83" Type="http://schemas.openxmlformats.org/officeDocument/2006/relationships/hyperlink" Target="https://www.w3.org/WAI/WCAG21/Understanding/on-focus.html" TargetMode="External"/><Relationship Id="rId88" Type="http://schemas.openxmlformats.org/officeDocument/2006/relationships/hyperlink" Target="https://www.who.int/news-room/fact-sheets/detail/disability-and-health" TargetMode="External"/><Relationship Id="rId91" Type="http://schemas.openxmlformats.org/officeDocument/2006/relationships/hyperlink" Target="https://www.who.int/news-room/fact-sheets/detail/blindness-and-visual-impairment" TargetMode="External"/><Relationship Id="rId96" Type="http://schemas.openxmlformats.org/officeDocument/2006/relationships/hyperlink" Target="https://learn.microsoft.com/en-us/azure/bot-service/bot-builder-basics?view=azure-bot-service-4.0"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https://images.prismic.io/prismic-main/655a4a90531ac2845a254648_TraditionalvsHeadlesscms.png?auto=compress%2Cformat&amp;fit=max&amp;w=3840" TargetMode="External"/><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aws.amazon.com/what-is/headless-cms/" TargetMode="External"/><Relationship Id="rId78" Type="http://schemas.openxmlformats.org/officeDocument/2006/relationships/hyperlink" Target="https://www.contentful.com/blog/headless-commerce-explained/" TargetMode="External"/><Relationship Id="rId81" Type="http://schemas.openxmlformats.org/officeDocument/2006/relationships/hyperlink" Target="https://www.w3.org/TR/WCAG22/" TargetMode="External"/><Relationship Id="rId86" Type="http://schemas.openxmlformats.org/officeDocument/2006/relationships/hyperlink" Target="https://www.hakom.hr/UserDocsImages/2020/dokumenti/Metodologija_za_razvoj_pristupacnih_mobilnih_programskih_rjesenja.pdf" TargetMode="External"/><Relationship Id="rId94" Type="http://schemas.openxmlformats.org/officeDocument/2006/relationships/hyperlink" Target="https://cdn.openai.com/papers/gpt-4.pdf" TargetMode="External"/><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strapi.io/blog/create-ai-chatbot-vercel-sdk-strapi" TargetMode="External"/><Relationship Id="rId97" Type="http://schemas.openxmlformats.org/officeDocument/2006/relationships/hyperlink" Target="https://www.mckinsey.com/capabilities/operations/our-insights/the-contact-center-crossroads-finding-the-right-mix-of-humans-and-ai" TargetMode="External"/><Relationship Id="rId7" Type="http://schemas.openxmlformats.org/officeDocument/2006/relationships/settings" Target="settings.xml"/><Relationship Id="rId71" Type="http://schemas.openxmlformats.org/officeDocument/2006/relationships/hyperlink" Target="https://www.gartner.com/en/information-technology/glossary/wcm-web-content-management" TargetMode="External"/><Relationship Id="rId92" Type="http://schemas.openxmlformats.org/officeDocument/2006/relationships/hyperlink" Target="https://ec.europa.eu/eurostat/web/products-eurostat-news/w/wdn-20251203-1"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payloadcms.com/docs" TargetMode="External"/><Relationship Id="rId87" Type="http://schemas.openxmlformats.org/officeDocument/2006/relationships/hyperlink" Target="https://www.carnet.hr/wp-content/uploads/2019/07/Standardi-pristupac%CC%8Cnosti-ver.-0.9-16072019-.pdf" TargetMode="External"/><Relationship Id="rId61" Type="http://schemas.openxmlformats.org/officeDocument/2006/relationships/image" Target="media/image50.png"/><Relationship Id="rId82" Type="http://schemas.openxmlformats.org/officeDocument/2006/relationships/hyperlink" Target="https://www.w3.org/WAI/standards-guidelines/wcag/"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jpe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hyperlink" Target="https://www.shopify.com/enterprise/blog/benefits-of-headless-commerce" TargetMode="External"/><Relationship Id="rId100"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hyperlink" Target="https://prismic.io/blog/headless-cms" TargetMode="External"/><Relationship Id="rId93" Type="http://schemas.openxmlformats.org/officeDocument/2006/relationships/hyperlink" Target="https://ec.europa.eu/eurostat/statistics-explained/SEPDF/cache/122127.pdf" TargetMode="External"/><Relationship Id="rId98" Type="http://schemas.openxmlformats.org/officeDocument/2006/relationships/header" Target="header1.xm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Bunny\Desktop\rasipbook_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F0CA7328CD5B74489B2B221E9F96528" ma:contentTypeVersion="12" ma:contentTypeDescription="Create a new document." ma:contentTypeScope="" ma:versionID="4c3893bb4cf29045de55c99605030a4e">
  <xsd:schema xmlns:xsd="http://www.w3.org/2001/XMLSchema" xmlns:xs="http://www.w3.org/2001/XMLSchema" xmlns:p="http://schemas.microsoft.com/office/2006/metadata/properties" xmlns:ns3="2f2d444b-5f96-46cb-8dc8-0a823c82c79d" targetNamespace="http://schemas.microsoft.com/office/2006/metadata/properties" ma:root="true" ma:fieldsID="c74394844f2006821f5291ef0a3f45fc" ns3:_="">
    <xsd:import namespace="2f2d444b-5f96-46cb-8dc8-0a823c82c79d"/>
    <xsd:element name="properties">
      <xsd:complexType>
        <xsd:sequence>
          <xsd:element name="documentManagement">
            <xsd:complexType>
              <xsd:all>
                <xsd:element ref="ns3:MediaServiceMetadata" minOccurs="0"/>
                <xsd:element ref="ns3:MediaServiceFastMetadata" minOccurs="0"/>
                <xsd:element ref="ns3:_activity" minOccurs="0"/>
                <xsd:element ref="ns3:MediaServiceSearchProperties" minOccurs="0"/>
                <xsd:element ref="ns3:MediaServiceObjectDetectorVersions" minOccurs="0"/>
                <xsd:element ref="ns3:MediaServiceGenerationTime" minOccurs="0"/>
                <xsd:element ref="ns3:MediaServiceEventHashCode" minOccurs="0"/>
                <xsd:element ref="ns3:MediaLengthInSeconds" minOccurs="0"/>
                <xsd:element ref="ns3:MediaServiceDateTaken" minOccurs="0"/>
                <xsd:element ref="ns3:MediaServiceSystemTags" minOccurs="0"/>
                <xsd:element ref="ns3:MediaServiceOCR"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f2d444b-5f96-46cb-8dc8-0a823c82c79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SystemTags" ma:index="17" nillable="true" ma:displayName="MediaServiceSystemTags" ma:hidden="true" ma:internalName="MediaServiceSystemTags" ma:readOnly="true">
      <xsd:simpleType>
        <xsd:restriction base="dms:Note"/>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Location" ma:index="19" nillable="true" ma:displayName="Location" ma:indexed="true"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2f2d444b-5f96-46cb-8dc8-0a823c82c79d"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4F0512-75A1-48A7-A51B-108C13D5DA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f2d444b-5f96-46cb-8dc8-0a823c82c79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49B1366-2925-4A6C-A7AE-FFD1C7C03C48}">
  <ds:schemaRefs>
    <ds:schemaRef ds:uri="http://schemas.microsoft.com/sharepoint/v3/contenttype/forms"/>
  </ds:schemaRefs>
</ds:datastoreItem>
</file>

<file path=customXml/itemProps3.xml><?xml version="1.0" encoding="utf-8"?>
<ds:datastoreItem xmlns:ds="http://schemas.openxmlformats.org/officeDocument/2006/customXml" ds:itemID="{58AB27F0-8145-4BAC-89A6-91A118236FDD}">
  <ds:schemaRefs>
    <ds:schemaRef ds:uri="http://schemas.microsoft.com/office/2006/metadata/properties"/>
    <ds:schemaRef ds:uri="http://schemas.microsoft.com/office/infopath/2007/PartnerControls"/>
    <ds:schemaRef ds:uri="2f2d444b-5f96-46cb-8dc8-0a823c82c79d"/>
  </ds:schemaRefs>
</ds:datastoreItem>
</file>

<file path=customXml/itemProps4.xml><?xml version="1.0" encoding="utf-8"?>
<ds:datastoreItem xmlns:ds="http://schemas.openxmlformats.org/officeDocument/2006/customXml" ds:itemID="{6A9D104A-7FE3-4673-B53E-B1141891AC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rasipbook_template.dot</Template>
  <TotalTime>21304</TotalTime>
  <Pages>63</Pages>
  <Words>15699</Words>
  <Characters>89488</Characters>
  <Application>Microsoft Office Word</Application>
  <DocSecurity>0</DocSecurity>
  <Lines>745</Lines>
  <Paragraphs>209</Paragraphs>
  <ScaleCrop>false</ScaleCrop>
  <HeadingPairs>
    <vt:vector size="2" baseType="variant">
      <vt:variant>
        <vt:lpstr>Title</vt:lpstr>
      </vt:variant>
      <vt:variant>
        <vt:i4>1</vt:i4>
      </vt:variant>
    </vt:vector>
  </HeadingPairs>
  <TitlesOfParts>
    <vt:vector size="1" baseType="lpstr">
      <vt:lpstr>Sveučilište u Zagrebu</vt:lpstr>
    </vt:vector>
  </TitlesOfParts>
  <Company>FER</Company>
  <LinksUpToDate>false</LinksUpToDate>
  <CharactersWithSpaces>104978</CharactersWithSpaces>
  <SharedDoc>false</SharedDoc>
  <HLinks>
    <vt:vector size="12" baseType="variant">
      <vt:variant>
        <vt:i4>1572925</vt:i4>
      </vt:variant>
      <vt:variant>
        <vt:i4>8</vt:i4>
      </vt:variant>
      <vt:variant>
        <vt:i4>0</vt:i4>
      </vt:variant>
      <vt:variant>
        <vt:i4>5</vt:i4>
      </vt:variant>
      <vt:variant>
        <vt:lpwstr/>
      </vt:variant>
      <vt:variant>
        <vt:lpwstr>_Toc208825526</vt:lpwstr>
      </vt:variant>
      <vt:variant>
        <vt:i4>1572925</vt:i4>
      </vt:variant>
      <vt:variant>
        <vt:i4>2</vt:i4>
      </vt:variant>
      <vt:variant>
        <vt:i4>0</vt:i4>
      </vt:variant>
      <vt:variant>
        <vt:i4>5</vt:i4>
      </vt:variant>
      <vt:variant>
        <vt:lpwstr/>
      </vt:variant>
      <vt:variant>
        <vt:lpwstr>_Toc208825525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Sveučilište u Zagrebu</dc:title>
  <dc:subject/>
  <dc:creator>Sinisa Tomic</dc:creator>
  <cp:keywords/>
  <dc:description/>
  <cp:lastModifiedBy>Lovro Krcelic</cp:lastModifiedBy>
  <cp:revision>44</cp:revision>
  <cp:lastPrinted>2007-02-23T11:47:00Z</cp:lastPrinted>
  <dcterms:created xsi:type="dcterms:W3CDTF">2025-09-15T08:49:00Z</dcterms:created>
  <dcterms:modified xsi:type="dcterms:W3CDTF">2026-01-30T03:07:00Z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0x010100EF0CA7328CD5B74489B2B221E9F96528</vt:lpwstr>
  </property>
  <property fmtid="{D5CDD505-2E9C-101B-9397-08002B2CF9AE}" pid="3" name="_activity">
    <vt:lpwstr/>
  </property>
</Properties>
</file>